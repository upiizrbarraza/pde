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12" w:space="0" w:color="943634"/>
          <w:bottom w:val="single" w:sz="12" w:space="0" w:color="943634"/>
          <w:insideH w:val="single" w:sz="8" w:space="0" w:color="632423"/>
          <w:insideV w:val="single" w:sz="8" w:space="0" w:color="632423"/>
        </w:tblBorders>
        <w:tblLayout w:type="fixed"/>
        <w:tblLook w:val="04A0"/>
      </w:tblPr>
      <w:tblGrid>
        <w:gridCol w:w="1243"/>
        <w:gridCol w:w="1842"/>
        <w:gridCol w:w="1418"/>
        <w:gridCol w:w="1135"/>
        <w:gridCol w:w="4550"/>
      </w:tblGrid>
      <w:tr w:rsidR="00A23065" w:rsidRPr="008B09FB" w:rsidTr="00E23EEF">
        <w:tc>
          <w:tcPr>
            <w:tcW w:w="5000" w:type="pct"/>
            <w:gridSpan w:val="5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A23065" w:rsidRPr="00E23EEF" w:rsidRDefault="00A23065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bookmarkStart w:id="0" w:name="_Toc238450051"/>
            <w:r w:rsidRPr="00E23EEF">
              <w:rPr>
                <w:rFonts w:ascii="Arial" w:hAnsi="Arial" w:cs="Arial"/>
                <w:color w:val="FFFFFF"/>
                <w:sz w:val="22"/>
              </w:rPr>
              <w:t>CONTROL DE VERSIONES</w:t>
            </w:r>
          </w:p>
        </w:tc>
      </w:tr>
      <w:tr w:rsidR="00C601C6" w:rsidRPr="008B09FB" w:rsidTr="00E23EEF">
        <w:tc>
          <w:tcPr>
            <w:tcW w:w="610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/>
            <w:vAlign w:val="center"/>
          </w:tcPr>
          <w:p w:rsidR="00A23065" w:rsidRPr="00E23EEF" w:rsidRDefault="00A23065" w:rsidP="00E23EEF">
            <w:pPr>
              <w:jc w:val="center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Autor(es)</w:t>
            </w:r>
          </w:p>
        </w:tc>
        <w:tc>
          <w:tcPr>
            <w:tcW w:w="904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/>
            <w:vAlign w:val="center"/>
          </w:tcPr>
          <w:p w:rsidR="00A23065" w:rsidRPr="00E23EEF" w:rsidRDefault="00A23065" w:rsidP="00E23EEF">
            <w:pPr>
              <w:jc w:val="center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Responsable(s)</w:t>
            </w:r>
          </w:p>
        </w:tc>
        <w:tc>
          <w:tcPr>
            <w:tcW w:w="696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/>
            <w:vAlign w:val="center"/>
          </w:tcPr>
          <w:p w:rsidR="00A23065" w:rsidRPr="00E23EEF" w:rsidRDefault="00A23065" w:rsidP="00E23EEF">
            <w:pPr>
              <w:jc w:val="center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Fecha</w:t>
            </w:r>
          </w:p>
        </w:tc>
        <w:tc>
          <w:tcPr>
            <w:tcW w:w="557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/>
            <w:vAlign w:val="center"/>
          </w:tcPr>
          <w:p w:rsidR="00A23065" w:rsidRPr="00E23EEF" w:rsidRDefault="00A23065" w:rsidP="00E23EEF">
            <w:pPr>
              <w:jc w:val="center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Versión</w:t>
            </w:r>
          </w:p>
        </w:tc>
        <w:tc>
          <w:tcPr>
            <w:tcW w:w="2234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/>
            <w:vAlign w:val="center"/>
          </w:tcPr>
          <w:p w:rsidR="00A23065" w:rsidRPr="00E23EEF" w:rsidRDefault="00A23065" w:rsidP="00E23EEF">
            <w:pPr>
              <w:jc w:val="center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Control de cambios</w:t>
            </w:r>
          </w:p>
        </w:tc>
      </w:tr>
      <w:tr w:rsidR="00C601C6" w:rsidRPr="008B09FB" w:rsidTr="00E23EEF">
        <w:tc>
          <w:tcPr>
            <w:tcW w:w="610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A23065" w:rsidRPr="00E23EEF" w:rsidRDefault="008B73BF" w:rsidP="00E23EEF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LGRM</w:t>
            </w:r>
          </w:p>
        </w:tc>
        <w:tc>
          <w:tcPr>
            <w:tcW w:w="904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A23065" w:rsidRPr="00E23EEF" w:rsidRDefault="008B73BF" w:rsidP="00E23EEF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LGRM</w:t>
            </w:r>
          </w:p>
        </w:tc>
        <w:tc>
          <w:tcPr>
            <w:tcW w:w="696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A23065" w:rsidRPr="00E23EEF" w:rsidRDefault="00F16D5F" w:rsidP="00E23E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11/04/14</w:t>
            </w:r>
          </w:p>
        </w:tc>
        <w:tc>
          <w:tcPr>
            <w:tcW w:w="557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A23065" w:rsidRPr="00E23EEF" w:rsidRDefault="004701F0" w:rsidP="00F16D5F">
            <w:pPr>
              <w:jc w:val="center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v.</w:t>
            </w:r>
            <w:r w:rsidR="00F16D5F">
              <w:rPr>
                <w:rFonts w:ascii="Arial" w:hAnsi="Arial" w:cs="Arial"/>
                <w:sz w:val="22"/>
              </w:rPr>
              <w:t>0.0.1</w:t>
            </w:r>
          </w:p>
        </w:tc>
        <w:tc>
          <w:tcPr>
            <w:tcW w:w="2234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A23065" w:rsidRPr="00E23EEF" w:rsidRDefault="00E537A1" w:rsidP="00E23EEF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4701F0" w:rsidRPr="00E23EEF">
              <w:rPr>
                <w:rFonts w:ascii="Arial" w:hAnsi="Arial" w:cs="Arial"/>
                <w:sz w:val="22"/>
              </w:rPr>
              <w:instrText xml:space="preserve"> FORMTEXT </w:instrText>
            </w:r>
            <w:r w:rsidRPr="00E23EEF">
              <w:rPr>
                <w:rFonts w:ascii="Arial" w:hAnsi="Arial" w:cs="Arial"/>
                <w:sz w:val="22"/>
              </w:rPr>
            </w:r>
            <w:r w:rsidRPr="00E23EEF">
              <w:rPr>
                <w:rFonts w:ascii="Arial" w:hAnsi="Arial" w:cs="Arial"/>
                <w:sz w:val="22"/>
              </w:rPr>
              <w:fldChar w:fldCharType="separate"/>
            </w:r>
            <w:r w:rsidR="004701F0" w:rsidRPr="00E23EEF">
              <w:rPr>
                <w:rFonts w:ascii="Arial" w:hAnsi="Arial" w:cs="Arial"/>
                <w:noProof/>
                <w:sz w:val="22"/>
              </w:rPr>
              <w:t>[Versión inicial</w:t>
            </w:r>
            <w:r w:rsidR="00CE0905" w:rsidRPr="00E23EEF">
              <w:rPr>
                <w:rFonts w:ascii="Arial" w:hAnsi="Arial" w:cs="Arial"/>
                <w:noProof/>
                <w:sz w:val="22"/>
              </w:rPr>
              <w:t xml:space="preserve"> de la plantilla</w:t>
            </w:r>
            <w:r w:rsidR="004701F0" w:rsidRPr="00E23EEF">
              <w:rPr>
                <w:rFonts w:ascii="Arial" w:hAnsi="Arial" w:cs="Arial"/>
                <w:noProof/>
                <w:sz w:val="22"/>
              </w:rPr>
              <w:t>]</w:t>
            </w:r>
            <w:r w:rsidRPr="00E23EEF">
              <w:rPr>
                <w:rFonts w:ascii="Arial" w:hAnsi="Arial" w:cs="Arial"/>
                <w:sz w:val="22"/>
              </w:rPr>
              <w:fldChar w:fldCharType="end"/>
            </w:r>
          </w:p>
        </w:tc>
      </w:tr>
      <w:tr w:rsidR="00C601C6" w:rsidRPr="008B09FB" w:rsidTr="00E23EEF">
        <w:tc>
          <w:tcPr>
            <w:tcW w:w="610" w:type="pct"/>
            <w:shd w:val="clear" w:color="auto" w:fill="auto"/>
            <w:vAlign w:val="center"/>
          </w:tcPr>
          <w:p w:rsidR="00A23065" w:rsidRPr="00E23EEF" w:rsidRDefault="00A23065" w:rsidP="00E23EEF">
            <w:pPr>
              <w:jc w:val="left"/>
              <w:rPr>
                <w:rFonts w:ascii="Arial" w:hAnsi="Arial" w:cs="Arial"/>
                <w:sz w:val="22"/>
              </w:rPr>
            </w:pPr>
            <w:bookmarkStart w:id="1" w:name="_GoBack"/>
            <w:bookmarkEnd w:id="1"/>
          </w:p>
        </w:tc>
        <w:tc>
          <w:tcPr>
            <w:tcW w:w="904" w:type="pct"/>
            <w:shd w:val="clear" w:color="auto" w:fill="auto"/>
            <w:vAlign w:val="center"/>
          </w:tcPr>
          <w:p w:rsidR="00A23065" w:rsidRPr="00E23EEF" w:rsidRDefault="00A23065" w:rsidP="00E23EEF">
            <w:pPr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A23065" w:rsidRPr="00E23EEF" w:rsidRDefault="00A23065" w:rsidP="00E23EE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A23065" w:rsidRPr="00E23EEF" w:rsidRDefault="00A23065" w:rsidP="00E23EE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4" w:type="pct"/>
            <w:shd w:val="clear" w:color="auto" w:fill="auto"/>
            <w:vAlign w:val="center"/>
          </w:tcPr>
          <w:p w:rsidR="00A23065" w:rsidRPr="00E23EEF" w:rsidRDefault="00A23065" w:rsidP="00E23EEF">
            <w:pPr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:rsidR="00574E54" w:rsidRPr="008B09FB" w:rsidRDefault="00574E54" w:rsidP="00286849">
      <w:pPr>
        <w:pStyle w:val="1tisnivel"/>
        <w:rPr>
          <w:rFonts w:ascii="Arial" w:hAnsi="Arial"/>
        </w:rPr>
      </w:pPr>
    </w:p>
    <w:p w:rsidR="00286849" w:rsidRPr="008B09FB" w:rsidRDefault="00286849" w:rsidP="00286849">
      <w:pPr>
        <w:pStyle w:val="1tisnivel"/>
        <w:rPr>
          <w:rFonts w:ascii="Arial" w:hAnsi="Arial"/>
        </w:rPr>
      </w:pPr>
      <w:r w:rsidRPr="008B09FB">
        <w:rPr>
          <w:rFonts w:ascii="Arial" w:hAnsi="Arial"/>
        </w:rPr>
        <w:t>Í</w:t>
      </w:r>
      <w:r w:rsidR="00F527D7" w:rsidRPr="008B09FB">
        <w:rPr>
          <w:rFonts w:ascii="Arial" w:hAnsi="Arial"/>
        </w:rPr>
        <w:t>ndice</w:t>
      </w:r>
    </w:p>
    <w:p w:rsidR="00286849" w:rsidRPr="008B09FB" w:rsidRDefault="00286849" w:rsidP="00286849">
      <w:pPr>
        <w:rPr>
          <w:rFonts w:ascii="Arial" w:hAnsi="Arial"/>
        </w:rPr>
      </w:pPr>
    </w:p>
    <w:p w:rsidR="00AF624A" w:rsidRDefault="00E537A1">
      <w:pPr>
        <w:pStyle w:val="TDC1"/>
        <w:tabs>
          <w:tab w:val="right" w:leader="dot" w:pos="9962"/>
        </w:tabs>
        <w:rPr>
          <w:b w:val="0"/>
          <w:noProof/>
          <w:sz w:val="22"/>
          <w:szCs w:val="22"/>
        </w:rPr>
      </w:pPr>
      <w:r w:rsidRPr="00E537A1">
        <w:rPr>
          <w:rFonts w:ascii="Arial" w:hAnsi="Arial"/>
        </w:rPr>
        <w:fldChar w:fldCharType="begin"/>
      </w:r>
      <w:r w:rsidR="00286849" w:rsidRPr="008B09FB">
        <w:rPr>
          <w:rFonts w:ascii="Arial" w:hAnsi="Arial"/>
        </w:rPr>
        <w:instrText xml:space="preserve"> TOC \o "1-3" \h \z \u </w:instrText>
      </w:r>
      <w:r w:rsidRPr="00E537A1">
        <w:rPr>
          <w:rFonts w:ascii="Arial" w:hAnsi="Arial"/>
        </w:rPr>
        <w:fldChar w:fldCharType="separate"/>
      </w:r>
      <w:hyperlink w:anchor="_Toc383582575" w:history="1">
        <w:r w:rsidR="00AF624A" w:rsidRPr="00734ECA">
          <w:rPr>
            <w:rStyle w:val="Hipervnculo"/>
            <w:rFonts w:ascii="Arial" w:hAnsi="Arial"/>
            <w:noProof/>
          </w:rPr>
          <w:t>1. Casos de prueba para el módulo Sistema de Administración y Gestión (SAyG)</w:t>
        </w:r>
        <w:r w:rsidR="00AF624A">
          <w:rPr>
            <w:noProof/>
            <w:webHidden/>
          </w:rPr>
          <w:tab/>
        </w:r>
        <w:r w:rsidR="00AF624A">
          <w:rPr>
            <w:noProof/>
            <w:webHidden/>
          </w:rPr>
          <w:fldChar w:fldCharType="begin"/>
        </w:r>
        <w:r w:rsidR="00AF624A">
          <w:rPr>
            <w:noProof/>
            <w:webHidden/>
          </w:rPr>
          <w:instrText xml:space="preserve"> PAGEREF _Toc383582575 \h </w:instrText>
        </w:r>
        <w:r w:rsidR="00AF624A">
          <w:rPr>
            <w:noProof/>
            <w:webHidden/>
          </w:rPr>
        </w:r>
        <w:r w:rsidR="00AF624A">
          <w:rPr>
            <w:noProof/>
            <w:webHidden/>
          </w:rPr>
          <w:fldChar w:fldCharType="separate"/>
        </w:r>
        <w:r w:rsidR="00AF624A">
          <w:rPr>
            <w:noProof/>
            <w:webHidden/>
          </w:rPr>
          <w:t>2</w:t>
        </w:r>
        <w:r w:rsidR="00AF624A">
          <w:rPr>
            <w:noProof/>
            <w:webHidden/>
          </w:rPr>
          <w:fldChar w:fldCharType="end"/>
        </w:r>
      </w:hyperlink>
    </w:p>
    <w:p w:rsidR="00AF624A" w:rsidRDefault="00AF624A">
      <w:pPr>
        <w:pStyle w:val="TDC2"/>
        <w:tabs>
          <w:tab w:val="right" w:leader="dot" w:pos="9962"/>
        </w:tabs>
        <w:rPr>
          <w:b w:val="0"/>
          <w:noProof/>
          <w:sz w:val="22"/>
          <w:szCs w:val="22"/>
        </w:rPr>
      </w:pPr>
      <w:hyperlink w:anchor="_Toc383582576" w:history="1">
        <w:r w:rsidRPr="00734ECA">
          <w:rPr>
            <w:rStyle w:val="Hipervnculo"/>
            <w:noProof/>
          </w:rPr>
          <w:t>1.1. Casos de prueba para el componente Loguin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3"/>
        <w:tabs>
          <w:tab w:val="right" w:leader="dot" w:pos="9962"/>
        </w:tabs>
        <w:rPr>
          <w:noProof/>
          <w:szCs w:val="22"/>
        </w:rPr>
      </w:pPr>
      <w:hyperlink w:anchor="_Toc383582577" w:history="1">
        <w:r w:rsidRPr="00734ECA">
          <w:rPr>
            <w:rStyle w:val="Hipervnculo"/>
            <w:noProof/>
          </w:rPr>
          <w:t>Escenario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2"/>
        <w:tabs>
          <w:tab w:val="right" w:leader="dot" w:pos="9962"/>
        </w:tabs>
        <w:rPr>
          <w:b w:val="0"/>
          <w:noProof/>
          <w:sz w:val="22"/>
          <w:szCs w:val="22"/>
        </w:rPr>
      </w:pPr>
      <w:hyperlink w:anchor="_Toc383582578" w:history="1">
        <w:r w:rsidRPr="00734ECA">
          <w:rPr>
            <w:rStyle w:val="Hipervnculo"/>
            <w:noProof/>
          </w:rPr>
          <w:t>1.2. Casos de prueba para el componente datos tutor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3"/>
        <w:tabs>
          <w:tab w:val="right" w:leader="dot" w:pos="9962"/>
        </w:tabs>
        <w:rPr>
          <w:noProof/>
          <w:szCs w:val="22"/>
        </w:rPr>
      </w:pPr>
      <w:hyperlink w:anchor="_Toc383582579" w:history="1">
        <w:r w:rsidRPr="00734ECA">
          <w:rPr>
            <w:rStyle w:val="Hipervnculo"/>
            <w:noProof/>
          </w:rPr>
          <w:t>Escenario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2"/>
        <w:tabs>
          <w:tab w:val="right" w:leader="dot" w:pos="9962"/>
        </w:tabs>
        <w:rPr>
          <w:b w:val="0"/>
          <w:noProof/>
          <w:sz w:val="22"/>
          <w:szCs w:val="22"/>
        </w:rPr>
      </w:pPr>
      <w:hyperlink w:anchor="_Toc383582580" w:history="1">
        <w:r w:rsidRPr="00734ECA">
          <w:rPr>
            <w:rStyle w:val="Hipervnculo"/>
            <w:noProof/>
          </w:rPr>
          <w:t>1.3. Casos de prueba para el componente datos tutorado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3"/>
        <w:tabs>
          <w:tab w:val="right" w:leader="dot" w:pos="9962"/>
        </w:tabs>
        <w:rPr>
          <w:noProof/>
          <w:szCs w:val="22"/>
        </w:rPr>
      </w:pPr>
      <w:hyperlink w:anchor="_Toc383582581" w:history="1">
        <w:r w:rsidRPr="00734ECA">
          <w:rPr>
            <w:rStyle w:val="Hipervnculo"/>
            <w:noProof/>
          </w:rPr>
          <w:t>Escenario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2"/>
        <w:tabs>
          <w:tab w:val="right" w:leader="dot" w:pos="9962"/>
        </w:tabs>
        <w:rPr>
          <w:b w:val="0"/>
          <w:noProof/>
          <w:sz w:val="22"/>
          <w:szCs w:val="22"/>
        </w:rPr>
      </w:pPr>
      <w:hyperlink w:anchor="_Toc383582582" w:history="1">
        <w:r w:rsidRPr="00734ECA">
          <w:rPr>
            <w:rStyle w:val="Hipervnculo"/>
            <w:noProof/>
          </w:rPr>
          <w:t>1.4. Casos de prueba para el componente 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3"/>
        <w:tabs>
          <w:tab w:val="right" w:leader="dot" w:pos="9962"/>
        </w:tabs>
        <w:rPr>
          <w:noProof/>
          <w:szCs w:val="22"/>
        </w:rPr>
      </w:pPr>
      <w:hyperlink w:anchor="_Toc383582583" w:history="1">
        <w:r w:rsidRPr="00734ECA">
          <w:rPr>
            <w:rStyle w:val="Hipervnculo"/>
            <w:noProof/>
          </w:rPr>
          <w:t>Escenario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2"/>
        <w:tabs>
          <w:tab w:val="right" w:leader="dot" w:pos="9962"/>
        </w:tabs>
        <w:rPr>
          <w:b w:val="0"/>
          <w:noProof/>
          <w:sz w:val="22"/>
          <w:szCs w:val="22"/>
        </w:rPr>
      </w:pPr>
      <w:hyperlink w:anchor="_Toc383582584" w:history="1">
        <w:r w:rsidRPr="00734ECA">
          <w:rPr>
            <w:rStyle w:val="Hipervnculo"/>
            <w:noProof/>
          </w:rPr>
          <w:t>1.5. Casos de prueba para el componente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3"/>
        <w:tabs>
          <w:tab w:val="right" w:leader="dot" w:pos="9962"/>
        </w:tabs>
        <w:rPr>
          <w:noProof/>
          <w:szCs w:val="22"/>
        </w:rPr>
      </w:pPr>
      <w:hyperlink w:anchor="_Toc383582585" w:history="1">
        <w:r w:rsidRPr="00734ECA">
          <w:rPr>
            <w:rStyle w:val="Hipervnculo"/>
            <w:noProof/>
          </w:rPr>
          <w:t>Escenario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2"/>
        <w:tabs>
          <w:tab w:val="right" w:leader="dot" w:pos="9962"/>
        </w:tabs>
        <w:rPr>
          <w:b w:val="0"/>
          <w:noProof/>
          <w:sz w:val="22"/>
          <w:szCs w:val="22"/>
        </w:rPr>
      </w:pPr>
      <w:hyperlink w:anchor="_Toc383582586" w:history="1">
        <w:r w:rsidRPr="00734ECA">
          <w:rPr>
            <w:rStyle w:val="Hipervnculo"/>
            <w:noProof/>
          </w:rPr>
          <w:t>1.6. Casos de prueba para el componente preferencias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3"/>
        <w:tabs>
          <w:tab w:val="right" w:leader="dot" w:pos="9962"/>
        </w:tabs>
        <w:rPr>
          <w:noProof/>
          <w:szCs w:val="22"/>
        </w:rPr>
      </w:pPr>
      <w:hyperlink w:anchor="_Toc383582587" w:history="1">
        <w:r w:rsidRPr="00734ECA">
          <w:rPr>
            <w:rStyle w:val="Hipervnculo"/>
            <w:noProof/>
          </w:rPr>
          <w:t>Escenario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2"/>
        <w:tabs>
          <w:tab w:val="right" w:leader="dot" w:pos="9962"/>
        </w:tabs>
        <w:rPr>
          <w:b w:val="0"/>
          <w:noProof/>
          <w:sz w:val="22"/>
          <w:szCs w:val="22"/>
        </w:rPr>
      </w:pPr>
      <w:hyperlink w:anchor="_Toc383582588" w:history="1">
        <w:r w:rsidRPr="00734ECA">
          <w:rPr>
            <w:rStyle w:val="Hipervnculo"/>
            <w:noProof/>
          </w:rPr>
          <w:t>1.7. Casos de prueba para el componente asistentes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3"/>
        <w:tabs>
          <w:tab w:val="right" w:leader="dot" w:pos="9962"/>
        </w:tabs>
        <w:rPr>
          <w:noProof/>
          <w:szCs w:val="22"/>
        </w:rPr>
      </w:pPr>
      <w:hyperlink w:anchor="_Toc383582589" w:history="1">
        <w:r w:rsidRPr="00734ECA">
          <w:rPr>
            <w:rStyle w:val="Hipervnculo"/>
            <w:noProof/>
          </w:rPr>
          <w:t>Escenario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1"/>
        <w:tabs>
          <w:tab w:val="right" w:leader="dot" w:pos="9962"/>
        </w:tabs>
        <w:rPr>
          <w:b w:val="0"/>
          <w:noProof/>
          <w:sz w:val="22"/>
          <w:szCs w:val="22"/>
        </w:rPr>
      </w:pPr>
      <w:hyperlink w:anchor="_Toc383582590" w:history="1">
        <w:r w:rsidRPr="00734ECA">
          <w:rPr>
            <w:rStyle w:val="Hipervnculo"/>
            <w:rFonts w:ascii="Arial" w:hAnsi="Arial"/>
            <w:noProof/>
          </w:rPr>
          <w:t>2. Casos de prueba para el Sistema de Registro de Asistentes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2"/>
        <w:tabs>
          <w:tab w:val="right" w:leader="dot" w:pos="9962"/>
        </w:tabs>
        <w:rPr>
          <w:b w:val="0"/>
          <w:noProof/>
          <w:sz w:val="22"/>
          <w:szCs w:val="22"/>
        </w:rPr>
      </w:pPr>
      <w:hyperlink w:anchor="_Toc383582591" w:history="1">
        <w:r w:rsidRPr="00734ECA">
          <w:rPr>
            <w:rStyle w:val="Hipervnculo"/>
            <w:noProof/>
          </w:rPr>
          <w:t>2.1. Casos de prueba para el componente preregistro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3"/>
        <w:tabs>
          <w:tab w:val="right" w:leader="dot" w:pos="9962"/>
        </w:tabs>
        <w:rPr>
          <w:noProof/>
          <w:szCs w:val="22"/>
        </w:rPr>
      </w:pPr>
      <w:hyperlink w:anchor="_Toc383582592" w:history="1">
        <w:r w:rsidRPr="00734ECA">
          <w:rPr>
            <w:rStyle w:val="Hipervnculo"/>
            <w:noProof/>
          </w:rPr>
          <w:t>Escenario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2"/>
        <w:tabs>
          <w:tab w:val="right" w:leader="dot" w:pos="9962"/>
        </w:tabs>
        <w:rPr>
          <w:b w:val="0"/>
          <w:noProof/>
          <w:sz w:val="22"/>
          <w:szCs w:val="22"/>
        </w:rPr>
      </w:pPr>
      <w:hyperlink w:anchor="_Toc383582593" w:history="1">
        <w:r w:rsidRPr="00734ECA">
          <w:rPr>
            <w:rStyle w:val="Hipervnculo"/>
            <w:noProof/>
          </w:rPr>
          <w:t>2.2. Casos de prueba para el componente loguin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3"/>
        <w:tabs>
          <w:tab w:val="right" w:leader="dot" w:pos="9962"/>
        </w:tabs>
        <w:rPr>
          <w:noProof/>
          <w:szCs w:val="22"/>
        </w:rPr>
      </w:pPr>
      <w:hyperlink w:anchor="_Toc383582594" w:history="1">
        <w:r w:rsidRPr="00734ECA">
          <w:rPr>
            <w:rStyle w:val="Hipervnculo"/>
            <w:noProof/>
          </w:rPr>
          <w:t>Escenario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2"/>
        <w:tabs>
          <w:tab w:val="right" w:leader="dot" w:pos="9962"/>
        </w:tabs>
        <w:rPr>
          <w:b w:val="0"/>
          <w:noProof/>
          <w:sz w:val="22"/>
          <w:szCs w:val="22"/>
        </w:rPr>
      </w:pPr>
      <w:hyperlink w:anchor="_Toc383582595" w:history="1">
        <w:r w:rsidRPr="00734ECA">
          <w:rPr>
            <w:rStyle w:val="Hipervnculo"/>
            <w:noProof/>
          </w:rPr>
          <w:t>2.3. Casos de prueba para el componente datos asistente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3"/>
        <w:tabs>
          <w:tab w:val="right" w:leader="dot" w:pos="9962"/>
        </w:tabs>
        <w:rPr>
          <w:noProof/>
          <w:szCs w:val="22"/>
        </w:rPr>
      </w:pPr>
      <w:hyperlink w:anchor="_Toc383582596" w:history="1">
        <w:r w:rsidRPr="00734ECA">
          <w:rPr>
            <w:rStyle w:val="Hipervnculo"/>
            <w:noProof/>
          </w:rPr>
          <w:t>Escenario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2"/>
        <w:tabs>
          <w:tab w:val="right" w:leader="dot" w:pos="9962"/>
        </w:tabs>
        <w:rPr>
          <w:b w:val="0"/>
          <w:noProof/>
          <w:sz w:val="22"/>
          <w:szCs w:val="22"/>
        </w:rPr>
      </w:pPr>
      <w:hyperlink w:anchor="_Toc383582597" w:history="1">
        <w:r w:rsidRPr="00734ECA">
          <w:rPr>
            <w:rStyle w:val="Hipervnculo"/>
            <w:noProof/>
          </w:rPr>
          <w:t>2.4. Casos de prueba para el componente eliminar cuenta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3"/>
        <w:tabs>
          <w:tab w:val="right" w:leader="dot" w:pos="9962"/>
        </w:tabs>
        <w:rPr>
          <w:noProof/>
          <w:szCs w:val="22"/>
        </w:rPr>
      </w:pPr>
      <w:hyperlink w:anchor="_Toc383582598" w:history="1">
        <w:r w:rsidRPr="00734ECA">
          <w:rPr>
            <w:rStyle w:val="Hipervnculo"/>
            <w:noProof/>
          </w:rPr>
          <w:t>Escenario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1"/>
        <w:tabs>
          <w:tab w:val="right" w:leader="dot" w:pos="9962"/>
        </w:tabs>
        <w:rPr>
          <w:b w:val="0"/>
          <w:noProof/>
          <w:sz w:val="22"/>
          <w:szCs w:val="22"/>
        </w:rPr>
      </w:pPr>
      <w:hyperlink w:anchor="_Toc383582599" w:history="1">
        <w:r w:rsidRPr="00734ECA">
          <w:rPr>
            <w:rStyle w:val="Hipervnculo"/>
            <w:rFonts w:ascii="Arial" w:hAnsi="Arial"/>
            <w:noProof/>
          </w:rPr>
          <w:t>3. Casos de prueba para la aplicación de asistencia (AppA)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2"/>
        <w:tabs>
          <w:tab w:val="right" w:leader="dot" w:pos="9962"/>
        </w:tabs>
        <w:rPr>
          <w:b w:val="0"/>
          <w:noProof/>
          <w:sz w:val="22"/>
          <w:szCs w:val="22"/>
        </w:rPr>
      </w:pPr>
      <w:hyperlink w:anchor="_Toc383582600" w:history="1">
        <w:r w:rsidRPr="00734ECA">
          <w:rPr>
            <w:rStyle w:val="Hipervnculo"/>
            <w:noProof/>
          </w:rPr>
          <w:t>3.1. Casos de prueba para el componente index-app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F624A" w:rsidRDefault="00AF624A">
      <w:pPr>
        <w:pStyle w:val="TDC3"/>
        <w:tabs>
          <w:tab w:val="right" w:leader="dot" w:pos="9962"/>
        </w:tabs>
        <w:rPr>
          <w:noProof/>
          <w:szCs w:val="22"/>
        </w:rPr>
      </w:pPr>
      <w:hyperlink w:anchor="_Toc383582601" w:history="1">
        <w:r w:rsidRPr="00734ECA">
          <w:rPr>
            <w:rStyle w:val="Hipervnculo"/>
            <w:noProof/>
          </w:rPr>
          <w:t>Escenario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_Toc383582601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86849" w:rsidRPr="008B09FB" w:rsidRDefault="00E537A1" w:rsidP="00A77B50">
      <w:pPr>
        <w:rPr>
          <w:rFonts w:ascii="Arial" w:hAnsi="Arial"/>
        </w:rPr>
      </w:pPr>
      <w:r w:rsidRPr="008B09FB">
        <w:rPr>
          <w:rFonts w:ascii="Arial" w:hAnsi="Arial"/>
        </w:rPr>
        <w:fldChar w:fldCharType="end"/>
      </w:r>
    </w:p>
    <w:p w:rsidR="00286849" w:rsidRPr="008B09FB" w:rsidRDefault="00286849" w:rsidP="00286849">
      <w:pPr>
        <w:rPr>
          <w:rFonts w:ascii="Arial" w:hAnsi="Arial"/>
        </w:rPr>
      </w:pPr>
    </w:p>
    <w:p w:rsidR="003F4F5F" w:rsidRPr="008B09FB" w:rsidRDefault="003F4F5F">
      <w:pPr>
        <w:jc w:val="left"/>
        <w:rPr>
          <w:rFonts w:ascii="Arial" w:hAnsi="Arial"/>
        </w:rPr>
      </w:pPr>
      <w:r w:rsidRPr="008B09FB">
        <w:rPr>
          <w:rFonts w:ascii="Arial" w:hAnsi="Arial"/>
        </w:rPr>
        <w:br w:type="page"/>
      </w:r>
    </w:p>
    <w:bookmarkEnd w:id="0"/>
    <w:p w:rsidR="00E409C4" w:rsidRPr="008B09FB" w:rsidRDefault="00E409C4" w:rsidP="00125D3C">
      <w:pPr>
        <w:pStyle w:val="1ti"/>
      </w:pPr>
      <w:r w:rsidRPr="008B09FB">
        <w:t xml:space="preserve"> </w:t>
      </w:r>
      <w:bookmarkStart w:id="2" w:name="_Toc383582575"/>
      <w:r w:rsidRPr="008B09FB">
        <w:t xml:space="preserve">Casos de prueba para </w:t>
      </w:r>
      <w:bookmarkEnd w:id="2"/>
      <w:r w:rsidR="00F16D5F">
        <w:t>el sistema de PDE</w:t>
      </w:r>
    </w:p>
    <w:p w:rsidR="00286849" w:rsidRPr="008B09FB" w:rsidRDefault="00286849" w:rsidP="00286849">
      <w:pPr>
        <w:rPr>
          <w:rFonts w:ascii="Arial" w:hAnsi="Arial"/>
        </w:rPr>
      </w:pPr>
    </w:p>
    <w:p w:rsidR="00286849" w:rsidRPr="008B09FB" w:rsidRDefault="00E409C4" w:rsidP="00125D3C">
      <w:pPr>
        <w:pStyle w:val="2ti"/>
      </w:pPr>
      <w:bookmarkStart w:id="3" w:name="_Toc383582576"/>
      <w:r w:rsidRPr="008B09FB">
        <w:t xml:space="preserve">Casos de prueba para el componente </w:t>
      </w:r>
      <w:bookmarkEnd w:id="3"/>
      <w:r w:rsidR="00F16D5F">
        <w:t>Padrón de empresas</w:t>
      </w:r>
    </w:p>
    <w:p w:rsidR="00286849" w:rsidRPr="008B09FB" w:rsidRDefault="00286849" w:rsidP="00FD5686">
      <w:pPr>
        <w:rPr>
          <w:rFonts w:ascii="Arial" w:hAnsi="Arial"/>
        </w:rPr>
      </w:pPr>
    </w:p>
    <w:p w:rsidR="00E409C4" w:rsidRPr="008B09FB" w:rsidRDefault="00E409C4" w:rsidP="00FD5686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25"/>
        <w:gridCol w:w="1921"/>
        <w:gridCol w:w="938"/>
        <w:gridCol w:w="1198"/>
        <w:gridCol w:w="1198"/>
        <w:gridCol w:w="1198"/>
        <w:gridCol w:w="1198"/>
        <w:gridCol w:w="1498"/>
      </w:tblGrid>
      <w:tr w:rsidR="00A23065" w:rsidRPr="008B09FB" w:rsidTr="00E23EEF">
        <w:trPr>
          <w:cantSplit/>
          <w:tblHeader/>
        </w:trPr>
        <w:tc>
          <w:tcPr>
            <w:tcW w:w="5000" w:type="pct"/>
            <w:gridSpan w:val="8"/>
            <w:tcBorders>
              <w:bottom w:val="single" w:sz="8" w:space="0" w:color="632423"/>
              <w:right w:val="nil"/>
            </w:tcBorders>
            <w:shd w:val="clear" w:color="auto" w:fill="943634"/>
            <w:vAlign w:val="center"/>
          </w:tcPr>
          <w:p w:rsidR="00A23065" w:rsidRPr="00E23EEF" w:rsidRDefault="00A23065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DATOS DEL CASO DE PRUEBA</w:t>
            </w:r>
          </w:p>
        </w:tc>
      </w:tr>
      <w:tr w:rsidR="00C601C6" w:rsidRPr="00574E54" w:rsidTr="00E23EEF">
        <w:trPr>
          <w:cantSplit/>
        </w:trPr>
        <w:tc>
          <w:tcPr>
            <w:tcW w:w="503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A23065" w:rsidRPr="00E23EEF" w:rsidRDefault="00A23065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Id</w:t>
            </w:r>
          </w:p>
        </w:tc>
        <w:tc>
          <w:tcPr>
            <w:tcW w:w="944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A23065" w:rsidRPr="00E23EEF" w:rsidRDefault="00C76DB9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>
              <w:rPr>
                <w:rFonts w:ascii="Arial" w:hAnsi="Arial" w:cs="Arial"/>
                <w:color w:val="FFFFFF"/>
                <w:sz w:val="22"/>
              </w:rPr>
              <w:t>REQ_01_C1</w:t>
            </w:r>
          </w:p>
        </w:tc>
        <w:tc>
          <w:tcPr>
            <w:tcW w:w="461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A23065" w:rsidRPr="00E23EEF" w:rsidRDefault="00A23065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Autor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A23065" w:rsidRPr="00E23EEF" w:rsidRDefault="003E64AE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LGRM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A23065" w:rsidRPr="00E23EEF" w:rsidRDefault="00A23065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Versión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A23065" w:rsidRPr="00E23EEF" w:rsidRDefault="00A23065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v.</w:t>
            </w:r>
            <w:r w:rsidR="003E64AE" w:rsidRPr="00E23EEF">
              <w:rPr>
                <w:rFonts w:ascii="Arial" w:hAnsi="Arial" w:cs="Arial"/>
                <w:color w:val="FFFFFF"/>
                <w:sz w:val="22"/>
              </w:rPr>
              <w:t xml:space="preserve">1.0 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A23065" w:rsidRPr="00E23EEF" w:rsidRDefault="00A23065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Fecha</w:t>
            </w:r>
          </w:p>
        </w:tc>
        <w:tc>
          <w:tcPr>
            <w:tcW w:w="737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A23065" w:rsidRPr="00E23EEF" w:rsidRDefault="00F16D5F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>
              <w:rPr>
                <w:rFonts w:ascii="Arial" w:hAnsi="Arial" w:cs="Arial"/>
                <w:color w:val="FFFFFF"/>
                <w:sz w:val="22"/>
              </w:rPr>
              <w:t>11/04/14</w:t>
            </w:r>
          </w:p>
        </w:tc>
      </w:tr>
      <w:tr w:rsidR="00A23065" w:rsidRPr="008B09FB" w:rsidTr="00E23EEF">
        <w:trPr>
          <w:cantSplit/>
        </w:trPr>
        <w:tc>
          <w:tcPr>
            <w:tcW w:w="503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A23065" w:rsidRPr="00E23EEF" w:rsidRDefault="00A23065" w:rsidP="00E23EEF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4497" w:type="pct"/>
            <w:gridSpan w:val="7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A23065" w:rsidRPr="00E23EEF" w:rsidRDefault="00F16D5F" w:rsidP="00E23EEF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Consultar </w:t>
            </w:r>
            <w:r w:rsidR="00C76DB9">
              <w:rPr>
                <w:rFonts w:ascii="Arial" w:hAnsi="Arial" w:cs="Arial"/>
                <w:sz w:val="22"/>
              </w:rPr>
              <w:t xml:space="preserve">padrón de </w:t>
            </w:r>
            <w:r>
              <w:rPr>
                <w:rFonts w:ascii="Arial" w:hAnsi="Arial" w:cs="Arial"/>
                <w:sz w:val="22"/>
              </w:rPr>
              <w:t>empresa</w:t>
            </w:r>
            <w:r w:rsidR="00C76DB9">
              <w:rPr>
                <w:rFonts w:ascii="Arial" w:hAnsi="Arial" w:cs="Arial"/>
                <w:sz w:val="22"/>
              </w:rPr>
              <w:t>.</w:t>
            </w:r>
          </w:p>
        </w:tc>
      </w:tr>
      <w:tr w:rsidR="00A23065" w:rsidRPr="008B09FB" w:rsidTr="00E23EEF">
        <w:trPr>
          <w:cantSplit/>
        </w:trPr>
        <w:tc>
          <w:tcPr>
            <w:tcW w:w="503" w:type="pct"/>
            <w:shd w:val="clear" w:color="auto" w:fill="auto"/>
            <w:vAlign w:val="center"/>
          </w:tcPr>
          <w:p w:rsidR="00A23065" w:rsidRPr="00E23EEF" w:rsidRDefault="00A23065" w:rsidP="00E23EEF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Objetivo</w:t>
            </w:r>
          </w:p>
        </w:tc>
        <w:tc>
          <w:tcPr>
            <w:tcW w:w="4497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A23065" w:rsidRPr="00E23EEF" w:rsidRDefault="003E64AE" w:rsidP="00F16D5F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 xml:space="preserve">Probar el correcto funcionamiento </w:t>
            </w:r>
            <w:r w:rsidR="00F16D5F">
              <w:rPr>
                <w:rFonts w:ascii="Arial" w:hAnsi="Arial" w:cs="Arial"/>
                <w:sz w:val="22"/>
              </w:rPr>
              <w:t xml:space="preserve">del despliegue de información en el padrón de empresas. </w:t>
            </w:r>
          </w:p>
        </w:tc>
      </w:tr>
    </w:tbl>
    <w:p w:rsidR="00A23065" w:rsidRPr="008B09FB" w:rsidRDefault="00A23065" w:rsidP="00FD5686">
      <w:pPr>
        <w:rPr>
          <w:rFonts w:ascii="Arial" w:hAnsi="Arial"/>
        </w:rPr>
      </w:pPr>
    </w:p>
    <w:p w:rsidR="00FD5686" w:rsidRPr="008B09FB" w:rsidRDefault="00FD5686" w:rsidP="00FD5686">
      <w:pPr>
        <w:rPr>
          <w:rFonts w:ascii="Arial" w:hAnsi="Arial"/>
        </w:rPr>
      </w:pPr>
      <w:r w:rsidRPr="008B09FB">
        <w:rPr>
          <w:rFonts w:ascii="Arial" w:hAnsi="Arial"/>
        </w:rPr>
        <w:t>Descripción del escenario</w:t>
      </w:r>
    </w:p>
    <w:p w:rsidR="00FD5686" w:rsidRPr="008B09FB" w:rsidRDefault="00FD5686" w:rsidP="00FD5686">
      <w:pPr>
        <w:rPr>
          <w:rFonts w:ascii="Arial" w:hAnsi="Arial"/>
        </w:rPr>
      </w:pPr>
    </w:p>
    <w:p w:rsidR="00E409C4" w:rsidRDefault="00F16D5F" w:rsidP="00635EBE">
      <w:pPr>
        <w:pStyle w:val="Prrafodelista"/>
      </w:pPr>
      <w:r>
        <w:t>Ir al sitio del PDE.</w:t>
      </w:r>
    </w:p>
    <w:p w:rsidR="00C76DB9" w:rsidRDefault="00F16D5F" w:rsidP="00C76DB9">
      <w:pPr>
        <w:pStyle w:val="Prrafodelista"/>
      </w:pPr>
      <w:r>
        <w:t xml:space="preserve">Dar clic en </w:t>
      </w:r>
      <w:r w:rsidR="00C76DB9">
        <w:t>empresas.</w:t>
      </w:r>
    </w:p>
    <w:p w:rsidR="00C76DB9" w:rsidRDefault="00C76DB9" w:rsidP="00C76DB9">
      <w:pPr>
        <w:pStyle w:val="Prrafodelista"/>
      </w:pPr>
      <w:r>
        <w:t>Se despliega el padrón de empresas con los siguientes datos:</w:t>
      </w:r>
    </w:p>
    <w:p w:rsidR="00C76DB9" w:rsidRPr="00E40351" w:rsidRDefault="00C76DB9" w:rsidP="008C47E6">
      <w:pPr>
        <w:pStyle w:val="Prrafodelista"/>
        <w:numPr>
          <w:ilvl w:val="0"/>
          <w:numId w:val="5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 xml:space="preserve">Nombre </w:t>
      </w:r>
    </w:p>
    <w:p w:rsidR="00C76DB9" w:rsidRPr="00E40351" w:rsidRDefault="00C76DB9" w:rsidP="008C47E6">
      <w:pPr>
        <w:pStyle w:val="Prrafodelista"/>
        <w:numPr>
          <w:ilvl w:val="0"/>
          <w:numId w:val="5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Dirección</w:t>
      </w:r>
    </w:p>
    <w:p w:rsidR="00C76DB9" w:rsidRPr="00E40351" w:rsidRDefault="00C76DB9" w:rsidP="008C47E6">
      <w:pPr>
        <w:pStyle w:val="Prrafodelista"/>
        <w:numPr>
          <w:ilvl w:val="0"/>
          <w:numId w:val="5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Teléfonos</w:t>
      </w:r>
    </w:p>
    <w:p w:rsidR="00C76DB9" w:rsidRPr="00E40351" w:rsidRDefault="00C76DB9" w:rsidP="008C47E6">
      <w:pPr>
        <w:pStyle w:val="Prrafodelista"/>
        <w:numPr>
          <w:ilvl w:val="0"/>
          <w:numId w:val="5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Correo</w:t>
      </w:r>
    </w:p>
    <w:p w:rsidR="00C76DB9" w:rsidRDefault="00C76DB9" w:rsidP="008C47E6">
      <w:pPr>
        <w:pStyle w:val="Prrafodelista"/>
        <w:numPr>
          <w:ilvl w:val="0"/>
          <w:numId w:val="5"/>
        </w:numPr>
        <w:jc w:val="left"/>
        <w:rPr>
          <w:rFonts w:ascii="Calibri" w:eastAsia="Calibri" w:hAnsi="Calibri"/>
        </w:rPr>
      </w:pPr>
      <w:r>
        <w:t>Descripción de servicios</w:t>
      </w:r>
    </w:p>
    <w:p w:rsidR="00C76DB9" w:rsidRDefault="00C76DB9" w:rsidP="00C76DB9">
      <w:pPr>
        <w:pStyle w:val="Prrafodelista"/>
        <w:numPr>
          <w:ilvl w:val="0"/>
          <w:numId w:val="0"/>
        </w:numPr>
        <w:ind w:left="720"/>
      </w:pPr>
    </w:p>
    <w:p w:rsidR="00FD5686" w:rsidRDefault="00FD5686" w:rsidP="00FD5686">
      <w:pPr>
        <w:rPr>
          <w:rFonts w:ascii="Arial" w:hAnsi="Arial"/>
        </w:rPr>
      </w:pPr>
    </w:p>
    <w:tbl>
      <w:tblPr>
        <w:tblW w:w="2566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999"/>
        <w:gridCol w:w="1880"/>
        <w:gridCol w:w="2349"/>
      </w:tblGrid>
      <w:tr w:rsidR="008B09FB" w:rsidRPr="008B09FB" w:rsidTr="00C76DB9">
        <w:trPr>
          <w:cantSplit/>
          <w:tblHeader/>
        </w:trPr>
        <w:tc>
          <w:tcPr>
            <w:tcW w:w="5000" w:type="pct"/>
            <w:gridSpan w:val="3"/>
            <w:tcBorders>
              <w:bottom w:val="single" w:sz="8" w:space="0" w:color="632423"/>
              <w:right w:val="nil"/>
            </w:tcBorders>
            <w:shd w:val="clear" w:color="auto" w:fill="943634"/>
            <w:vAlign w:val="center"/>
          </w:tcPr>
          <w:p w:rsidR="008B09FB" w:rsidRPr="00E23EEF" w:rsidRDefault="008B09FB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DATOS DE PRUEBA</w:t>
            </w:r>
          </w:p>
        </w:tc>
      </w:tr>
      <w:tr w:rsidR="00C76DB9" w:rsidRPr="00574E54" w:rsidTr="00C76DB9">
        <w:trPr>
          <w:cantSplit/>
        </w:trPr>
        <w:tc>
          <w:tcPr>
            <w:tcW w:w="955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C76DB9" w:rsidRPr="00E23EEF" w:rsidRDefault="00C76DB9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Corrida</w:t>
            </w:r>
          </w:p>
        </w:tc>
        <w:tc>
          <w:tcPr>
            <w:tcW w:w="1798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C76DB9" w:rsidRPr="00E23EEF" w:rsidRDefault="00C76DB9" w:rsidP="00C76DB9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 xml:space="preserve">Acción </w:t>
            </w:r>
          </w:p>
        </w:tc>
        <w:tc>
          <w:tcPr>
            <w:tcW w:w="2247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C76DB9" w:rsidRPr="00E23EEF" w:rsidRDefault="00C76DB9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Resultado esperado</w:t>
            </w:r>
          </w:p>
        </w:tc>
      </w:tr>
      <w:tr w:rsidR="00C76DB9" w:rsidRPr="008B09FB" w:rsidTr="00C76DB9">
        <w:trPr>
          <w:cantSplit/>
        </w:trPr>
        <w:tc>
          <w:tcPr>
            <w:tcW w:w="955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C76DB9" w:rsidRPr="00E23EEF" w:rsidRDefault="00C76DB9" w:rsidP="00E23EEF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798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C76DB9" w:rsidRPr="00E23EEF" w:rsidRDefault="00C76DB9" w:rsidP="00C76DB9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Clic en el botón empresas.</w:t>
            </w:r>
          </w:p>
        </w:tc>
        <w:tc>
          <w:tcPr>
            <w:tcW w:w="2247" w:type="pct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C76DB9" w:rsidRPr="00E23EEF" w:rsidRDefault="00C76DB9" w:rsidP="00E23EEF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Despliegue del padrón de empresas.</w:t>
            </w:r>
          </w:p>
        </w:tc>
      </w:tr>
    </w:tbl>
    <w:p w:rsidR="008B09FB" w:rsidRDefault="008B09FB" w:rsidP="00FD5686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00"/>
        <w:gridCol w:w="2293"/>
        <w:gridCol w:w="2293"/>
        <w:gridCol w:w="2293"/>
        <w:gridCol w:w="2295"/>
      </w:tblGrid>
      <w:tr w:rsidR="008B09FB" w:rsidRPr="008B09FB" w:rsidTr="00E23EEF">
        <w:trPr>
          <w:cantSplit/>
          <w:tblHeader/>
        </w:trPr>
        <w:tc>
          <w:tcPr>
            <w:tcW w:w="5000" w:type="pct"/>
            <w:gridSpan w:val="5"/>
            <w:tcBorders>
              <w:right w:val="nil"/>
            </w:tcBorders>
            <w:shd w:val="clear" w:color="auto" w:fill="943634"/>
            <w:vAlign w:val="center"/>
          </w:tcPr>
          <w:p w:rsidR="008B09FB" w:rsidRPr="00E23EEF" w:rsidRDefault="008B09FB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RESULTADOS DE LAS PRUEBAS</w:t>
            </w:r>
          </w:p>
        </w:tc>
      </w:tr>
      <w:tr w:rsidR="00C601C6" w:rsidRPr="00574E54" w:rsidTr="00E23EEF">
        <w:trPr>
          <w:cantSplit/>
        </w:trPr>
        <w:tc>
          <w:tcPr>
            <w:tcW w:w="491" w:type="pct"/>
            <w:shd w:val="clear" w:color="auto" w:fill="A6A6A6"/>
            <w:vAlign w:val="center"/>
          </w:tcPr>
          <w:p w:rsidR="008B09FB" w:rsidRPr="00E23EEF" w:rsidRDefault="008B09FB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Corrida</w:t>
            </w:r>
          </w:p>
        </w:tc>
        <w:tc>
          <w:tcPr>
            <w:tcW w:w="1127" w:type="pct"/>
            <w:shd w:val="clear" w:color="auto" w:fill="A6A6A6"/>
          </w:tcPr>
          <w:p w:rsidR="008B09FB" w:rsidRPr="00E23EEF" w:rsidRDefault="008B09FB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8B09FB" w:rsidRPr="00E23EEF" w:rsidRDefault="00E537A1" w:rsidP="00E23EEF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8B09FB"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="008B09FB"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8B09FB" w:rsidRPr="00E23EEF" w:rsidRDefault="008B09FB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8B09FB" w:rsidRPr="00E23EEF" w:rsidRDefault="00E537A1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8B09FB"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="008B09FB"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8B09FB" w:rsidRPr="00E23EEF" w:rsidRDefault="008B09FB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8B09FB" w:rsidRPr="00E23EEF" w:rsidRDefault="00E537A1" w:rsidP="00E23EEF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8B09FB"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="008B09FB"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8B09FB" w:rsidRPr="00E23EEF" w:rsidRDefault="008B09FB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8B09FB" w:rsidRPr="00E23EEF" w:rsidRDefault="00E537A1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8B09FB"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="008B09FB"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8B09FB" w:rsidRPr="00E23EEF" w:rsidRDefault="008B09FB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8B09FB" w:rsidRPr="00E23EEF" w:rsidRDefault="00E537A1" w:rsidP="00E23EEF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8B09FB"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="008B09FB"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8B09FB" w:rsidRPr="00E23EEF" w:rsidRDefault="008B09FB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8B09FB" w:rsidRPr="00E23EEF" w:rsidRDefault="00E537A1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8B09FB"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="008B09FB"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6A6A6"/>
          </w:tcPr>
          <w:p w:rsidR="008B09FB" w:rsidRPr="00E23EEF" w:rsidRDefault="008B09FB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8B09FB" w:rsidRPr="00E23EEF" w:rsidRDefault="00E537A1" w:rsidP="00E23EEF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8B09FB"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="008B09FB"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8B09FB" w:rsidRPr="00E23EEF" w:rsidRDefault="008B09FB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8B09FB" w:rsidRPr="00E23EEF" w:rsidRDefault="00E537A1" w:rsidP="00E23EEF">
            <w:pPr>
              <w:jc w:val="center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8B09FB"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="008B09FB"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</w:tr>
      <w:tr w:rsidR="00C601C6" w:rsidRPr="008B09FB" w:rsidTr="00E23EEF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8B09FB" w:rsidRPr="00E23EEF" w:rsidRDefault="008B09FB" w:rsidP="00E23EEF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8B09FB" w:rsidRPr="00E23EEF" w:rsidRDefault="00E537A1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8B09FB"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="008B09FB"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8B09FB" w:rsidRPr="00E23EEF" w:rsidRDefault="00E537A1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8B09FB"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="008B09FB"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8B09FB" w:rsidRPr="00E23EEF" w:rsidRDefault="00E537A1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8B09FB"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="008B09FB"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8B09FB" w:rsidRPr="00E23EEF" w:rsidRDefault="00E537A1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8B09FB"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="008B09FB"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C601C6" w:rsidRPr="008B09FB" w:rsidTr="00E23EEF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8B09FB" w:rsidRPr="00E23EEF" w:rsidRDefault="008B09FB" w:rsidP="00E23EEF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2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8B09FB" w:rsidRPr="00E23EEF" w:rsidRDefault="00E537A1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8B09FB"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="008B09FB"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8B09FB" w:rsidRPr="00E23EEF" w:rsidRDefault="00E537A1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8B09FB"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="008B09FB"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8B09FB" w:rsidRPr="00E23EEF" w:rsidRDefault="00E537A1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8B09FB"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="008B09FB"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8B09FB" w:rsidRPr="00E23EEF" w:rsidRDefault="00E537A1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8B09FB"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="008B09FB"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C601C6" w:rsidRPr="008B09FB" w:rsidTr="00E23EEF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8B09FB" w:rsidRPr="00E23EEF" w:rsidRDefault="008B09FB" w:rsidP="00E23EEF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3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8B09FB" w:rsidRPr="00E23EEF" w:rsidRDefault="00E537A1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8B09FB"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="008B09FB"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8B09FB" w:rsidRPr="00E23EEF" w:rsidRDefault="00E537A1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8B09FB"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="008B09FB"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8B09FB" w:rsidRPr="00E23EEF" w:rsidRDefault="00E537A1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8B09FB"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="008B09FB"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8B09FB" w:rsidRPr="00E23EEF" w:rsidRDefault="00E537A1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8B09FB"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="008B09FB"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</w:tbl>
    <w:p w:rsidR="00CC3C90" w:rsidRDefault="00CC3C90" w:rsidP="00FD5686">
      <w:pPr>
        <w:rPr>
          <w:rFonts w:ascii="Arial" w:hAnsi="Arial"/>
        </w:rPr>
        <w:sectPr w:rsidR="00CC3C90" w:rsidSect="00AA1852">
          <w:headerReference w:type="default" r:id="rId8"/>
          <w:footerReference w:type="default" r:id="rId9"/>
          <w:pgSz w:w="12240" w:h="15840"/>
          <w:pgMar w:top="1985" w:right="1134" w:bottom="1701" w:left="1134" w:header="504" w:footer="828" w:gutter="0"/>
          <w:cols w:space="708"/>
          <w:docGrid w:linePitch="360"/>
        </w:sectPr>
      </w:pPr>
    </w:p>
    <w:p w:rsidR="00CC32C0" w:rsidRPr="008B09FB" w:rsidRDefault="00CC32C0" w:rsidP="003E64AE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25"/>
        <w:gridCol w:w="1921"/>
        <w:gridCol w:w="938"/>
        <w:gridCol w:w="1198"/>
        <w:gridCol w:w="1198"/>
        <w:gridCol w:w="1198"/>
        <w:gridCol w:w="1198"/>
        <w:gridCol w:w="1498"/>
      </w:tblGrid>
      <w:tr w:rsidR="003E64AE" w:rsidRPr="008B09FB" w:rsidTr="00E23EEF">
        <w:trPr>
          <w:cantSplit/>
          <w:tblHeader/>
        </w:trPr>
        <w:tc>
          <w:tcPr>
            <w:tcW w:w="5000" w:type="pct"/>
            <w:gridSpan w:val="8"/>
            <w:tcBorders>
              <w:bottom w:val="single" w:sz="8" w:space="0" w:color="632423"/>
              <w:right w:val="nil"/>
            </w:tcBorders>
            <w:shd w:val="clear" w:color="auto" w:fill="943634"/>
            <w:vAlign w:val="center"/>
          </w:tcPr>
          <w:p w:rsidR="003E64AE" w:rsidRPr="00E23EEF" w:rsidRDefault="003E64AE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DATOS DEL CASO DE PRUEBA</w:t>
            </w:r>
          </w:p>
        </w:tc>
      </w:tr>
      <w:tr w:rsidR="00C601C6" w:rsidRPr="00574E54" w:rsidTr="00E23EEF">
        <w:trPr>
          <w:cantSplit/>
        </w:trPr>
        <w:tc>
          <w:tcPr>
            <w:tcW w:w="503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3E64AE" w:rsidRPr="00E23EEF" w:rsidRDefault="003E64AE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Id</w:t>
            </w:r>
          </w:p>
        </w:tc>
        <w:tc>
          <w:tcPr>
            <w:tcW w:w="944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3E64AE" w:rsidRPr="00E23EEF" w:rsidRDefault="00C76DB9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>
              <w:rPr>
                <w:rFonts w:ascii="Arial" w:hAnsi="Arial" w:cs="Arial"/>
                <w:color w:val="FFFFFF"/>
                <w:sz w:val="22"/>
              </w:rPr>
              <w:t>REQ_01_C</w:t>
            </w:r>
            <w:r w:rsidR="003E64AE" w:rsidRPr="00E23EEF">
              <w:rPr>
                <w:rFonts w:ascii="Arial" w:hAnsi="Arial" w:cs="Arial"/>
                <w:color w:val="FFFFFF"/>
                <w:sz w:val="22"/>
              </w:rPr>
              <w:t>2</w:t>
            </w:r>
          </w:p>
        </w:tc>
        <w:tc>
          <w:tcPr>
            <w:tcW w:w="461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3E64AE" w:rsidRPr="00E23EEF" w:rsidRDefault="003E64AE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Autor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3E64AE" w:rsidRPr="00E23EEF" w:rsidRDefault="003E64AE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LGRM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3E64AE" w:rsidRPr="00E23EEF" w:rsidRDefault="003E64AE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Versión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3E64AE" w:rsidRPr="00E23EEF" w:rsidRDefault="003E64AE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 xml:space="preserve">v.1.0 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3E64AE" w:rsidRPr="00E23EEF" w:rsidRDefault="003E64AE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Fecha</w:t>
            </w:r>
          </w:p>
        </w:tc>
        <w:tc>
          <w:tcPr>
            <w:tcW w:w="737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3E64AE" w:rsidRPr="00E23EEF" w:rsidRDefault="00C76DB9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>
              <w:rPr>
                <w:rFonts w:ascii="Arial" w:hAnsi="Arial" w:cs="Arial"/>
                <w:color w:val="FFFFFF"/>
                <w:sz w:val="22"/>
              </w:rPr>
              <w:t>11/04/14</w:t>
            </w:r>
          </w:p>
        </w:tc>
      </w:tr>
      <w:tr w:rsidR="003E64AE" w:rsidRPr="008B09FB" w:rsidTr="00E23EEF">
        <w:trPr>
          <w:cantSplit/>
        </w:trPr>
        <w:tc>
          <w:tcPr>
            <w:tcW w:w="503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3E64AE" w:rsidRPr="00E23EEF" w:rsidRDefault="003E64AE" w:rsidP="00E23EEF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4497" w:type="pct"/>
            <w:gridSpan w:val="7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3E64AE" w:rsidRPr="00E23EEF" w:rsidRDefault="00C76DB9" w:rsidP="00E23EEF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Consultar empresa</w:t>
            </w:r>
          </w:p>
        </w:tc>
      </w:tr>
      <w:tr w:rsidR="003E64AE" w:rsidRPr="008B09FB" w:rsidTr="00E23EEF">
        <w:trPr>
          <w:cantSplit/>
        </w:trPr>
        <w:tc>
          <w:tcPr>
            <w:tcW w:w="503" w:type="pct"/>
            <w:shd w:val="clear" w:color="auto" w:fill="auto"/>
            <w:vAlign w:val="center"/>
          </w:tcPr>
          <w:p w:rsidR="003E64AE" w:rsidRPr="00E23EEF" w:rsidRDefault="003E64AE" w:rsidP="00E23EEF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Objetivo</w:t>
            </w:r>
          </w:p>
        </w:tc>
        <w:tc>
          <w:tcPr>
            <w:tcW w:w="4497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3E64AE" w:rsidRPr="00E23EEF" w:rsidRDefault="003E64AE" w:rsidP="00D223C8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 xml:space="preserve">Probar el correcto funcionamiento </w:t>
            </w:r>
            <w:r w:rsidR="00D223C8">
              <w:rPr>
                <w:rFonts w:ascii="Arial" w:hAnsi="Arial" w:cs="Arial"/>
                <w:sz w:val="22"/>
              </w:rPr>
              <w:t>la consulta de empresas</w:t>
            </w:r>
            <w:r w:rsidRPr="00E23EEF">
              <w:rPr>
                <w:rFonts w:ascii="Arial" w:hAnsi="Arial" w:cs="Arial"/>
                <w:sz w:val="22"/>
              </w:rPr>
              <w:t>.</w:t>
            </w:r>
          </w:p>
        </w:tc>
      </w:tr>
    </w:tbl>
    <w:p w:rsidR="003E64AE" w:rsidRPr="008B09FB" w:rsidRDefault="003E64AE" w:rsidP="003E64AE">
      <w:pPr>
        <w:rPr>
          <w:rFonts w:ascii="Arial" w:hAnsi="Arial"/>
        </w:rPr>
      </w:pPr>
    </w:p>
    <w:p w:rsidR="003E64AE" w:rsidRPr="008B09FB" w:rsidRDefault="003E64AE" w:rsidP="003E64AE">
      <w:pPr>
        <w:rPr>
          <w:rFonts w:ascii="Arial" w:hAnsi="Arial"/>
        </w:rPr>
      </w:pPr>
      <w:r w:rsidRPr="008B09FB">
        <w:rPr>
          <w:rFonts w:ascii="Arial" w:hAnsi="Arial"/>
        </w:rPr>
        <w:t>Descripción del escenario</w:t>
      </w:r>
    </w:p>
    <w:p w:rsidR="003E64AE" w:rsidRPr="008B09FB" w:rsidRDefault="003E64AE" w:rsidP="003E64AE">
      <w:pPr>
        <w:rPr>
          <w:rFonts w:ascii="Arial" w:hAnsi="Arial"/>
        </w:rPr>
      </w:pPr>
    </w:p>
    <w:p w:rsidR="00D223C8" w:rsidRDefault="00D223C8" w:rsidP="008C47E6">
      <w:pPr>
        <w:pStyle w:val="Prrafodelista"/>
        <w:numPr>
          <w:ilvl w:val="0"/>
          <w:numId w:val="7"/>
        </w:numPr>
      </w:pPr>
      <w:r>
        <w:t>Ir al sitio del PDE.</w:t>
      </w:r>
    </w:p>
    <w:p w:rsidR="00D223C8" w:rsidRDefault="00D223C8" w:rsidP="00D223C8">
      <w:pPr>
        <w:pStyle w:val="Prrafodelista"/>
      </w:pPr>
      <w:r>
        <w:t>Dar clic en empresas.</w:t>
      </w:r>
    </w:p>
    <w:p w:rsidR="00D223C8" w:rsidRPr="00D223C8" w:rsidRDefault="00D223C8" w:rsidP="00D223C8">
      <w:pPr>
        <w:pStyle w:val="Prrafodelista"/>
        <w:rPr>
          <w:rFonts w:ascii="Calibri" w:eastAsia="Calibri" w:hAnsi="Calibri"/>
        </w:rPr>
      </w:pPr>
      <w:r>
        <w:t>Dar clic en el registro que tenga la empresa de interés.</w:t>
      </w:r>
    </w:p>
    <w:p w:rsidR="00D223C8" w:rsidRPr="00D223C8" w:rsidRDefault="00D223C8" w:rsidP="00D223C8">
      <w:pPr>
        <w:pStyle w:val="Prrafodelista"/>
        <w:rPr>
          <w:rFonts w:ascii="Calibri" w:eastAsia="Calibri" w:hAnsi="Calibri"/>
        </w:rPr>
      </w:pPr>
      <w:r>
        <w:t>Se desplegara la siguiente información de la empresa seleccionada:</w:t>
      </w:r>
    </w:p>
    <w:p w:rsidR="00D223C8" w:rsidRPr="00E40351" w:rsidRDefault="00D223C8" w:rsidP="008C47E6">
      <w:pPr>
        <w:pStyle w:val="Prrafodelista"/>
        <w:numPr>
          <w:ilvl w:val="0"/>
          <w:numId w:val="11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 xml:space="preserve">Nombre </w:t>
      </w:r>
    </w:p>
    <w:p w:rsidR="00D223C8" w:rsidRPr="00E40351" w:rsidRDefault="00D223C8" w:rsidP="008C47E6">
      <w:pPr>
        <w:pStyle w:val="Prrafodelista"/>
        <w:numPr>
          <w:ilvl w:val="0"/>
          <w:numId w:val="11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Dirección</w:t>
      </w:r>
    </w:p>
    <w:p w:rsidR="00D223C8" w:rsidRPr="00E40351" w:rsidRDefault="00D223C8" w:rsidP="008C47E6">
      <w:pPr>
        <w:pStyle w:val="Prrafodelista"/>
        <w:numPr>
          <w:ilvl w:val="0"/>
          <w:numId w:val="11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Teléfonos</w:t>
      </w:r>
    </w:p>
    <w:p w:rsidR="00D223C8" w:rsidRDefault="00D223C8" w:rsidP="008C47E6">
      <w:pPr>
        <w:pStyle w:val="Prrafodelista"/>
        <w:numPr>
          <w:ilvl w:val="0"/>
          <w:numId w:val="11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Correo</w:t>
      </w:r>
    </w:p>
    <w:p w:rsidR="00D223C8" w:rsidRDefault="00D223C8" w:rsidP="008C47E6">
      <w:pPr>
        <w:pStyle w:val="Prrafodelista"/>
        <w:numPr>
          <w:ilvl w:val="0"/>
          <w:numId w:val="11"/>
        </w:numPr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Sitio Web</w:t>
      </w:r>
    </w:p>
    <w:p w:rsidR="00D223C8" w:rsidRDefault="00D223C8" w:rsidP="008C47E6">
      <w:pPr>
        <w:pStyle w:val="Prrafodelista"/>
        <w:numPr>
          <w:ilvl w:val="0"/>
          <w:numId w:val="11"/>
        </w:numPr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Número de empleados </w:t>
      </w:r>
    </w:p>
    <w:p w:rsidR="00D223C8" w:rsidRDefault="00D223C8" w:rsidP="008C47E6">
      <w:pPr>
        <w:pStyle w:val="Prrafodelista"/>
        <w:numPr>
          <w:ilvl w:val="0"/>
          <w:numId w:val="11"/>
        </w:numPr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Antigüedad de la empresa (menos de un año, de uno a dos años, tres o más años)</w:t>
      </w:r>
    </w:p>
    <w:p w:rsidR="00D223C8" w:rsidRPr="00E40351" w:rsidRDefault="00D223C8" w:rsidP="008C47E6">
      <w:pPr>
        <w:pStyle w:val="Prrafodelista"/>
        <w:numPr>
          <w:ilvl w:val="0"/>
          <w:numId w:val="11"/>
        </w:numPr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Número de vacantes disponibles</w:t>
      </w:r>
    </w:p>
    <w:p w:rsidR="00D223C8" w:rsidRPr="00E40351" w:rsidRDefault="00D223C8" w:rsidP="008C47E6">
      <w:pPr>
        <w:pStyle w:val="Prrafodelista"/>
        <w:numPr>
          <w:ilvl w:val="0"/>
          <w:numId w:val="11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Perfil de la empresa:</w:t>
      </w:r>
    </w:p>
    <w:p w:rsidR="00D223C8" w:rsidRPr="00E40351" w:rsidRDefault="00D223C8" w:rsidP="008C47E6">
      <w:pPr>
        <w:pStyle w:val="Prrafodelista"/>
        <w:numPr>
          <w:ilvl w:val="2"/>
          <w:numId w:val="10"/>
        </w:numPr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Descripción de servicios </w:t>
      </w:r>
    </w:p>
    <w:p w:rsidR="00D223C8" w:rsidRPr="00E40351" w:rsidRDefault="00D223C8" w:rsidP="008C47E6">
      <w:pPr>
        <w:pStyle w:val="Prrafodelista"/>
        <w:numPr>
          <w:ilvl w:val="2"/>
          <w:numId w:val="10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Misión</w:t>
      </w:r>
    </w:p>
    <w:p w:rsidR="00D223C8" w:rsidRPr="00E40351" w:rsidRDefault="00D223C8" w:rsidP="008C47E6">
      <w:pPr>
        <w:pStyle w:val="Prrafodelista"/>
        <w:numPr>
          <w:ilvl w:val="2"/>
          <w:numId w:val="10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Visión</w:t>
      </w:r>
    </w:p>
    <w:p w:rsidR="00D223C8" w:rsidRDefault="00D223C8" w:rsidP="008C47E6">
      <w:pPr>
        <w:pStyle w:val="Prrafodelista"/>
        <w:numPr>
          <w:ilvl w:val="2"/>
          <w:numId w:val="10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Logotipo</w:t>
      </w:r>
    </w:p>
    <w:p w:rsidR="00D223C8" w:rsidRDefault="00D223C8" w:rsidP="008C47E6">
      <w:pPr>
        <w:pStyle w:val="Prrafodelista"/>
        <w:numPr>
          <w:ilvl w:val="2"/>
          <w:numId w:val="10"/>
        </w:numPr>
        <w:spacing w:after="200" w:line="276" w:lineRule="auto"/>
        <w:jc w:val="left"/>
      </w:pPr>
      <w:r w:rsidRPr="00227423">
        <w:rPr>
          <w:rFonts w:ascii="Calibri" w:eastAsia="Calibri" w:hAnsi="Calibri"/>
        </w:rPr>
        <w:t>Productos</w:t>
      </w:r>
    </w:p>
    <w:p w:rsidR="00D223C8" w:rsidRPr="00D223C8" w:rsidRDefault="00D223C8" w:rsidP="00D223C8">
      <w:pPr>
        <w:pStyle w:val="Prrafodelista"/>
        <w:numPr>
          <w:ilvl w:val="0"/>
          <w:numId w:val="0"/>
        </w:numPr>
        <w:ind w:left="720" w:hanging="360"/>
        <w:rPr>
          <w:rFonts w:ascii="Calibri" w:eastAsia="Calibri" w:hAnsi="Calibri"/>
        </w:rPr>
      </w:pPr>
    </w:p>
    <w:p w:rsidR="003E64AE" w:rsidRDefault="003E64AE" w:rsidP="00D223C8">
      <w:pPr>
        <w:pStyle w:val="Prrafodelista"/>
        <w:numPr>
          <w:ilvl w:val="0"/>
          <w:numId w:val="0"/>
        </w:numPr>
        <w:ind w:left="720"/>
      </w:pPr>
    </w:p>
    <w:tbl>
      <w:tblPr>
        <w:tblW w:w="2566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999"/>
        <w:gridCol w:w="1880"/>
        <w:gridCol w:w="2349"/>
      </w:tblGrid>
      <w:tr w:rsidR="00D223C8" w:rsidRPr="008B09FB" w:rsidTr="00C71D3B">
        <w:trPr>
          <w:cantSplit/>
          <w:tblHeader/>
        </w:trPr>
        <w:tc>
          <w:tcPr>
            <w:tcW w:w="5000" w:type="pct"/>
            <w:gridSpan w:val="3"/>
            <w:tcBorders>
              <w:bottom w:val="single" w:sz="8" w:space="0" w:color="632423"/>
              <w:right w:val="nil"/>
            </w:tcBorders>
            <w:shd w:val="clear" w:color="auto" w:fill="943634"/>
            <w:vAlign w:val="center"/>
          </w:tcPr>
          <w:p w:rsidR="00D223C8" w:rsidRPr="00E23EEF" w:rsidRDefault="00D223C8" w:rsidP="00C71D3B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DATOS DE PRUEBA</w:t>
            </w:r>
          </w:p>
        </w:tc>
      </w:tr>
      <w:tr w:rsidR="00D223C8" w:rsidRPr="00574E54" w:rsidTr="00C71D3B">
        <w:trPr>
          <w:cantSplit/>
        </w:trPr>
        <w:tc>
          <w:tcPr>
            <w:tcW w:w="955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D223C8" w:rsidRPr="00E23EEF" w:rsidRDefault="00D223C8" w:rsidP="00C71D3B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Corrida</w:t>
            </w:r>
          </w:p>
        </w:tc>
        <w:tc>
          <w:tcPr>
            <w:tcW w:w="1798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D223C8" w:rsidRPr="00E23EEF" w:rsidRDefault="00D223C8" w:rsidP="00C71D3B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 xml:space="preserve">Acción </w:t>
            </w:r>
          </w:p>
        </w:tc>
        <w:tc>
          <w:tcPr>
            <w:tcW w:w="2247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D223C8" w:rsidRPr="00E23EEF" w:rsidRDefault="00D223C8" w:rsidP="00C71D3B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Resultado esperado</w:t>
            </w:r>
          </w:p>
        </w:tc>
      </w:tr>
      <w:tr w:rsidR="00D223C8" w:rsidRPr="008B09FB" w:rsidTr="00C71D3B">
        <w:trPr>
          <w:cantSplit/>
        </w:trPr>
        <w:tc>
          <w:tcPr>
            <w:tcW w:w="955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D223C8" w:rsidRPr="00E23EEF" w:rsidRDefault="00D223C8" w:rsidP="00C71D3B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798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D223C8" w:rsidRPr="00E23EEF" w:rsidRDefault="00D223C8" w:rsidP="00C71D3B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Seleccionar registro.</w:t>
            </w:r>
          </w:p>
        </w:tc>
        <w:tc>
          <w:tcPr>
            <w:tcW w:w="2247" w:type="pct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D223C8" w:rsidRPr="00E23EEF" w:rsidRDefault="00D223C8" w:rsidP="00D223C8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Despliegue de la información de la empresa seleccionada.</w:t>
            </w:r>
          </w:p>
        </w:tc>
      </w:tr>
    </w:tbl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00"/>
        <w:gridCol w:w="2293"/>
        <w:gridCol w:w="2293"/>
        <w:gridCol w:w="2293"/>
        <w:gridCol w:w="2295"/>
      </w:tblGrid>
      <w:tr w:rsidR="00D223C8" w:rsidRPr="008B09FB" w:rsidTr="00C71D3B">
        <w:trPr>
          <w:cantSplit/>
          <w:tblHeader/>
        </w:trPr>
        <w:tc>
          <w:tcPr>
            <w:tcW w:w="5000" w:type="pct"/>
            <w:gridSpan w:val="5"/>
            <w:tcBorders>
              <w:right w:val="nil"/>
            </w:tcBorders>
            <w:shd w:val="clear" w:color="auto" w:fill="943634"/>
            <w:vAlign w:val="center"/>
          </w:tcPr>
          <w:p w:rsidR="00D223C8" w:rsidRPr="00E23EEF" w:rsidRDefault="00D223C8" w:rsidP="00C71D3B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RESULTADOS DE LAS PRUEBAS</w:t>
            </w:r>
          </w:p>
        </w:tc>
      </w:tr>
      <w:tr w:rsidR="00D223C8" w:rsidRPr="00574E54" w:rsidTr="00C71D3B">
        <w:trPr>
          <w:cantSplit/>
        </w:trPr>
        <w:tc>
          <w:tcPr>
            <w:tcW w:w="491" w:type="pct"/>
            <w:shd w:val="clear" w:color="auto" w:fill="A6A6A6"/>
            <w:vAlign w:val="center"/>
          </w:tcPr>
          <w:p w:rsidR="00D223C8" w:rsidRPr="00E23EEF" w:rsidRDefault="00D223C8" w:rsidP="00C71D3B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lastRenderedPageBreak/>
              <w:t>Corrida</w:t>
            </w:r>
          </w:p>
        </w:tc>
        <w:tc>
          <w:tcPr>
            <w:tcW w:w="1127" w:type="pct"/>
            <w:shd w:val="clear" w:color="auto" w:fill="A6A6A6"/>
          </w:tcPr>
          <w:p w:rsidR="00D223C8" w:rsidRPr="00E23EEF" w:rsidRDefault="00D223C8" w:rsidP="00C71D3B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D223C8" w:rsidRPr="00E23EEF" w:rsidRDefault="00D223C8" w:rsidP="00C71D3B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D223C8" w:rsidRPr="00E23EEF" w:rsidRDefault="00D223C8" w:rsidP="00C71D3B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D223C8" w:rsidRPr="00E23EEF" w:rsidRDefault="00D223C8" w:rsidP="00C71D3B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D223C8" w:rsidRPr="00E23EEF" w:rsidRDefault="00D223C8" w:rsidP="00C71D3B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D223C8" w:rsidRPr="00E23EEF" w:rsidRDefault="00D223C8" w:rsidP="00C71D3B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D223C8" w:rsidRPr="00E23EEF" w:rsidRDefault="00D223C8" w:rsidP="00C71D3B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D223C8" w:rsidRPr="00E23EEF" w:rsidRDefault="00D223C8" w:rsidP="00C71D3B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D223C8" w:rsidRPr="00E23EEF" w:rsidRDefault="00D223C8" w:rsidP="00C71D3B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D223C8" w:rsidRPr="00E23EEF" w:rsidRDefault="00D223C8" w:rsidP="00C71D3B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D223C8" w:rsidRPr="00E23EEF" w:rsidRDefault="00D223C8" w:rsidP="00C71D3B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D223C8" w:rsidRPr="00E23EEF" w:rsidRDefault="00D223C8" w:rsidP="00C71D3B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6A6A6"/>
          </w:tcPr>
          <w:p w:rsidR="00D223C8" w:rsidRPr="00E23EEF" w:rsidRDefault="00D223C8" w:rsidP="00C71D3B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D223C8" w:rsidRPr="00E23EEF" w:rsidRDefault="00D223C8" w:rsidP="00C71D3B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D223C8" w:rsidRPr="00E23EEF" w:rsidRDefault="00D223C8" w:rsidP="00C71D3B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D223C8" w:rsidRPr="00E23EEF" w:rsidRDefault="00D223C8" w:rsidP="00C71D3B">
            <w:pPr>
              <w:jc w:val="center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</w:tr>
      <w:tr w:rsidR="00D223C8" w:rsidRPr="008B09FB" w:rsidTr="00C71D3B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D223C8" w:rsidRPr="00E23EEF" w:rsidRDefault="00D223C8" w:rsidP="00C71D3B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D223C8" w:rsidRPr="00E23EEF" w:rsidRDefault="00D223C8" w:rsidP="00C71D3B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D223C8" w:rsidRPr="00E23EEF" w:rsidRDefault="00D223C8" w:rsidP="00C71D3B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D223C8" w:rsidRPr="00E23EEF" w:rsidRDefault="00D223C8" w:rsidP="00C71D3B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D223C8" w:rsidRPr="00E23EEF" w:rsidRDefault="00D223C8" w:rsidP="00C71D3B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D223C8" w:rsidRPr="008B09FB" w:rsidTr="00C71D3B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D223C8" w:rsidRPr="00E23EEF" w:rsidRDefault="00D223C8" w:rsidP="00C71D3B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2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D223C8" w:rsidRPr="00E23EEF" w:rsidRDefault="00D223C8" w:rsidP="00C71D3B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D223C8" w:rsidRPr="00E23EEF" w:rsidRDefault="00D223C8" w:rsidP="00C71D3B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D223C8" w:rsidRPr="00E23EEF" w:rsidRDefault="00D223C8" w:rsidP="00C71D3B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D223C8" w:rsidRPr="00E23EEF" w:rsidRDefault="00D223C8" w:rsidP="00C71D3B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D223C8" w:rsidRPr="008B09FB" w:rsidTr="00C71D3B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D223C8" w:rsidRPr="00E23EEF" w:rsidRDefault="00D223C8" w:rsidP="00C71D3B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3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D223C8" w:rsidRPr="00E23EEF" w:rsidRDefault="00D223C8" w:rsidP="00C71D3B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D223C8" w:rsidRPr="00E23EEF" w:rsidRDefault="00D223C8" w:rsidP="00C71D3B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D223C8" w:rsidRPr="00E23EEF" w:rsidRDefault="00D223C8" w:rsidP="00C71D3B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D223C8" w:rsidRPr="00E23EEF" w:rsidRDefault="00D223C8" w:rsidP="00C71D3B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</w:tbl>
    <w:p w:rsidR="00F41918" w:rsidRDefault="00F4191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D223C8" w:rsidRDefault="00D223C8" w:rsidP="003E64AE">
      <w:pPr>
        <w:rPr>
          <w:rFonts w:ascii="Arial" w:hAnsi="Arial"/>
        </w:rPr>
      </w:pPr>
    </w:p>
    <w:p w:rsidR="001579E0" w:rsidRPr="001579E0" w:rsidRDefault="001579E0" w:rsidP="00125D3C">
      <w:pPr>
        <w:pStyle w:val="2ti"/>
      </w:pPr>
      <w:bookmarkStart w:id="4" w:name="_Toc383582580"/>
      <w:r w:rsidRPr="001579E0">
        <w:lastRenderedPageBreak/>
        <w:t xml:space="preserve">Casos de prueba para el componente </w:t>
      </w:r>
      <w:bookmarkEnd w:id="4"/>
      <w:r w:rsidR="00D223C8">
        <w:t>Vincular</w:t>
      </w:r>
    </w:p>
    <w:p w:rsidR="001579E0" w:rsidRPr="008B09FB" w:rsidRDefault="001579E0" w:rsidP="001579E0">
      <w:pPr>
        <w:rPr>
          <w:rFonts w:ascii="Arial" w:hAnsi="Arial"/>
        </w:rPr>
      </w:pPr>
    </w:p>
    <w:p w:rsidR="00F41918" w:rsidRPr="008B09FB" w:rsidRDefault="00F41918" w:rsidP="00F41918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25"/>
        <w:gridCol w:w="1921"/>
        <w:gridCol w:w="938"/>
        <w:gridCol w:w="1198"/>
        <w:gridCol w:w="1198"/>
        <w:gridCol w:w="1198"/>
        <w:gridCol w:w="1198"/>
        <w:gridCol w:w="1498"/>
      </w:tblGrid>
      <w:tr w:rsidR="00F41918" w:rsidRPr="008B09FB" w:rsidTr="00E23EEF">
        <w:trPr>
          <w:cantSplit/>
          <w:tblHeader/>
        </w:trPr>
        <w:tc>
          <w:tcPr>
            <w:tcW w:w="5000" w:type="pct"/>
            <w:gridSpan w:val="8"/>
            <w:tcBorders>
              <w:bottom w:val="single" w:sz="8" w:space="0" w:color="632423"/>
              <w:right w:val="nil"/>
            </w:tcBorders>
            <w:shd w:val="clear" w:color="auto" w:fill="943634"/>
            <w:vAlign w:val="center"/>
          </w:tcPr>
          <w:p w:rsidR="00F41918" w:rsidRPr="00E23EEF" w:rsidRDefault="00F41918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DATOS DEL CASO DE PRUEBA</w:t>
            </w:r>
          </w:p>
        </w:tc>
      </w:tr>
      <w:tr w:rsidR="00C601C6" w:rsidRPr="00574E54" w:rsidTr="00E23EEF">
        <w:trPr>
          <w:cantSplit/>
        </w:trPr>
        <w:tc>
          <w:tcPr>
            <w:tcW w:w="503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F41918" w:rsidRPr="00E23EEF" w:rsidRDefault="00F41918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Id</w:t>
            </w:r>
          </w:p>
        </w:tc>
        <w:tc>
          <w:tcPr>
            <w:tcW w:w="944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F41918" w:rsidRPr="00E23EEF" w:rsidRDefault="00852CDF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>
              <w:rPr>
                <w:rFonts w:ascii="Arial" w:hAnsi="Arial" w:cs="Arial"/>
                <w:color w:val="FFFFFF"/>
                <w:sz w:val="22"/>
              </w:rPr>
              <w:t>REQ_02_C1</w:t>
            </w:r>
          </w:p>
        </w:tc>
        <w:tc>
          <w:tcPr>
            <w:tcW w:w="461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F41918" w:rsidRPr="00E23EEF" w:rsidRDefault="00F41918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Autor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F41918" w:rsidRPr="00E23EEF" w:rsidRDefault="00F41918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LGRM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F41918" w:rsidRPr="00E23EEF" w:rsidRDefault="00F41918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Versión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F41918" w:rsidRPr="00E23EEF" w:rsidRDefault="00F41918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 xml:space="preserve">v.1.0 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F41918" w:rsidRPr="00E23EEF" w:rsidRDefault="00F41918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Fecha</w:t>
            </w:r>
          </w:p>
        </w:tc>
        <w:tc>
          <w:tcPr>
            <w:tcW w:w="737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F41918" w:rsidRPr="00E23EEF" w:rsidRDefault="00B37762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>
              <w:rPr>
                <w:rFonts w:ascii="Arial" w:hAnsi="Arial" w:cs="Arial"/>
                <w:color w:val="FFFFFF"/>
                <w:sz w:val="22"/>
              </w:rPr>
              <w:t>11/04/14</w:t>
            </w:r>
          </w:p>
        </w:tc>
      </w:tr>
      <w:tr w:rsidR="00F41918" w:rsidRPr="008B09FB" w:rsidTr="00E23EEF">
        <w:trPr>
          <w:cantSplit/>
        </w:trPr>
        <w:tc>
          <w:tcPr>
            <w:tcW w:w="503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F41918" w:rsidRPr="00E23EEF" w:rsidRDefault="00F41918" w:rsidP="00E23EEF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4497" w:type="pct"/>
            <w:gridSpan w:val="7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F41918" w:rsidRPr="00E23EEF" w:rsidRDefault="00B37762" w:rsidP="00E23EEF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Vincular empresa</w:t>
            </w:r>
          </w:p>
        </w:tc>
      </w:tr>
      <w:tr w:rsidR="00F41918" w:rsidRPr="008B09FB" w:rsidTr="00E23EEF">
        <w:trPr>
          <w:cantSplit/>
        </w:trPr>
        <w:tc>
          <w:tcPr>
            <w:tcW w:w="503" w:type="pct"/>
            <w:shd w:val="clear" w:color="auto" w:fill="auto"/>
            <w:vAlign w:val="center"/>
          </w:tcPr>
          <w:p w:rsidR="00F41918" w:rsidRPr="00E23EEF" w:rsidRDefault="00F41918" w:rsidP="00E23EEF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Objetivo</w:t>
            </w:r>
          </w:p>
        </w:tc>
        <w:tc>
          <w:tcPr>
            <w:tcW w:w="4497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F41918" w:rsidRPr="00E23EEF" w:rsidRDefault="00F41918" w:rsidP="00B37762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 xml:space="preserve">Probar el correcto funcionamiento de la </w:t>
            </w:r>
            <w:r w:rsidR="00B37762">
              <w:rPr>
                <w:rFonts w:ascii="Arial" w:hAnsi="Arial" w:cs="Arial"/>
                <w:sz w:val="22"/>
              </w:rPr>
              <w:t>vinculación de empresa</w:t>
            </w:r>
            <w:r w:rsidRPr="00E23EEF">
              <w:rPr>
                <w:rFonts w:ascii="Arial" w:hAnsi="Arial" w:cs="Arial"/>
                <w:sz w:val="22"/>
              </w:rPr>
              <w:t>.</w:t>
            </w:r>
          </w:p>
        </w:tc>
      </w:tr>
    </w:tbl>
    <w:p w:rsidR="00F41918" w:rsidRPr="008B09FB" w:rsidRDefault="00F41918" w:rsidP="00F41918">
      <w:pPr>
        <w:rPr>
          <w:rFonts w:ascii="Arial" w:hAnsi="Arial"/>
        </w:rPr>
      </w:pPr>
    </w:p>
    <w:p w:rsidR="00F41918" w:rsidRPr="008B09FB" w:rsidRDefault="00F41918" w:rsidP="00F41918">
      <w:pPr>
        <w:rPr>
          <w:rFonts w:ascii="Arial" w:hAnsi="Arial"/>
        </w:rPr>
      </w:pPr>
      <w:r w:rsidRPr="008B09FB">
        <w:rPr>
          <w:rFonts w:ascii="Arial" w:hAnsi="Arial"/>
        </w:rPr>
        <w:t>Descripción del escenario</w:t>
      </w:r>
    </w:p>
    <w:p w:rsidR="00F41918" w:rsidRPr="008B09FB" w:rsidRDefault="00F41918" w:rsidP="00F41918">
      <w:pPr>
        <w:rPr>
          <w:rFonts w:ascii="Arial" w:hAnsi="Arial"/>
        </w:rPr>
      </w:pPr>
    </w:p>
    <w:p w:rsidR="00B37762" w:rsidRDefault="00B37762" w:rsidP="008C47E6">
      <w:pPr>
        <w:pStyle w:val="Prrafodelista"/>
        <w:numPr>
          <w:ilvl w:val="0"/>
          <w:numId w:val="12"/>
        </w:numPr>
      </w:pPr>
      <w:r>
        <w:t>Ir al sitio del PDE.</w:t>
      </w:r>
    </w:p>
    <w:p w:rsidR="00471C62" w:rsidRDefault="00471C62" w:rsidP="008C47E6">
      <w:pPr>
        <w:pStyle w:val="Prrafodelista"/>
        <w:numPr>
          <w:ilvl w:val="0"/>
          <w:numId w:val="12"/>
        </w:numPr>
      </w:pPr>
      <w:r>
        <w:t>Darse de alta como usuario en el sistema.</w:t>
      </w:r>
    </w:p>
    <w:p w:rsidR="00F41918" w:rsidRDefault="00B37762" w:rsidP="00B37762">
      <w:pPr>
        <w:pStyle w:val="Prrafodelista"/>
      </w:pPr>
      <w:r>
        <w:t>Dar clic en empresas.</w:t>
      </w:r>
    </w:p>
    <w:p w:rsidR="00B37762" w:rsidRDefault="00B37762" w:rsidP="00B37762">
      <w:pPr>
        <w:pStyle w:val="Prrafodelista"/>
      </w:pPr>
      <w:r>
        <w:t>Identificar la empresa de interés.</w:t>
      </w:r>
    </w:p>
    <w:p w:rsidR="00B37762" w:rsidRDefault="00B37762" w:rsidP="00B37762">
      <w:pPr>
        <w:pStyle w:val="Prrafodelista"/>
      </w:pPr>
      <w:r>
        <w:t>Dar clic en vincular.</w:t>
      </w:r>
    </w:p>
    <w:p w:rsidR="00B37762" w:rsidRDefault="00B37762" w:rsidP="00B37762">
      <w:pPr>
        <w:pStyle w:val="Prrafodelista"/>
      </w:pPr>
      <w:r>
        <w:t>Llenar el formulario para la vinculación que consta de los siguientes datos:</w:t>
      </w:r>
    </w:p>
    <w:p w:rsidR="00B37762" w:rsidRDefault="00B37762" w:rsidP="008C47E6">
      <w:pPr>
        <w:numPr>
          <w:ilvl w:val="1"/>
          <w:numId w:val="13"/>
        </w:numPr>
        <w:jc w:val="left"/>
        <w:rPr>
          <w:rFonts w:eastAsia="Calibri"/>
        </w:rPr>
      </w:pPr>
      <w:r>
        <w:rPr>
          <w:rFonts w:eastAsia="Calibri"/>
        </w:rPr>
        <w:t>La necesidad que se pretende resolver.</w:t>
      </w:r>
    </w:p>
    <w:p w:rsidR="00B37762" w:rsidRDefault="00B37762" w:rsidP="008C47E6">
      <w:pPr>
        <w:numPr>
          <w:ilvl w:val="1"/>
          <w:numId w:val="13"/>
        </w:numPr>
        <w:jc w:val="left"/>
        <w:rPr>
          <w:rFonts w:eastAsia="Calibri"/>
        </w:rPr>
      </w:pPr>
      <w:r>
        <w:rPr>
          <w:rFonts w:eastAsia="Calibri"/>
        </w:rPr>
        <w:t>Propuesta de vinculación ¿Por qué a mí (empresa o universidad) me conviene vincularme contigo?</w:t>
      </w:r>
    </w:p>
    <w:p w:rsidR="00B37762" w:rsidRDefault="00B37762" w:rsidP="008C47E6">
      <w:pPr>
        <w:numPr>
          <w:ilvl w:val="1"/>
          <w:numId w:val="13"/>
        </w:numPr>
        <w:jc w:val="left"/>
        <w:rPr>
          <w:rFonts w:eastAsia="Calibri"/>
        </w:rPr>
      </w:pPr>
      <w:r>
        <w:rPr>
          <w:rFonts w:eastAsia="Calibri"/>
        </w:rPr>
        <w:t>Apoyo municipal que se propone para la vinculación (si existe).</w:t>
      </w:r>
    </w:p>
    <w:p w:rsidR="00B37762" w:rsidRDefault="00B37762" w:rsidP="00B37762">
      <w:pPr>
        <w:pStyle w:val="Prrafodelista"/>
      </w:pPr>
      <w:r>
        <w:t>Enviar petición de vinculación.</w:t>
      </w:r>
    </w:p>
    <w:p w:rsidR="00B37762" w:rsidRPr="008B09FB" w:rsidRDefault="00B37762" w:rsidP="00B37762">
      <w:pPr>
        <w:pStyle w:val="Prrafodelista"/>
      </w:pPr>
      <w:r>
        <w:t>Esperar si la propuesta es aceptada por la empresa.</w:t>
      </w:r>
    </w:p>
    <w:p w:rsidR="00F41918" w:rsidRDefault="00F41918" w:rsidP="00F41918">
      <w:pPr>
        <w:rPr>
          <w:rFonts w:ascii="Arial" w:hAnsi="Arial"/>
        </w:rPr>
      </w:pPr>
    </w:p>
    <w:tbl>
      <w:tblPr>
        <w:tblW w:w="4784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ayout w:type="fixed"/>
        <w:tblLook w:val="04A0"/>
      </w:tblPr>
      <w:tblGrid>
        <w:gridCol w:w="819"/>
        <w:gridCol w:w="2408"/>
        <w:gridCol w:w="2269"/>
        <w:gridCol w:w="1842"/>
        <w:gridCol w:w="2410"/>
      </w:tblGrid>
      <w:tr w:rsidR="00471C62" w:rsidRPr="008B09FB" w:rsidTr="00471C62">
        <w:trPr>
          <w:cantSplit/>
          <w:tblHeader/>
        </w:trPr>
        <w:tc>
          <w:tcPr>
            <w:tcW w:w="3764" w:type="pct"/>
            <w:gridSpan w:val="4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  <w:vAlign w:val="center"/>
          </w:tcPr>
          <w:p w:rsidR="00471C62" w:rsidRPr="00E23EEF" w:rsidRDefault="00471C62" w:rsidP="00E23EEF">
            <w:pPr>
              <w:jc w:val="lef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  <w:szCs w:val="22"/>
              </w:rPr>
              <w:t>DATOS DE PRUEBA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471C62" w:rsidRPr="00E23EEF" w:rsidRDefault="00471C62" w:rsidP="00E23EEF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</w:tr>
      <w:tr w:rsidR="00471C62" w:rsidRPr="00574E54" w:rsidTr="00471C62">
        <w:trPr>
          <w:cantSplit/>
        </w:trPr>
        <w:tc>
          <w:tcPr>
            <w:tcW w:w="420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471C62" w:rsidRPr="00E23EEF" w:rsidRDefault="00471C62" w:rsidP="00E23EEF">
            <w:pPr>
              <w:jc w:val="center"/>
              <w:rPr>
                <w:rFonts w:ascii="Arial" w:hAnsi="Arial"/>
                <w:b/>
                <w:color w:val="FFFFFF"/>
                <w:sz w:val="16"/>
                <w:szCs w:val="16"/>
              </w:rPr>
            </w:pPr>
            <w:r w:rsidRPr="00E23EEF">
              <w:rPr>
                <w:rFonts w:ascii="Arial" w:hAnsi="Arial"/>
                <w:b/>
                <w:color w:val="FFFFFF"/>
                <w:sz w:val="16"/>
                <w:szCs w:val="16"/>
              </w:rPr>
              <w:t>Corrida</w:t>
            </w:r>
          </w:p>
        </w:tc>
        <w:tc>
          <w:tcPr>
            <w:tcW w:w="1235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471C62" w:rsidRPr="00E23EEF" w:rsidRDefault="00471C62" w:rsidP="00E23EEF">
            <w:pPr>
              <w:jc w:val="center"/>
              <w:rPr>
                <w:rFonts w:ascii="Arial" w:hAnsi="Arial"/>
                <w:b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color w:val="FFFFFF"/>
                <w:sz w:val="16"/>
                <w:szCs w:val="16"/>
              </w:rPr>
              <w:t>Necesidad</w:t>
            </w:r>
          </w:p>
        </w:tc>
        <w:tc>
          <w:tcPr>
            <w:tcW w:w="1164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471C62" w:rsidRPr="00E23EEF" w:rsidRDefault="00471C62" w:rsidP="00E23EEF">
            <w:pPr>
              <w:jc w:val="center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color w:val="FFFFFF"/>
                <w:sz w:val="16"/>
                <w:szCs w:val="16"/>
              </w:rPr>
              <w:t>Propuesta</w:t>
            </w:r>
          </w:p>
        </w:tc>
        <w:tc>
          <w:tcPr>
            <w:tcW w:w="945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471C62" w:rsidRPr="00E23EEF" w:rsidRDefault="00471C62" w:rsidP="00E23EEF">
            <w:pPr>
              <w:jc w:val="center"/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color w:val="FFFFFF"/>
                <w:sz w:val="16"/>
                <w:szCs w:val="16"/>
              </w:rPr>
              <w:t>Apoyo que propone</w:t>
            </w:r>
          </w:p>
        </w:tc>
        <w:tc>
          <w:tcPr>
            <w:tcW w:w="1236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471C62" w:rsidRPr="00E23EEF" w:rsidRDefault="00471C62" w:rsidP="00E23EEF">
            <w:pPr>
              <w:jc w:val="center"/>
              <w:rPr>
                <w:rFonts w:ascii="Arial" w:hAnsi="Arial"/>
                <w:b/>
                <w:color w:val="FFFFFF"/>
                <w:sz w:val="16"/>
                <w:szCs w:val="16"/>
              </w:rPr>
            </w:pPr>
            <w:r w:rsidRPr="00E23EEF">
              <w:rPr>
                <w:rFonts w:ascii="Arial" w:hAnsi="Arial"/>
                <w:b/>
                <w:color w:val="FFFFFF"/>
                <w:sz w:val="16"/>
                <w:szCs w:val="16"/>
              </w:rPr>
              <w:t>Resultado esperado</w:t>
            </w:r>
          </w:p>
        </w:tc>
      </w:tr>
      <w:tr w:rsidR="00471C62" w:rsidRPr="008B09FB" w:rsidTr="00471C62">
        <w:trPr>
          <w:cantSplit/>
        </w:trPr>
        <w:tc>
          <w:tcPr>
            <w:tcW w:w="420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471C62" w:rsidRPr="00E23EEF" w:rsidRDefault="00471C62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E23EEF"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1235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471C62" w:rsidRPr="00E23EEF" w:rsidRDefault="00471C62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Provisión de apartados electro domésticos marca GE.</w:t>
            </w:r>
          </w:p>
        </w:tc>
        <w:tc>
          <w:tcPr>
            <w:tcW w:w="1164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471C62" w:rsidRPr="00E23EEF" w:rsidRDefault="00471C62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Conformación de cadena de distribución.</w:t>
            </w:r>
          </w:p>
        </w:tc>
        <w:tc>
          <w:tcPr>
            <w:tcW w:w="945" w:type="pct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471C62" w:rsidRPr="00E23EEF" w:rsidRDefault="00471C62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Apoyo a PyMEs</w:t>
            </w:r>
          </w:p>
        </w:tc>
        <w:tc>
          <w:tcPr>
            <w:tcW w:w="1236" w:type="pct"/>
            <w:tcBorders>
              <w:top w:val="single" w:sz="8" w:space="0" w:color="632423"/>
              <w:right w:val="nil"/>
            </w:tcBorders>
            <w:shd w:val="clear" w:color="auto" w:fill="auto"/>
          </w:tcPr>
          <w:p w:rsidR="00471C62" w:rsidRPr="00E23EEF" w:rsidRDefault="00471C62" w:rsidP="00C71D3B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Petición aceptada</w:t>
            </w:r>
          </w:p>
        </w:tc>
      </w:tr>
      <w:tr w:rsidR="00471C62" w:rsidRPr="008B09FB" w:rsidTr="00471C62">
        <w:trPr>
          <w:cantSplit/>
        </w:trPr>
        <w:tc>
          <w:tcPr>
            <w:tcW w:w="420" w:type="pct"/>
            <w:shd w:val="clear" w:color="auto" w:fill="auto"/>
            <w:vAlign w:val="center"/>
          </w:tcPr>
          <w:p w:rsidR="00471C62" w:rsidRPr="00E23EEF" w:rsidRDefault="00471C62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E23EEF"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1235" w:type="pct"/>
            <w:shd w:val="clear" w:color="auto" w:fill="auto"/>
            <w:vAlign w:val="center"/>
          </w:tcPr>
          <w:p w:rsidR="00471C62" w:rsidRPr="00E23EEF" w:rsidRDefault="00471C62" w:rsidP="00C71D3B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-</w:t>
            </w:r>
          </w:p>
        </w:tc>
        <w:tc>
          <w:tcPr>
            <w:tcW w:w="1164" w:type="pct"/>
            <w:shd w:val="clear" w:color="auto" w:fill="auto"/>
            <w:vAlign w:val="center"/>
          </w:tcPr>
          <w:p w:rsidR="00471C62" w:rsidRPr="00E23EEF" w:rsidRDefault="00471C62" w:rsidP="00C71D3B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Conformación de cadena de distribución.</w:t>
            </w:r>
          </w:p>
        </w:tc>
        <w:tc>
          <w:tcPr>
            <w:tcW w:w="945" w:type="pct"/>
            <w:tcBorders>
              <w:right w:val="nil"/>
            </w:tcBorders>
            <w:shd w:val="clear" w:color="auto" w:fill="auto"/>
            <w:vAlign w:val="center"/>
          </w:tcPr>
          <w:p w:rsidR="00471C62" w:rsidRPr="00E23EEF" w:rsidRDefault="00471C62" w:rsidP="00C71D3B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Apoyo a PyMEs</w:t>
            </w:r>
          </w:p>
        </w:tc>
        <w:tc>
          <w:tcPr>
            <w:tcW w:w="1236" w:type="pct"/>
            <w:tcBorders>
              <w:right w:val="nil"/>
            </w:tcBorders>
            <w:shd w:val="clear" w:color="auto" w:fill="auto"/>
          </w:tcPr>
          <w:p w:rsidR="00471C62" w:rsidRDefault="00471C62" w:rsidP="00C71D3B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 se envía</w:t>
            </w:r>
            <w:r w:rsidR="00A52689">
              <w:rPr>
                <w:rFonts w:ascii="Arial" w:hAnsi="Arial"/>
                <w:sz w:val="16"/>
                <w:szCs w:val="16"/>
              </w:rPr>
              <w:t>:</w:t>
            </w:r>
          </w:p>
          <w:p w:rsidR="00A52689" w:rsidRPr="00E23EEF" w:rsidRDefault="00A52689" w:rsidP="00C71D3B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Falta especificar necesidad.</w:t>
            </w:r>
          </w:p>
        </w:tc>
      </w:tr>
      <w:tr w:rsidR="00471C62" w:rsidRPr="008B09FB" w:rsidTr="00471C62">
        <w:trPr>
          <w:cantSplit/>
        </w:trPr>
        <w:tc>
          <w:tcPr>
            <w:tcW w:w="420" w:type="pct"/>
            <w:shd w:val="clear" w:color="auto" w:fill="auto"/>
            <w:vAlign w:val="center"/>
          </w:tcPr>
          <w:p w:rsidR="00471C62" w:rsidRPr="00E23EEF" w:rsidRDefault="00471C62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E23EEF"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1235" w:type="pct"/>
            <w:shd w:val="clear" w:color="auto" w:fill="auto"/>
            <w:vAlign w:val="center"/>
          </w:tcPr>
          <w:p w:rsidR="00471C62" w:rsidRPr="00E23EEF" w:rsidRDefault="00471C62" w:rsidP="00C71D3B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Provisión de apartados electro domésticos marca GE.</w:t>
            </w:r>
          </w:p>
        </w:tc>
        <w:tc>
          <w:tcPr>
            <w:tcW w:w="1164" w:type="pct"/>
            <w:shd w:val="clear" w:color="auto" w:fill="auto"/>
            <w:vAlign w:val="center"/>
          </w:tcPr>
          <w:p w:rsidR="00471C62" w:rsidRPr="00E23EEF" w:rsidRDefault="00471C62" w:rsidP="00C71D3B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-</w:t>
            </w:r>
          </w:p>
        </w:tc>
        <w:tc>
          <w:tcPr>
            <w:tcW w:w="945" w:type="pct"/>
            <w:tcBorders>
              <w:right w:val="nil"/>
            </w:tcBorders>
            <w:shd w:val="clear" w:color="auto" w:fill="auto"/>
            <w:vAlign w:val="center"/>
          </w:tcPr>
          <w:p w:rsidR="00471C62" w:rsidRPr="00E23EEF" w:rsidRDefault="00471C62" w:rsidP="00C71D3B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Apoyo a PyMEs</w:t>
            </w:r>
          </w:p>
        </w:tc>
        <w:tc>
          <w:tcPr>
            <w:tcW w:w="1236" w:type="pct"/>
            <w:tcBorders>
              <w:right w:val="nil"/>
            </w:tcBorders>
            <w:shd w:val="clear" w:color="auto" w:fill="auto"/>
          </w:tcPr>
          <w:p w:rsidR="00A52689" w:rsidRDefault="00471C62" w:rsidP="00C71D3B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 se envía</w:t>
            </w:r>
            <w:r w:rsidR="00A52689">
              <w:rPr>
                <w:rFonts w:ascii="Arial" w:hAnsi="Arial"/>
                <w:sz w:val="16"/>
                <w:szCs w:val="16"/>
              </w:rPr>
              <w:t xml:space="preserve">: </w:t>
            </w:r>
          </w:p>
          <w:p w:rsidR="00471C62" w:rsidRPr="00E23EEF" w:rsidRDefault="00A52689" w:rsidP="00C71D3B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Falta especificar propuesta.</w:t>
            </w:r>
          </w:p>
        </w:tc>
      </w:tr>
      <w:tr w:rsidR="00471C62" w:rsidRPr="008B09FB" w:rsidTr="00471C62">
        <w:trPr>
          <w:cantSplit/>
        </w:trPr>
        <w:tc>
          <w:tcPr>
            <w:tcW w:w="420" w:type="pct"/>
            <w:shd w:val="clear" w:color="auto" w:fill="auto"/>
            <w:vAlign w:val="center"/>
          </w:tcPr>
          <w:p w:rsidR="00471C62" w:rsidRPr="00E23EEF" w:rsidRDefault="00471C62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E23EEF"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1235" w:type="pct"/>
            <w:shd w:val="clear" w:color="auto" w:fill="auto"/>
            <w:vAlign w:val="center"/>
          </w:tcPr>
          <w:p w:rsidR="00471C62" w:rsidRPr="00E23EEF" w:rsidRDefault="00471C62" w:rsidP="00C71D3B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Provisión de apartados electro domésticos marca GE.</w:t>
            </w:r>
          </w:p>
        </w:tc>
        <w:tc>
          <w:tcPr>
            <w:tcW w:w="1164" w:type="pct"/>
            <w:shd w:val="clear" w:color="auto" w:fill="auto"/>
            <w:vAlign w:val="center"/>
          </w:tcPr>
          <w:p w:rsidR="00471C62" w:rsidRPr="00E23EEF" w:rsidRDefault="00471C62" w:rsidP="00C71D3B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Conformación de cadena de distribución.</w:t>
            </w:r>
          </w:p>
        </w:tc>
        <w:tc>
          <w:tcPr>
            <w:tcW w:w="945" w:type="pct"/>
            <w:tcBorders>
              <w:right w:val="nil"/>
            </w:tcBorders>
            <w:shd w:val="clear" w:color="auto" w:fill="auto"/>
            <w:vAlign w:val="center"/>
          </w:tcPr>
          <w:p w:rsidR="00471C62" w:rsidRPr="00E23EEF" w:rsidRDefault="00471C62" w:rsidP="00C71D3B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-</w:t>
            </w:r>
          </w:p>
        </w:tc>
        <w:tc>
          <w:tcPr>
            <w:tcW w:w="1236" w:type="pct"/>
            <w:tcBorders>
              <w:right w:val="nil"/>
            </w:tcBorders>
            <w:shd w:val="clear" w:color="auto" w:fill="auto"/>
          </w:tcPr>
          <w:p w:rsidR="00471C62" w:rsidRDefault="00471C62" w:rsidP="00C71D3B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 se envía</w:t>
            </w:r>
            <w:r w:rsidR="00A52689">
              <w:rPr>
                <w:rFonts w:ascii="Arial" w:hAnsi="Arial"/>
                <w:sz w:val="16"/>
                <w:szCs w:val="16"/>
              </w:rPr>
              <w:t>:</w:t>
            </w:r>
          </w:p>
          <w:p w:rsidR="00A52689" w:rsidRPr="00E23EEF" w:rsidRDefault="00A52689" w:rsidP="00C71D3B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Falta especificar Apoyo propuesto.</w:t>
            </w:r>
          </w:p>
        </w:tc>
      </w:tr>
    </w:tbl>
    <w:p w:rsidR="00F41918" w:rsidRDefault="00F41918" w:rsidP="003E64AE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00"/>
        <w:gridCol w:w="2293"/>
        <w:gridCol w:w="2293"/>
        <w:gridCol w:w="2293"/>
        <w:gridCol w:w="2295"/>
      </w:tblGrid>
      <w:tr w:rsidR="00E23EEF" w:rsidRPr="008B09FB" w:rsidTr="00E23EEF">
        <w:trPr>
          <w:cantSplit/>
          <w:tblHeader/>
        </w:trPr>
        <w:tc>
          <w:tcPr>
            <w:tcW w:w="5000" w:type="pct"/>
            <w:gridSpan w:val="5"/>
            <w:tcBorders>
              <w:right w:val="nil"/>
            </w:tcBorders>
            <w:shd w:val="clear" w:color="auto" w:fill="943634"/>
            <w:vAlign w:val="center"/>
          </w:tcPr>
          <w:p w:rsidR="00E23EEF" w:rsidRPr="00E23EEF" w:rsidRDefault="00E23EEF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RESULTADOS DE LAS PRUEBAS</w:t>
            </w:r>
          </w:p>
        </w:tc>
      </w:tr>
      <w:tr w:rsidR="00C601C6" w:rsidRPr="00574E54" w:rsidTr="00E23EEF">
        <w:trPr>
          <w:cantSplit/>
        </w:trPr>
        <w:tc>
          <w:tcPr>
            <w:tcW w:w="491" w:type="pct"/>
            <w:shd w:val="clear" w:color="auto" w:fill="A6A6A6"/>
            <w:vAlign w:val="center"/>
          </w:tcPr>
          <w:p w:rsidR="00E23EEF" w:rsidRPr="00E23EEF" w:rsidRDefault="00E23EEF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Corrida</w:t>
            </w:r>
          </w:p>
        </w:tc>
        <w:tc>
          <w:tcPr>
            <w:tcW w:w="1127" w:type="pct"/>
            <w:shd w:val="clear" w:color="auto" w:fill="A6A6A6"/>
          </w:tcPr>
          <w:p w:rsidR="00E23EEF" w:rsidRPr="00E23EEF" w:rsidRDefault="00E23EEF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E23EEF" w:rsidRPr="00E23EEF" w:rsidRDefault="00E23EEF" w:rsidP="00E23EEF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E23EEF" w:rsidRPr="00E23EEF" w:rsidRDefault="00E23EEF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E23EEF" w:rsidRPr="00E23EEF" w:rsidRDefault="00E23EEF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E23EEF" w:rsidRPr="00E23EEF" w:rsidRDefault="00E23EEF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E23EEF" w:rsidRPr="00E23EEF" w:rsidRDefault="00E23EEF" w:rsidP="00E23EEF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E23EEF" w:rsidRPr="00E23EEF" w:rsidRDefault="00E23EEF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E23EEF" w:rsidRPr="00E23EEF" w:rsidRDefault="00E23EEF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E23EEF" w:rsidRPr="00E23EEF" w:rsidRDefault="00E23EEF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E23EEF" w:rsidRPr="00E23EEF" w:rsidRDefault="00E23EEF" w:rsidP="00E23EEF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E23EEF" w:rsidRPr="00E23EEF" w:rsidRDefault="00E23EEF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E23EEF" w:rsidRPr="00E23EEF" w:rsidRDefault="00E23EEF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6A6A6"/>
          </w:tcPr>
          <w:p w:rsidR="00E23EEF" w:rsidRPr="00E23EEF" w:rsidRDefault="00E23EEF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E23EEF" w:rsidRPr="00E23EEF" w:rsidRDefault="00E23EEF" w:rsidP="00E23EEF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E23EEF" w:rsidRPr="00E23EEF" w:rsidRDefault="00E23EEF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E23EEF" w:rsidRPr="00E23EEF" w:rsidRDefault="00E23EEF" w:rsidP="00E23EEF">
            <w:pPr>
              <w:jc w:val="center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</w:tr>
      <w:tr w:rsidR="00C601C6" w:rsidRPr="008B09FB" w:rsidTr="00E23EEF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E23EEF" w:rsidRPr="00E23EEF" w:rsidRDefault="00E23EEF" w:rsidP="00E23EEF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E23EEF" w:rsidRPr="00E23EEF" w:rsidRDefault="00E23EEF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E23EEF" w:rsidRPr="00E23EEF" w:rsidRDefault="00E23EEF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E23EEF" w:rsidRPr="00E23EEF" w:rsidRDefault="00E23EEF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E23EEF" w:rsidRPr="00E23EEF" w:rsidRDefault="00E23EEF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C601C6" w:rsidRPr="008B09FB" w:rsidTr="00E23EEF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E23EEF" w:rsidRPr="00E23EEF" w:rsidRDefault="00E23EEF" w:rsidP="00E23EEF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2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E23EEF" w:rsidRPr="00E23EEF" w:rsidRDefault="00E23EEF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E23EEF" w:rsidRPr="00E23EEF" w:rsidRDefault="00E23EEF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E23EEF" w:rsidRPr="00E23EEF" w:rsidRDefault="00E23EEF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E23EEF" w:rsidRPr="00E23EEF" w:rsidRDefault="00E23EEF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C601C6" w:rsidRPr="008B09FB" w:rsidTr="00E23EEF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E23EEF" w:rsidRPr="00E23EEF" w:rsidRDefault="00E23EEF" w:rsidP="00E23EEF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lastRenderedPageBreak/>
              <w:t>3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E23EEF" w:rsidRPr="00E23EEF" w:rsidRDefault="00E23EEF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E23EEF" w:rsidRPr="00E23EEF" w:rsidRDefault="00E23EEF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E23EEF" w:rsidRPr="00E23EEF" w:rsidRDefault="00E23EEF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E23EEF" w:rsidRPr="00E23EEF" w:rsidRDefault="00E23EEF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</w:tbl>
    <w:p w:rsidR="005B2412" w:rsidRDefault="005B2412" w:rsidP="003E64AE">
      <w:pPr>
        <w:rPr>
          <w:rFonts w:ascii="Arial" w:hAnsi="Arial"/>
        </w:rPr>
      </w:pPr>
    </w:p>
    <w:p w:rsidR="00E23EEF" w:rsidRDefault="00E23EEF" w:rsidP="00125D3C">
      <w:pPr>
        <w:pStyle w:val="3ti"/>
      </w:pPr>
    </w:p>
    <w:p w:rsidR="00E23EEF" w:rsidRDefault="00E23EEF" w:rsidP="00125D3C">
      <w:pPr>
        <w:pStyle w:val="3ti"/>
      </w:pPr>
    </w:p>
    <w:p w:rsidR="001579E0" w:rsidRDefault="001579E0" w:rsidP="00125D3C">
      <w:pPr>
        <w:pStyle w:val="3ti"/>
      </w:pPr>
    </w:p>
    <w:p w:rsidR="001579E0" w:rsidRDefault="001579E0" w:rsidP="00125D3C">
      <w:pPr>
        <w:pStyle w:val="3ti"/>
      </w:pPr>
    </w:p>
    <w:p w:rsidR="001579E0" w:rsidRDefault="001579E0" w:rsidP="00125D3C">
      <w:pPr>
        <w:pStyle w:val="3ti"/>
      </w:pPr>
    </w:p>
    <w:p w:rsidR="00E23EEF" w:rsidRDefault="00E23EEF" w:rsidP="00125D3C">
      <w:pPr>
        <w:pStyle w:val="3ti"/>
      </w:pPr>
    </w:p>
    <w:p w:rsidR="00E23EEF" w:rsidRDefault="00E23EEF" w:rsidP="00125D3C">
      <w:pPr>
        <w:pStyle w:val="3ti"/>
      </w:pPr>
    </w:p>
    <w:p w:rsidR="00E23EEF" w:rsidRDefault="00E23EEF" w:rsidP="00125D3C">
      <w:pPr>
        <w:pStyle w:val="3ti"/>
      </w:pPr>
    </w:p>
    <w:p w:rsidR="00E23EEF" w:rsidRDefault="00E23EEF" w:rsidP="00125D3C">
      <w:pPr>
        <w:pStyle w:val="3ti"/>
      </w:pPr>
    </w:p>
    <w:p w:rsidR="00E23EEF" w:rsidRDefault="00E23EEF" w:rsidP="00125D3C">
      <w:pPr>
        <w:pStyle w:val="3ti"/>
      </w:pPr>
    </w:p>
    <w:p w:rsidR="00E23EEF" w:rsidRDefault="00E23EEF" w:rsidP="00125D3C">
      <w:pPr>
        <w:pStyle w:val="3ti"/>
      </w:pPr>
    </w:p>
    <w:p w:rsidR="00E23EEF" w:rsidRDefault="00E23EEF" w:rsidP="00125D3C">
      <w:pPr>
        <w:pStyle w:val="3ti"/>
      </w:pPr>
    </w:p>
    <w:p w:rsidR="00E23EEF" w:rsidRDefault="00E23EEF" w:rsidP="00125D3C">
      <w:pPr>
        <w:pStyle w:val="3ti"/>
      </w:pPr>
    </w:p>
    <w:p w:rsidR="00E23EEF" w:rsidRDefault="00E23EEF" w:rsidP="00125D3C">
      <w:pPr>
        <w:pStyle w:val="3ti"/>
      </w:pPr>
    </w:p>
    <w:p w:rsidR="00E23EEF" w:rsidRDefault="00E23EEF" w:rsidP="00125D3C">
      <w:pPr>
        <w:pStyle w:val="3ti"/>
      </w:pPr>
    </w:p>
    <w:p w:rsidR="00E23EEF" w:rsidRDefault="00E23EEF" w:rsidP="00125D3C">
      <w:pPr>
        <w:pStyle w:val="3ti"/>
      </w:pPr>
    </w:p>
    <w:p w:rsidR="001579E0" w:rsidRDefault="001579E0" w:rsidP="001579E0">
      <w:pPr>
        <w:rPr>
          <w:rFonts w:ascii="Arial" w:hAnsi="Arial"/>
        </w:rPr>
      </w:pPr>
    </w:p>
    <w:p w:rsidR="001579E0" w:rsidRPr="008B09FB" w:rsidRDefault="001579E0" w:rsidP="001579E0">
      <w:pPr>
        <w:rPr>
          <w:rFonts w:ascii="Arial" w:hAnsi="Arial"/>
        </w:rPr>
      </w:pPr>
    </w:p>
    <w:p w:rsidR="005B2412" w:rsidRDefault="005B2412" w:rsidP="003E64AE">
      <w:pPr>
        <w:rPr>
          <w:rFonts w:ascii="Arial" w:hAnsi="Arial"/>
        </w:rPr>
      </w:pPr>
    </w:p>
    <w:p w:rsidR="00E23EEF" w:rsidRDefault="00E23EEF" w:rsidP="003E64AE">
      <w:pPr>
        <w:rPr>
          <w:rFonts w:ascii="Arial" w:hAnsi="Arial"/>
        </w:rPr>
      </w:pPr>
    </w:p>
    <w:p w:rsidR="00E23EEF" w:rsidRDefault="00E23EEF" w:rsidP="003E64AE">
      <w:pPr>
        <w:rPr>
          <w:rFonts w:ascii="Arial" w:hAnsi="Arial"/>
        </w:rPr>
      </w:pPr>
    </w:p>
    <w:p w:rsidR="00CC32C0" w:rsidRDefault="00CC32C0" w:rsidP="003E64AE">
      <w:pPr>
        <w:rPr>
          <w:rFonts w:ascii="Arial" w:hAnsi="Arial"/>
        </w:rPr>
      </w:pPr>
    </w:p>
    <w:p w:rsidR="00CC32C0" w:rsidRDefault="00CC32C0" w:rsidP="003E64AE">
      <w:pPr>
        <w:rPr>
          <w:rFonts w:ascii="Arial" w:hAnsi="Arial"/>
        </w:rPr>
      </w:pPr>
    </w:p>
    <w:p w:rsidR="00CC32C0" w:rsidRDefault="00CC32C0" w:rsidP="003E64AE">
      <w:pPr>
        <w:rPr>
          <w:rFonts w:ascii="Arial" w:hAnsi="Arial"/>
        </w:rPr>
      </w:pPr>
    </w:p>
    <w:p w:rsidR="00CC32C0" w:rsidRDefault="00CC32C0" w:rsidP="003E64AE">
      <w:pPr>
        <w:rPr>
          <w:rFonts w:ascii="Arial" w:hAnsi="Arial"/>
        </w:rPr>
      </w:pPr>
    </w:p>
    <w:p w:rsidR="00CC32C0" w:rsidRDefault="00CC32C0" w:rsidP="003E64AE">
      <w:pPr>
        <w:rPr>
          <w:rFonts w:ascii="Arial" w:hAnsi="Arial"/>
        </w:rPr>
      </w:pPr>
    </w:p>
    <w:p w:rsidR="00CC32C0" w:rsidRDefault="00CC32C0" w:rsidP="003E64AE">
      <w:pPr>
        <w:rPr>
          <w:rFonts w:ascii="Arial" w:hAnsi="Arial"/>
        </w:rPr>
      </w:pPr>
    </w:p>
    <w:p w:rsidR="00CC32C0" w:rsidRDefault="00CC32C0" w:rsidP="003E64AE">
      <w:pPr>
        <w:rPr>
          <w:rFonts w:ascii="Arial" w:hAnsi="Arial"/>
        </w:rPr>
      </w:pPr>
    </w:p>
    <w:p w:rsidR="00CC32C0" w:rsidRDefault="00CC32C0" w:rsidP="003E64AE">
      <w:pPr>
        <w:rPr>
          <w:rFonts w:ascii="Arial" w:hAnsi="Arial"/>
        </w:rPr>
      </w:pPr>
    </w:p>
    <w:p w:rsidR="00CC32C0" w:rsidRDefault="00CC32C0" w:rsidP="003E64AE">
      <w:pPr>
        <w:rPr>
          <w:rFonts w:ascii="Arial" w:hAnsi="Arial"/>
        </w:rPr>
      </w:pPr>
    </w:p>
    <w:p w:rsidR="00CC32C0" w:rsidRDefault="00CC32C0" w:rsidP="003E64AE">
      <w:pPr>
        <w:rPr>
          <w:rFonts w:ascii="Arial" w:hAnsi="Arial"/>
        </w:rPr>
      </w:pPr>
    </w:p>
    <w:p w:rsidR="00CC32C0" w:rsidRDefault="00CC32C0" w:rsidP="003E64AE">
      <w:pPr>
        <w:rPr>
          <w:rFonts w:ascii="Arial" w:hAnsi="Arial"/>
        </w:rPr>
      </w:pPr>
    </w:p>
    <w:p w:rsidR="00CC32C0" w:rsidRDefault="00CC32C0" w:rsidP="003E64AE">
      <w:pPr>
        <w:rPr>
          <w:rFonts w:ascii="Arial" w:hAnsi="Arial"/>
        </w:rPr>
      </w:pPr>
    </w:p>
    <w:p w:rsidR="005B2412" w:rsidRDefault="005B2412" w:rsidP="003E64AE">
      <w:pPr>
        <w:rPr>
          <w:rFonts w:ascii="Arial" w:hAnsi="Arial"/>
        </w:rPr>
      </w:pPr>
    </w:p>
    <w:p w:rsidR="00E23EEF" w:rsidRDefault="00E23EEF" w:rsidP="003E64AE">
      <w:pPr>
        <w:rPr>
          <w:rFonts w:ascii="Arial" w:hAnsi="Arial"/>
        </w:rPr>
      </w:pPr>
    </w:p>
    <w:p w:rsidR="00CC32C0" w:rsidRDefault="00CC32C0" w:rsidP="003E64AE">
      <w:pPr>
        <w:rPr>
          <w:rFonts w:ascii="Arial" w:hAnsi="Arial"/>
        </w:rPr>
      </w:pPr>
    </w:p>
    <w:p w:rsidR="00CC32C0" w:rsidRDefault="00CC32C0" w:rsidP="003E64AE">
      <w:pPr>
        <w:rPr>
          <w:rFonts w:ascii="Arial" w:hAnsi="Arial"/>
        </w:rPr>
      </w:pPr>
    </w:p>
    <w:p w:rsidR="00CC32C0" w:rsidRDefault="00CC32C0" w:rsidP="003E64AE">
      <w:pPr>
        <w:rPr>
          <w:rFonts w:ascii="Arial" w:hAnsi="Arial"/>
        </w:rPr>
      </w:pPr>
    </w:p>
    <w:p w:rsidR="003C3393" w:rsidRPr="008B09FB" w:rsidRDefault="001579E0" w:rsidP="00125D3C">
      <w:pPr>
        <w:pStyle w:val="2ti"/>
      </w:pPr>
      <w:bookmarkStart w:id="5" w:name="_Toc383582582"/>
      <w:r w:rsidRPr="001579E0">
        <w:lastRenderedPageBreak/>
        <w:t xml:space="preserve">Casos de prueba para el componente </w:t>
      </w:r>
      <w:bookmarkEnd w:id="5"/>
      <w:r w:rsidR="00CC32C0">
        <w:t>validación de registros nuevos</w:t>
      </w:r>
    </w:p>
    <w:p w:rsidR="003C3393" w:rsidRPr="008B09FB" w:rsidRDefault="003C3393" w:rsidP="003C3393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25"/>
        <w:gridCol w:w="1921"/>
        <w:gridCol w:w="938"/>
        <w:gridCol w:w="1198"/>
        <w:gridCol w:w="1198"/>
        <w:gridCol w:w="1198"/>
        <w:gridCol w:w="1198"/>
        <w:gridCol w:w="1498"/>
      </w:tblGrid>
      <w:tr w:rsidR="003C3393" w:rsidRPr="008B09FB" w:rsidTr="00E23EEF">
        <w:trPr>
          <w:cantSplit/>
          <w:tblHeader/>
        </w:trPr>
        <w:tc>
          <w:tcPr>
            <w:tcW w:w="5000" w:type="pct"/>
            <w:gridSpan w:val="8"/>
            <w:tcBorders>
              <w:bottom w:val="single" w:sz="8" w:space="0" w:color="632423"/>
              <w:right w:val="nil"/>
            </w:tcBorders>
            <w:shd w:val="clear" w:color="auto" w:fill="943634"/>
            <w:vAlign w:val="center"/>
          </w:tcPr>
          <w:p w:rsidR="003C3393" w:rsidRPr="00E23EEF" w:rsidRDefault="003C3393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DATOS DEL CASO DE PRUEBA</w:t>
            </w:r>
          </w:p>
        </w:tc>
      </w:tr>
      <w:tr w:rsidR="00C601C6" w:rsidRPr="00574E54" w:rsidTr="00E23EEF">
        <w:trPr>
          <w:cantSplit/>
        </w:trPr>
        <w:tc>
          <w:tcPr>
            <w:tcW w:w="503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3C3393" w:rsidRPr="00E23EEF" w:rsidRDefault="003C3393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Id</w:t>
            </w:r>
          </w:p>
        </w:tc>
        <w:tc>
          <w:tcPr>
            <w:tcW w:w="944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3C3393" w:rsidRPr="00E23EEF" w:rsidRDefault="00CC32C0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>
              <w:rPr>
                <w:rFonts w:ascii="Arial" w:hAnsi="Arial" w:cs="Arial"/>
                <w:color w:val="FFFFFF"/>
                <w:sz w:val="22"/>
              </w:rPr>
              <w:t>REQ_03_C1</w:t>
            </w:r>
          </w:p>
        </w:tc>
        <w:tc>
          <w:tcPr>
            <w:tcW w:w="461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3C3393" w:rsidRPr="00E23EEF" w:rsidRDefault="003C3393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Autor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3C3393" w:rsidRPr="00E23EEF" w:rsidRDefault="003C3393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LGRM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3C3393" w:rsidRPr="00E23EEF" w:rsidRDefault="003C3393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Versión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3C3393" w:rsidRPr="00E23EEF" w:rsidRDefault="003C3393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 xml:space="preserve">v.1.0 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3C3393" w:rsidRPr="00E23EEF" w:rsidRDefault="003C3393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Fecha</w:t>
            </w:r>
          </w:p>
        </w:tc>
        <w:tc>
          <w:tcPr>
            <w:tcW w:w="737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3C3393" w:rsidRPr="00E23EEF" w:rsidRDefault="003C3393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04/02/2014</w:t>
            </w:r>
          </w:p>
        </w:tc>
      </w:tr>
      <w:tr w:rsidR="003C3393" w:rsidRPr="008B09FB" w:rsidTr="00E23EEF">
        <w:trPr>
          <w:cantSplit/>
        </w:trPr>
        <w:tc>
          <w:tcPr>
            <w:tcW w:w="503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3C3393" w:rsidRPr="00E23EEF" w:rsidRDefault="003C3393" w:rsidP="00E23EEF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4497" w:type="pct"/>
            <w:gridSpan w:val="7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3C3393" w:rsidRPr="00E23EEF" w:rsidRDefault="00CC32C0" w:rsidP="00CC32C0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Validación de universidad.</w:t>
            </w:r>
          </w:p>
        </w:tc>
      </w:tr>
      <w:tr w:rsidR="003C3393" w:rsidRPr="008B09FB" w:rsidTr="00E23EEF">
        <w:trPr>
          <w:cantSplit/>
        </w:trPr>
        <w:tc>
          <w:tcPr>
            <w:tcW w:w="503" w:type="pct"/>
            <w:shd w:val="clear" w:color="auto" w:fill="auto"/>
            <w:vAlign w:val="center"/>
          </w:tcPr>
          <w:p w:rsidR="003C3393" w:rsidRPr="00E23EEF" w:rsidRDefault="003C3393" w:rsidP="00E23EEF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Objetivo</w:t>
            </w:r>
          </w:p>
        </w:tc>
        <w:tc>
          <w:tcPr>
            <w:tcW w:w="4497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3C3393" w:rsidRPr="00E23EEF" w:rsidRDefault="003C3393" w:rsidP="00CC32C0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 xml:space="preserve">Probar el correcto funcionamiento </w:t>
            </w:r>
            <w:r w:rsidR="00CC32C0">
              <w:rPr>
                <w:rFonts w:ascii="Arial" w:hAnsi="Arial" w:cs="Arial"/>
                <w:sz w:val="22"/>
              </w:rPr>
              <w:t>para la validación de registros nuevos</w:t>
            </w:r>
            <w:r w:rsidRPr="00E23EEF">
              <w:rPr>
                <w:rFonts w:ascii="Arial" w:hAnsi="Arial" w:cs="Arial"/>
                <w:sz w:val="22"/>
              </w:rPr>
              <w:t>.</w:t>
            </w:r>
          </w:p>
        </w:tc>
      </w:tr>
    </w:tbl>
    <w:p w:rsidR="003C3393" w:rsidRPr="008B09FB" w:rsidRDefault="003C3393" w:rsidP="003C3393">
      <w:pPr>
        <w:rPr>
          <w:rFonts w:ascii="Arial" w:hAnsi="Arial"/>
        </w:rPr>
      </w:pPr>
    </w:p>
    <w:p w:rsidR="003C3393" w:rsidRPr="008B09FB" w:rsidRDefault="003C3393" w:rsidP="003C3393">
      <w:pPr>
        <w:rPr>
          <w:rFonts w:ascii="Arial" w:hAnsi="Arial"/>
        </w:rPr>
      </w:pPr>
      <w:r w:rsidRPr="008B09FB">
        <w:rPr>
          <w:rFonts w:ascii="Arial" w:hAnsi="Arial"/>
        </w:rPr>
        <w:t>Descripción del escenario</w:t>
      </w:r>
    </w:p>
    <w:p w:rsidR="003C3393" w:rsidRPr="008B09FB" w:rsidRDefault="003C3393" w:rsidP="003C3393">
      <w:pPr>
        <w:rPr>
          <w:rFonts w:ascii="Arial" w:hAnsi="Arial"/>
        </w:rPr>
      </w:pPr>
    </w:p>
    <w:p w:rsidR="003C3393" w:rsidRDefault="00391E03" w:rsidP="008C47E6">
      <w:pPr>
        <w:pStyle w:val="Prrafodelista"/>
        <w:numPr>
          <w:ilvl w:val="0"/>
          <w:numId w:val="15"/>
        </w:numPr>
      </w:pPr>
      <w:r>
        <w:t xml:space="preserve">Iniciar sesión. </w:t>
      </w:r>
    </w:p>
    <w:p w:rsidR="00391E03" w:rsidRDefault="00391E03" w:rsidP="00635EBE">
      <w:pPr>
        <w:pStyle w:val="Prrafodelista"/>
      </w:pPr>
      <w:r>
        <w:t>Dar clic en la pestaña de validar universidades.</w:t>
      </w:r>
    </w:p>
    <w:p w:rsidR="00391E03" w:rsidRDefault="00391E03" w:rsidP="00635EBE">
      <w:pPr>
        <w:pStyle w:val="Prrafodelista"/>
      </w:pPr>
      <w:r>
        <w:t>Se despliega la siguiente información de cada universidad:</w:t>
      </w:r>
    </w:p>
    <w:p w:rsidR="00391E03" w:rsidRPr="00E40351" w:rsidRDefault="00391E03" w:rsidP="008C47E6">
      <w:pPr>
        <w:pStyle w:val="Prrafodelista"/>
        <w:numPr>
          <w:ilvl w:val="1"/>
          <w:numId w:val="14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 xml:space="preserve">Nombre </w:t>
      </w:r>
    </w:p>
    <w:p w:rsidR="00391E03" w:rsidRPr="00E40351" w:rsidRDefault="00391E03" w:rsidP="008C47E6">
      <w:pPr>
        <w:pStyle w:val="Prrafodelista"/>
        <w:numPr>
          <w:ilvl w:val="1"/>
          <w:numId w:val="14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Dirección</w:t>
      </w:r>
    </w:p>
    <w:p w:rsidR="00391E03" w:rsidRPr="00E40351" w:rsidRDefault="00391E03" w:rsidP="008C47E6">
      <w:pPr>
        <w:pStyle w:val="Prrafodelista"/>
        <w:numPr>
          <w:ilvl w:val="1"/>
          <w:numId w:val="14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Teléfonos</w:t>
      </w:r>
    </w:p>
    <w:p w:rsidR="00391E03" w:rsidRDefault="00391E03" w:rsidP="008C47E6">
      <w:pPr>
        <w:pStyle w:val="Prrafodelista"/>
        <w:numPr>
          <w:ilvl w:val="1"/>
          <w:numId w:val="14"/>
        </w:numPr>
        <w:jc w:val="left"/>
        <w:rPr>
          <w:rFonts w:ascii="Calibri" w:eastAsia="Calibri" w:hAnsi="Calibri"/>
        </w:rPr>
      </w:pPr>
      <w:r w:rsidRPr="00B96E31">
        <w:rPr>
          <w:rFonts w:ascii="Calibri" w:eastAsia="Calibri" w:hAnsi="Calibri"/>
        </w:rPr>
        <w:t>Carreras</w:t>
      </w:r>
    </w:p>
    <w:p w:rsidR="00391E03" w:rsidRDefault="00391E03" w:rsidP="00391E03">
      <w:pPr>
        <w:pStyle w:val="Prrafodelista"/>
        <w:rPr>
          <w:rFonts w:eastAsia="Calibri"/>
        </w:rPr>
      </w:pPr>
      <w:r>
        <w:rPr>
          <w:rFonts w:eastAsia="Calibri"/>
        </w:rPr>
        <w:t>Dar clic en detalles en la universidad a validar.</w:t>
      </w:r>
    </w:p>
    <w:p w:rsidR="00391E03" w:rsidRDefault="00391E03" w:rsidP="00391E03">
      <w:pPr>
        <w:pStyle w:val="Prrafodelista"/>
        <w:jc w:val="left"/>
        <w:rPr>
          <w:rFonts w:ascii="Calibri" w:eastAsia="Calibri" w:hAnsi="Calibri"/>
        </w:rPr>
      </w:pPr>
      <w:r w:rsidRPr="00391E03">
        <w:rPr>
          <w:rFonts w:eastAsia="Calibri"/>
        </w:rPr>
        <w:t>Se despliega la siguiente información</w:t>
      </w:r>
      <w:r>
        <w:rPr>
          <w:rFonts w:ascii="Calibri" w:eastAsia="Calibri" w:hAnsi="Calibri"/>
        </w:rPr>
        <w:t>:</w:t>
      </w:r>
    </w:p>
    <w:p w:rsidR="00391E03" w:rsidRPr="00E40351" w:rsidRDefault="00391E03" w:rsidP="008C47E6">
      <w:pPr>
        <w:pStyle w:val="Prrafodelista"/>
        <w:numPr>
          <w:ilvl w:val="1"/>
          <w:numId w:val="14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 xml:space="preserve">Nombre </w:t>
      </w:r>
    </w:p>
    <w:p w:rsidR="00391E03" w:rsidRPr="00E40351" w:rsidRDefault="00391E03" w:rsidP="008C47E6">
      <w:pPr>
        <w:pStyle w:val="Prrafodelista"/>
        <w:numPr>
          <w:ilvl w:val="1"/>
          <w:numId w:val="14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Dirección</w:t>
      </w:r>
    </w:p>
    <w:p w:rsidR="00391E03" w:rsidRPr="00E40351" w:rsidRDefault="00391E03" w:rsidP="008C47E6">
      <w:pPr>
        <w:pStyle w:val="Prrafodelista"/>
        <w:numPr>
          <w:ilvl w:val="1"/>
          <w:numId w:val="14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Teléfonos</w:t>
      </w:r>
    </w:p>
    <w:p w:rsidR="00391E03" w:rsidRDefault="00391E03" w:rsidP="008C47E6">
      <w:pPr>
        <w:pStyle w:val="Prrafodelista"/>
        <w:numPr>
          <w:ilvl w:val="1"/>
          <w:numId w:val="14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Correo</w:t>
      </w:r>
    </w:p>
    <w:p w:rsidR="00391E03" w:rsidRPr="00B96E31" w:rsidRDefault="00391E03" w:rsidP="008C47E6">
      <w:pPr>
        <w:pStyle w:val="Prrafodelista"/>
        <w:numPr>
          <w:ilvl w:val="1"/>
          <w:numId w:val="14"/>
        </w:numPr>
        <w:jc w:val="left"/>
        <w:rPr>
          <w:rFonts w:ascii="Calibri" w:eastAsia="Calibri" w:hAnsi="Calibri"/>
        </w:rPr>
      </w:pPr>
      <w:r w:rsidRPr="00B96E31">
        <w:rPr>
          <w:rFonts w:ascii="Calibri" w:eastAsia="Calibri" w:hAnsi="Calibri"/>
        </w:rPr>
        <w:t>Carreras</w:t>
      </w:r>
    </w:p>
    <w:p w:rsidR="00391E03" w:rsidRPr="00E40351" w:rsidRDefault="00391E03" w:rsidP="008C47E6">
      <w:pPr>
        <w:pStyle w:val="Prrafodelista"/>
        <w:numPr>
          <w:ilvl w:val="1"/>
          <w:numId w:val="14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 xml:space="preserve">Perfil de </w:t>
      </w:r>
      <w:r>
        <w:rPr>
          <w:rFonts w:ascii="Calibri" w:eastAsia="Calibri" w:hAnsi="Calibri"/>
        </w:rPr>
        <w:t>universidad</w:t>
      </w:r>
      <w:r w:rsidRPr="00E40351">
        <w:rPr>
          <w:rFonts w:ascii="Calibri" w:eastAsia="Calibri" w:hAnsi="Calibri"/>
        </w:rPr>
        <w:t>:</w:t>
      </w:r>
    </w:p>
    <w:p w:rsidR="00391E03" w:rsidRPr="00E40351" w:rsidRDefault="00391E03" w:rsidP="008C47E6">
      <w:pPr>
        <w:pStyle w:val="Prrafodelista"/>
        <w:numPr>
          <w:ilvl w:val="2"/>
          <w:numId w:val="14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Misión</w:t>
      </w:r>
    </w:p>
    <w:p w:rsidR="00391E03" w:rsidRPr="00E40351" w:rsidRDefault="00391E03" w:rsidP="008C47E6">
      <w:pPr>
        <w:pStyle w:val="Prrafodelista"/>
        <w:numPr>
          <w:ilvl w:val="2"/>
          <w:numId w:val="14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Visión</w:t>
      </w:r>
    </w:p>
    <w:p w:rsidR="00391E03" w:rsidRPr="00391E03" w:rsidRDefault="00391E03" w:rsidP="008C47E6">
      <w:pPr>
        <w:pStyle w:val="Prrafodelista"/>
        <w:numPr>
          <w:ilvl w:val="1"/>
          <w:numId w:val="14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Logotipo</w:t>
      </w:r>
    </w:p>
    <w:p w:rsidR="00391E03" w:rsidRDefault="00391E03" w:rsidP="00391E03">
      <w:pPr>
        <w:pStyle w:val="Prrafodelista"/>
      </w:pPr>
      <w:r>
        <w:t>Todo correcto; se valida.</w:t>
      </w:r>
    </w:p>
    <w:p w:rsidR="00391E03" w:rsidRDefault="00391E03" w:rsidP="00391E03">
      <w:pPr>
        <w:pStyle w:val="Prrafodelista"/>
        <w:numPr>
          <w:ilvl w:val="0"/>
          <w:numId w:val="0"/>
        </w:numPr>
        <w:ind w:left="720"/>
      </w:pPr>
    </w:p>
    <w:tbl>
      <w:tblPr>
        <w:tblW w:w="4898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ayout w:type="fixed"/>
        <w:tblLook w:val="04A0"/>
      </w:tblPr>
      <w:tblGrid>
        <w:gridCol w:w="1015"/>
        <w:gridCol w:w="1361"/>
        <w:gridCol w:w="1701"/>
        <w:gridCol w:w="1701"/>
        <w:gridCol w:w="1417"/>
        <w:gridCol w:w="236"/>
        <w:gridCol w:w="2317"/>
        <w:gridCol w:w="232"/>
      </w:tblGrid>
      <w:tr w:rsidR="00391E03" w:rsidRPr="008B09FB" w:rsidTr="007917CC">
        <w:trPr>
          <w:cantSplit/>
          <w:tblHeader/>
        </w:trPr>
        <w:tc>
          <w:tcPr>
            <w:tcW w:w="2043" w:type="pct"/>
            <w:gridSpan w:val="3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  <w:vAlign w:val="center"/>
          </w:tcPr>
          <w:p w:rsidR="00391E03" w:rsidRPr="00E23EEF" w:rsidRDefault="00391E03" w:rsidP="00E23EEF">
            <w:pPr>
              <w:jc w:val="lef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  <w:szCs w:val="22"/>
              </w:rPr>
              <w:t>DATOS DE PRUEBA</w:t>
            </w:r>
          </w:p>
        </w:tc>
        <w:tc>
          <w:tcPr>
            <w:tcW w:w="1562" w:type="pct"/>
            <w:gridSpan w:val="2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391E03" w:rsidRPr="00E23EEF" w:rsidRDefault="00391E03" w:rsidP="00E23EEF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391E03" w:rsidRPr="00E23EEF" w:rsidRDefault="00391E03" w:rsidP="00E23EEF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1277" w:type="pct"/>
            <w:gridSpan w:val="2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391E03" w:rsidRPr="00E23EEF" w:rsidRDefault="00391E03" w:rsidP="00E23EEF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</w:tr>
      <w:tr w:rsidR="007917CC" w:rsidRPr="00574E54" w:rsidTr="007917CC">
        <w:trPr>
          <w:gridAfter w:val="1"/>
          <w:wAfter w:w="116" w:type="pct"/>
          <w:cantSplit/>
        </w:trPr>
        <w:tc>
          <w:tcPr>
            <w:tcW w:w="50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391E03" w:rsidRPr="007917CC" w:rsidRDefault="00391E03" w:rsidP="00E23EEF">
            <w:pPr>
              <w:jc w:val="center"/>
              <w:rPr>
                <w:rFonts w:ascii="Arial" w:hAnsi="Arial"/>
                <w:color w:val="FFFFFF"/>
                <w:sz w:val="18"/>
                <w:szCs w:val="18"/>
              </w:rPr>
            </w:pPr>
            <w:r w:rsidRPr="007917CC">
              <w:rPr>
                <w:rFonts w:ascii="Arial" w:hAnsi="Arial"/>
                <w:color w:val="FFFFFF"/>
                <w:sz w:val="18"/>
                <w:szCs w:val="18"/>
              </w:rPr>
              <w:t>Corrida</w:t>
            </w:r>
          </w:p>
        </w:tc>
        <w:tc>
          <w:tcPr>
            <w:tcW w:w="682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391E03" w:rsidRPr="007917CC" w:rsidRDefault="00391E03" w:rsidP="00E23EEF">
            <w:pPr>
              <w:jc w:val="center"/>
              <w:rPr>
                <w:rFonts w:ascii="Arial" w:hAnsi="Arial"/>
                <w:color w:val="FFFFFF"/>
                <w:sz w:val="18"/>
                <w:szCs w:val="18"/>
              </w:rPr>
            </w:pPr>
            <w:r w:rsidRPr="007917CC">
              <w:rPr>
                <w:rFonts w:ascii="Arial" w:hAnsi="Arial"/>
                <w:color w:val="FFFFFF"/>
                <w:sz w:val="18"/>
                <w:szCs w:val="18"/>
              </w:rPr>
              <w:t>Iniciar sesión</w:t>
            </w:r>
          </w:p>
        </w:tc>
        <w:tc>
          <w:tcPr>
            <w:tcW w:w="852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391E03" w:rsidRPr="007917CC" w:rsidRDefault="00391E03" w:rsidP="007917CC">
            <w:pPr>
              <w:jc w:val="center"/>
              <w:rPr>
                <w:rFonts w:ascii="Arial" w:hAnsi="Arial"/>
                <w:color w:val="FFFFFF"/>
                <w:sz w:val="18"/>
                <w:szCs w:val="18"/>
              </w:rPr>
            </w:pPr>
            <w:r w:rsidRPr="007917CC">
              <w:rPr>
                <w:rFonts w:ascii="Arial" w:hAnsi="Arial"/>
                <w:color w:val="FFFFFF"/>
                <w:sz w:val="18"/>
                <w:szCs w:val="18"/>
              </w:rPr>
              <w:t xml:space="preserve">Clic </w:t>
            </w:r>
            <w:r w:rsidR="007917CC">
              <w:rPr>
                <w:rFonts w:ascii="Arial" w:hAnsi="Arial"/>
                <w:color w:val="FFFFFF"/>
                <w:sz w:val="18"/>
                <w:szCs w:val="18"/>
              </w:rPr>
              <w:t>en p</w:t>
            </w:r>
            <w:r w:rsidR="007917CC" w:rsidRPr="007917CC">
              <w:rPr>
                <w:rFonts w:ascii="Arial" w:hAnsi="Arial"/>
                <w:color w:val="FFFFFF"/>
                <w:sz w:val="18"/>
                <w:szCs w:val="18"/>
              </w:rPr>
              <w:t>estaña de validar universidades</w:t>
            </w:r>
          </w:p>
        </w:tc>
        <w:tc>
          <w:tcPr>
            <w:tcW w:w="852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391E03" w:rsidRPr="007917CC" w:rsidRDefault="007917CC" w:rsidP="007917CC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</w:rPr>
              <w:t>Clic d</w:t>
            </w:r>
            <w:r w:rsidRPr="007917CC">
              <w:rPr>
                <w:rFonts w:ascii="Arial" w:hAnsi="Arial" w:cs="Arial"/>
                <w:color w:val="FFFFFF"/>
                <w:sz w:val="18"/>
                <w:szCs w:val="18"/>
              </w:rPr>
              <w:t>etalles en la universidad a validar</w:t>
            </w:r>
          </w:p>
        </w:tc>
        <w:tc>
          <w:tcPr>
            <w:tcW w:w="710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391E03" w:rsidRPr="007917CC" w:rsidRDefault="00391E03" w:rsidP="00E23EEF">
            <w:pPr>
              <w:jc w:val="center"/>
              <w:rPr>
                <w:rFonts w:ascii="Arial" w:hAnsi="Arial"/>
                <w:color w:val="FFFFFF"/>
                <w:sz w:val="18"/>
                <w:szCs w:val="18"/>
              </w:rPr>
            </w:pPr>
            <w:r w:rsidRPr="007917CC">
              <w:rPr>
                <w:rFonts w:ascii="Arial" w:hAnsi="Arial"/>
                <w:color w:val="FFFFFF"/>
                <w:sz w:val="18"/>
                <w:szCs w:val="18"/>
              </w:rPr>
              <w:t>Verificación de datos</w:t>
            </w:r>
          </w:p>
        </w:tc>
        <w:tc>
          <w:tcPr>
            <w:tcW w:w="1279" w:type="pct"/>
            <w:gridSpan w:val="2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391E03" w:rsidRPr="007917CC" w:rsidRDefault="00391E03" w:rsidP="00E23EEF">
            <w:pPr>
              <w:jc w:val="center"/>
              <w:rPr>
                <w:rFonts w:ascii="Arial" w:hAnsi="Arial"/>
                <w:color w:val="FFFFFF"/>
                <w:sz w:val="18"/>
                <w:szCs w:val="18"/>
              </w:rPr>
            </w:pPr>
            <w:r w:rsidRPr="007917CC">
              <w:rPr>
                <w:rFonts w:ascii="Arial" w:hAnsi="Arial"/>
                <w:color w:val="FFFFFF"/>
                <w:sz w:val="18"/>
                <w:szCs w:val="18"/>
              </w:rPr>
              <w:t>Resultado esperado</w:t>
            </w:r>
          </w:p>
        </w:tc>
      </w:tr>
      <w:tr w:rsidR="007917CC" w:rsidRPr="008B09FB" w:rsidTr="007917CC">
        <w:trPr>
          <w:gridAfter w:val="1"/>
          <w:wAfter w:w="116" w:type="pct"/>
          <w:cantSplit/>
        </w:trPr>
        <w:tc>
          <w:tcPr>
            <w:tcW w:w="509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391E03" w:rsidRPr="00E23EEF" w:rsidRDefault="00391E03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E23EEF"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682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391E03" w:rsidRPr="00E23EEF" w:rsidRDefault="007917CC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Correctamente</w:t>
            </w:r>
          </w:p>
        </w:tc>
        <w:tc>
          <w:tcPr>
            <w:tcW w:w="852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391E03" w:rsidRPr="00E23EEF" w:rsidRDefault="007917CC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Si</w:t>
            </w:r>
          </w:p>
        </w:tc>
        <w:tc>
          <w:tcPr>
            <w:tcW w:w="852" w:type="pct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391E03" w:rsidRPr="00E23EEF" w:rsidRDefault="007917CC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Si</w:t>
            </w:r>
          </w:p>
        </w:tc>
        <w:tc>
          <w:tcPr>
            <w:tcW w:w="710" w:type="pct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391E03" w:rsidRPr="00E23EEF" w:rsidRDefault="007917CC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Correcto</w:t>
            </w:r>
          </w:p>
        </w:tc>
        <w:tc>
          <w:tcPr>
            <w:tcW w:w="1279" w:type="pct"/>
            <w:gridSpan w:val="2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391E03" w:rsidRPr="00E23EEF" w:rsidRDefault="007917CC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Validación de universidad exitosa.</w:t>
            </w:r>
          </w:p>
        </w:tc>
      </w:tr>
      <w:tr w:rsidR="007917CC" w:rsidRPr="008B09FB" w:rsidTr="007917CC">
        <w:trPr>
          <w:gridAfter w:val="1"/>
          <w:wAfter w:w="116" w:type="pct"/>
          <w:cantSplit/>
        </w:trPr>
        <w:tc>
          <w:tcPr>
            <w:tcW w:w="509" w:type="pct"/>
            <w:shd w:val="clear" w:color="auto" w:fill="auto"/>
            <w:vAlign w:val="center"/>
          </w:tcPr>
          <w:p w:rsidR="00391E03" w:rsidRPr="00E23EEF" w:rsidRDefault="00391E03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E23EEF"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391E03" w:rsidRPr="00E23EEF" w:rsidRDefault="007917CC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Incorrecto</w:t>
            </w:r>
          </w:p>
        </w:tc>
        <w:tc>
          <w:tcPr>
            <w:tcW w:w="852" w:type="pct"/>
            <w:shd w:val="clear" w:color="auto" w:fill="auto"/>
            <w:vAlign w:val="center"/>
          </w:tcPr>
          <w:p w:rsidR="00391E03" w:rsidRPr="00E23EEF" w:rsidRDefault="007917CC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N/A</w:t>
            </w:r>
          </w:p>
        </w:tc>
        <w:tc>
          <w:tcPr>
            <w:tcW w:w="852" w:type="pct"/>
            <w:tcBorders>
              <w:right w:val="nil"/>
            </w:tcBorders>
            <w:shd w:val="clear" w:color="auto" w:fill="auto"/>
            <w:vAlign w:val="center"/>
          </w:tcPr>
          <w:p w:rsidR="00391E03" w:rsidRPr="00E23EEF" w:rsidRDefault="007917CC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N/A</w:t>
            </w:r>
          </w:p>
        </w:tc>
        <w:tc>
          <w:tcPr>
            <w:tcW w:w="710" w:type="pct"/>
            <w:tcBorders>
              <w:right w:val="nil"/>
            </w:tcBorders>
            <w:shd w:val="clear" w:color="auto" w:fill="auto"/>
            <w:vAlign w:val="center"/>
          </w:tcPr>
          <w:p w:rsidR="00391E03" w:rsidRPr="00E23EEF" w:rsidRDefault="007917CC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N/A</w:t>
            </w:r>
          </w:p>
        </w:tc>
        <w:tc>
          <w:tcPr>
            <w:tcW w:w="1279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:rsidR="00391E03" w:rsidRPr="00E23EEF" w:rsidRDefault="007917CC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Error: Nombre de usuario o contraseña incorrectos</w:t>
            </w:r>
          </w:p>
        </w:tc>
      </w:tr>
      <w:tr w:rsidR="007917CC" w:rsidRPr="008B09FB" w:rsidTr="007917CC">
        <w:trPr>
          <w:gridAfter w:val="1"/>
          <w:wAfter w:w="116" w:type="pct"/>
          <w:cantSplit/>
        </w:trPr>
        <w:tc>
          <w:tcPr>
            <w:tcW w:w="509" w:type="pct"/>
            <w:shd w:val="clear" w:color="auto" w:fill="auto"/>
            <w:vAlign w:val="center"/>
          </w:tcPr>
          <w:p w:rsidR="00391E03" w:rsidRPr="00E23EEF" w:rsidRDefault="00391E03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E23EEF"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391E03" w:rsidRPr="00E23EEF" w:rsidRDefault="007917CC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Correctamente</w:t>
            </w:r>
          </w:p>
        </w:tc>
        <w:tc>
          <w:tcPr>
            <w:tcW w:w="852" w:type="pct"/>
            <w:shd w:val="clear" w:color="auto" w:fill="auto"/>
            <w:vAlign w:val="center"/>
          </w:tcPr>
          <w:p w:rsidR="00391E03" w:rsidRPr="00E23EEF" w:rsidRDefault="007917CC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</w:t>
            </w:r>
          </w:p>
        </w:tc>
        <w:tc>
          <w:tcPr>
            <w:tcW w:w="852" w:type="pct"/>
            <w:tcBorders>
              <w:right w:val="nil"/>
            </w:tcBorders>
            <w:shd w:val="clear" w:color="auto" w:fill="auto"/>
            <w:vAlign w:val="center"/>
          </w:tcPr>
          <w:p w:rsidR="00391E03" w:rsidRPr="00E23EEF" w:rsidRDefault="007917CC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N/A</w:t>
            </w:r>
          </w:p>
        </w:tc>
        <w:tc>
          <w:tcPr>
            <w:tcW w:w="710" w:type="pct"/>
            <w:tcBorders>
              <w:right w:val="nil"/>
            </w:tcBorders>
            <w:shd w:val="clear" w:color="auto" w:fill="auto"/>
            <w:vAlign w:val="center"/>
          </w:tcPr>
          <w:p w:rsidR="00391E03" w:rsidRPr="00E23EEF" w:rsidRDefault="007917CC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N/A</w:t>
            </w:r>
          </w:p>
        </w:tc>
        <w:tc>
          <w:tcPr>
            <w:tcW w:w="1279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:rsidR="00391E03" w:rsidRPr="00E23EEF" w:rsidRDefault="007917CC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Error: No está en el apartado correcto.</w:t>
            </w:r>
          </w:p>
        </w:tc>
      </w:tr>
      <w:tr w:rsidR="007917CC" w:rsidRPr="008B09FB" w:rsidTr="007917CC">
        <w:trPr>
          <w:gridAfter w:val="1"/>
          <w:wAfter w:w="116" w:type="pct"/>
          <w:cantSplit/>
        </w:trPr>
        <w:tc>
          <w:tcPr>
            <w:tcW w:w="509" w:type="pct"/>
            <w:shd w:val="clear" w:color="auto" w:fill="auto"/>
            <w:vAlign w:val="center"/>
          </w:tcPr>
          <w:p w:rsidR="007917CC" w:rsidRPr="00E23EEF" w:rsidRDefault="007917CC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E23EEF"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Correctamente</w:t>
            </w:r>
          </w:p>
        </w:tc>
        <w:tc>
          <w:tcPr>
            <w:tcW w:w="852" w:type="pct"/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Si</w:t>
            </w:r>
          </w:p>
        </w:tc>
        <w:tc>
          <w:tcPr>
            <w:tcW w:w="852" w:type="pct"/>
            <w:tcBorders>
              <w:right w:val="nil"/>
            </w:tcBorders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</w:t>
            </w:r>
          </w:p>
        </w:tc>
        <w:tc>
          <w:tcPr>
            <w:tcW w:w="710" w:type="pct"/>
            <w:tcBorders>
              <w:right w:val="nil"/>
            </w:tcBorders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N/A</w:t>
            </w:r>
          </w:p>
        </w:tc>
        <w:tc>
          <w:tcPr>
            <w:tcW w:w="1279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:rsidR="007917CC" w:rsidRPr="00E23EEF" w:rsidRDefault="007917CC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Error: No está en el apartado correcto.</w:t>
            </w:r>
          </w:p>
        </w:tc>
      </w:tr>
      <w:tr w:rsidR="007917CC" w:rsidRPr="008B09FB" w:rsidTr="007917CC">
        <w:trPr>
          <w:gridAfter w:val="1"/>
          <w:wAfter w:w="116" w:type="pct"/>
          <w:cantSplit/>
        </w:trPr>
        <w:tc>
          <w:tcPr>
            <w:tcW w:w="509" w:type="pct"/>
            <w:shd w:val="clear" w:color="auto" w:fill="auto"/>
            <w:vAlign w:val="center"/>
          </w:tcPr>
          <w:p w:rsidR="007917CC" w:rsidRPr="00E23EEF" w:rsidRDefault="007917CC" w:rsidP="00E23EE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E23EEF"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Correctamente</w:t>
            </w:r>
          </w:p>
        </w:tc>
        <w:tc>
          <w:tcPr>
            <w:tcW w:w="852" w:type="pct"/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Si</w:t>
            </w:r>
          </w:p>
        </w:tc>
        <w:tc>
          <w:tcPr>
            <w:tcW w:w="852" w:type="pct"/>
            <w:tcBorders>
              <w:right w:val="nil"/>
            </w:tcBorders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SI</w:t>
            </w:r>
          </w:p>
        </w:tc>
        <w:tc>
          <w:tcPr>
            <w:tcW w:w="710" w:type="pct"/>
            <w:tcBorders>
              <w:right w:val="nil"/>
            </w:tcBorders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Incorrecto</w:t>
            </w:r>
          </w:p>
        </w:tc>
        <w:tc>
          <w:tcPr>
            <w:tcW w:w="1279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:rsidR="007917CC" w:rsidRPr="00E23EEF" w:rsidRDefault="007917CC" w:rsidP="007917C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Error: Algún dato proporcionado en el registro de universidad no es correcto</w:t>
            </w:r>
            <w:r w:rsidR="00F36B2B">
              <w:rPr>
                <w:rFonts w:ascii="Arial" w:hAnsi="Arial"/>
                <w:sz w:val="16"/>
                <w:szCs w:val="16"/>
              </w:rPr>
              <w:t xml:space="preserve"> o ya existe esta universidad.</w:t>
            </w:r>
          </w:p>
        </w:tc>
      </w:tr>
    </w:tbl>
    <w:p w:rsidR="003C3393" w:rsidRDefault="003C3393" w:rsidP="003C3393">
      <w:pPr>
        <w:rPr>
          <w:rFonts w:ascii="Arial" w:hAnsi="Arial"/>
        </w:rPr>
      </w:pPr>
    </w:p>
    <w:p w:rsidR="003C3393" w:rsidRDefault="003C3393" w:rsidP="003E64AE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00"/>
        <w:gridCol w:w="2293"/>
        <w:gridCol w:w="2293"/>
        <w:gridCol w:w="2293"/>
        <w:gridCol w:w="2295"/>
      </w:tblGrid>
      <w:tr w:rsidR="003E64AE" w:rsidRPr="008B09FB" w:rsidTr="00E23EEF">
        <w:trPr>
          <w:cantSplit/>
          <w:tblHeader/>
        </w:trPr>
        <w:tc>
          <w:tcPr>
            <w:tcW w:w="5000" w:type="pct"/>
            <w:gridSpan w:val="5"/>
            <w:tcBorders>
              <w:right w:val="nil"/>
            </w:tcBorders>
            <w:shd w:val="clear" w:color="auto" w:fill="943634"/>
            <w:vAlign w:val="center"/>
          </w:tcPr>
          <w:p w:rsidR="003E64AE" w:rsidRPr="00E23EEF" w:rsidRDefault="003E64AE" w:rsidP="00E23E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RESULTADOS DE LAS PRUEBAS</w:t>
            </w:r>
          </w:p>
        </w:tc>
      </w:tr>
      <w:tr w:rsidR="00C601C6" w:rsidRPr="00574E54" w:rsidTr="00E23EEF">
        <w:trPr>
          <w:cantSplit/>
        </w:trPr>
        <w:tc>
          <w:tcPr>
            <w:tcW w:w="491" w:type="pct"/>
            <w:shd w:val="clear" w:color="auto" w:fill="A6A6A6"/>
            <w:vAlign w:val="center"/>
          </w:tcPr>
          <w:p w:rsidR="003E64AE" w:rsidRPr="00E23EEF" w:rsidRDefault="003E64AE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Corrida</w:t>
            </w:r>
          </w:p>
        </w:tc>
        <w:tc>
          <w:tcPr>
            <w:tcW w:w="1127" w:type="pct"/>
            <w:shd w:val="clear" w:color="auto" w:fill="A6A6A6"/>
          </w:tcPr>
          <w:p w:rsidR="003E64AE" w:rsidRPr="00E23EEF" w:rsidRDefault="003E64AE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3E64AE" w:rsidRPr="00E23EEF" w:rsidRDefault="003E64AE" w:rsidP="00E23EEF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3E64AE" w:rsidRPr="00E23EEF" w:rsidRDefault="003E64AE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3E64AE" w:rsidRPr="00E23EEF" w:rsidRDefault="003E64AE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3E64AE" w:rsidRPr="00E23EEF" w:rsidRDefault="003E64AE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3E64AE" w:rsidRPr="00E23EEF" w:rsidRDefault="003E64AE" w:rsidP="00E23EEF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3E64AE" w:rsidRPr="00E23EEF" w:rsidRDefault="003E64AE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3E64AE" w:rsidRPr="00E23EEF" w:rsidRDefault="003E64AE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3E64AE" w:rsidRPr="00E23EEF" w:rsidRDefault="003E64AE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3E64AE" w:rsidRPr="00E23EEF" w:rsidRDefault="003E64AE" w:rsidP="00E23EEF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3E64AE" w:rsidRPr="00E23EEF" w:rsidRDefault="003E64AE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3E64AE" w:rsidRPr="00E23EEF" w:rsidRDefault="003E64AE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6A6A6"/>
          </w:tcPr>
          <w:p w:rsidR="003E64AE" w:rsidRPr="00E23EEF" w:rsidRDefault="003E64AE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3E64AE" w:rsidRPr="00E23EEF" w:rsidRDefault="003E64AE" w:rsidP="00E23EEF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3E64AE" w:rsidRPr="00E23EEF" w:rsidRDefault="003E64AE" w:rsidP="00E23E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3E64AE" w:rsidRPr="00E23EEF" w:rsidRDefault="003E64AE" w:rsidP="00E23EEF">
            <w:pPr>
              <w:jc w:val="center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</w:tr>
      <w:tr w:rsidR="00C601C6" w:rsidRPr="008B09FB" w:rsidTr="00E23EEF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3E64AE" w:rsidRPr="00E23EEF" w:rsidRDefault="003E64AE" w:rsidP="00E23EEF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3E64AE" w:rsidRPr="00E23EEF" w:rsidRDefault="003E64AE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3E64AE" w:rsidRPr="00E23EEF" w:rsidRDefault="003E64AE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3E64AE" w:rsidRPr="00E23EEF" w:rsidRDefault="003E64AE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3E64AE" w:rsidRPr="00E23EEF" w:rsidRDefault="003E64AE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C601C6" w:rsidRPr="008B09FB" w:rsidTr="00E23EEF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3E64AE" w:rsidRPr="00E23EEF" w:rsidRDefault="003E64AE" w:rsidP="00E23EEF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2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3E64AE" w:rsidRPr="00E23EEF" w:rsidRDefault="003E64AE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3E64AE" w:rsidRPr="00E23EEF" w:rsidRDefault="003E64AE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3E64AE" w:rsidRPr="00E23EEF" w:rsidRDefault="003E64AE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3E64AE" w:rsidRPr="00E23EEF" w:rsidRDefault="003E64AE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C601C6" w:rsidRPr="008B09FB" w:rsidTr="00E23EEF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3E64AE" w:rsidRPr="00E23EEF" w:rsidRDefault="003E64AE" w:rsidP="00E23EEF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3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3E64AE" w:rsidRPr="00E23EEF" w:rsidRDefault="003E64AE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3E64AE" w:rsidRPr="00E23EEF" w:rsidRDefault="003E64AE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3E64AE" w:rsidRPr="00E23EEF" w:rsidRDefault="003E64AE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3E64AE" w:rsidRPr="00E23EEF" w:rsidRDefault="003E64AE" w:rsidP="00E23E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</w:tbl>
    <w:p w:rsidR="003E64AE" w:rsidRDefault="003E64AE" w:rsidP="00FD5686">
      <w:pPr>
        <w:rPr>
          <w:rFonts w:ascii="Arial" w:hAnsi="Arial"/>
        </w:rPr>
      </w:pPr>
    </w:p>
    <w:p w:rsidR="00F97BCE" w:rsidRDefault="00F97BCE" w:rsidP="00FD5686">
      <w:pPr>
        <w:rPr>
          <w:rFonts w:ascii="Arial" w:hAnsi="Arial"/>
        </w:rPr>
      </w:pPr>
    </w:p>
    <w:p w:rsidR="00F97BCE" w:rsidRDefault="00F97BCE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Default="007917CC" w:rsidP="00F97BCE">
      <w:pPr>
        <w:rPr>
          <w:rFonts w:ascii="Arial" w:hAnsi="Arial"/>
        </w:rPr>
      </w:pPr>
    </w:p>
    <w:p w:rsidR="007917CC" w:rsidRPr="008B09FB" w:rsidRDefault="007917CC" w:rsidP="00F97BCE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25"/>
        <w:gridCol w:w="1921"/>
        <w:gridCol w:w="938"/>
        <w:gridCol w:w="1198"/>
        <w:gridCol w:w="1198"/>
        <w:gridCol w:w="1198"/>
        <w:gridCol w:w="1198"/>
        <w:gridCol w:w="1498"/>
      </w:tblGrid>
      <w:tr w:rsidR="00F97BCE" w:rsidRPr="008B09FB" w:rsidTr="00F97BCE">
        <w:trPr>
          <w:cantSplit/>
          <w:tblHeader/>
        </w:trPr>
        <w:tc>
          <w:tcPr>
            <w:tcW w:w="5000" w:type="pct"/>
            <w:gridSpan w:val="8"/>
            <w:tcBorders>
              <w:bottom w:val="single" w:sz="8" w:space="0" w:color="632423"/>
              <w:right w:val="nil"/>
            </w:tcBorders>
            <w:shd w:val="clear" w:color="auto" w:fill="943634"/>
            <w:vAlign w:val="center"/>
          </w:tcPr>
          <w:p w:rsidR="00F97BCE" w:rsidRPr="00E23EEF" w:rsidRDefault="00F97BCE" w:rsidP="00F97BC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DATOS DEL CASO DE PRUEBA</w:t>
            </w:r>
          </w:p>
        </w:tc>
      </w:tr>
      <w:tr w:rsidR="00F97BCE" w:rsidRPr="00574E54" w:rsidTr="00F97BCE">
        <w:trPr>
          <w:cantSplit/>
        </w:trPr>
        <w:tc>
          <w:tcPr>
            <w:tcW w:w="503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F97BCE" w:rsidRPr="00E23EEF" w:rsidRDefault="00F97BCE" w:rsidP="00F97BC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Id</w:t>
            </w:r>
          </w:p>
        </w:tc>
        <w:tc>
          <w:tcPr>
            <w:tcW w:w="944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F97BCE" w:rsidRPr="00E23EEF" w:rsidRDefault="007917CC" w:rsidP="00F97BC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>
              <w:rPr>
                <w:rFonts w:ascii="Arial" w:hAnsi="Arial" w:cs="Arial"/>
                <w:color w:val="FFFFFF"/>
                <w:sz w:val="22"/>
              </w:rPr>
              <w:t>REQ_03_C2</w:t>
            </w:r>
          </w:p>
        </w:tc>
        <w:tc>
          <w:tcPr>
            <w:tcW w:w="461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F97BCE" w:rsidRPr="00E23EEF" w:rsidRDefault="00F97BCE" w:rsidP="00F97BC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Autor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F97BCE" w:rsidRPr="00E23EEF" w:rsidRDefault="00F97BCE" w:rsidP="00F97BC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LGRM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F97BCE" w:rsidRPr="00E23EEF" w:rsidRDefault="00F97BCE" w:rsidP="00F97BC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Versión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F97BCE" w:rsidRPr="00E23EEF" w:rsidRDefault="00F97BCE" w:rsidP="00F97BC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 xml:space="preserve">v.1.0 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F97BCE" w:rsidRPr="00E23EEF" w:rsidRDefault="00F97BCE" w:rsidP="00F97BC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Fecha</w:t>
            </w:r>
          </w:p>
        </w:tc>
        <w:tc>
          <w:tcPr>
            <w:tcW w:w="737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F97BCE" w:rsidRPr="00E23EEF" w:rsidRDefault="00F97BCE" w:rsidP="00F97BC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04/02/2014</w:t>
            </w:r>
          </w:p>
        </w:tc>
      </w:tr>
      <w:tr w:rsidR="00F97BCE" w:rsidRPr="008B09FB" w:rsidTr="00F97BCE">
        <w:trPr>
          <w:cantSplit/>
        </w:trPr>
        <w:tc>
          <w:tcPr>
            <w:tcW w:w="503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F97BCE" w:rsidRPr="00E23EEF" w:rsidRDefault="00F97BCE" w:rsidP="00F97BCE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4497" w:type="pct"/>
            <w:gridSpan w:val="7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F97BCE" w:rsidRPr="00E23EEF" w:rsidRDefault="007917CC" w:rsidP="007917CC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Validación de empresa.</w:t>
            </w:r>
          </w:p>
        </w:tc>
      </w:tr>
      <w:tr w:rsidR="00F97BCE" w:rsidRPr="008B09FB" w:rsidTr="00F97BCE">
        <w:trPr>
          <w:cantSplit/>
        </w:trPr>
        <w:tc>
          <w:tcPr>
            <w:tcW w:w="503" w:type="pct"/>
            <w:shd w:val="clear" w:color="auto" w:fill="auto"/>
            <w:vAlign w:val="center"/>
          </w:tcPr>
          <w:p w:rsidR="00F97BCE" w:rsidRPr="00E23EEF" w:rsidRDefault="00F97BCE" w:rsidP="00F97BCE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Objetivo</w:t>
            </w:r>
          </w:p>
        </w:tc>
        <w:tc>
          <w:tcPr>
            <w:tcW w:w="4497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F97BCE" w:rsidRPr="00E23EEF" w:rsidRDefault="00F97BCE" w:rsidP="007917CC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 xml:space="preserve">Probar el correcto funcionamiento </w:t>
            </w:r>
            <w:r w:rsidR="007917CC">
              <w:rPr>
                <w:rFonts w:ascii="Arial" w:hAnsi="Arial" w:cs="Arial"/>
                <w:sz w:val="22"/>
              </w:rPr>
              <w:t>para la validación de empresa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</w:tbl>
    <w:p w:rsidR="00F97BCE" w:rsidRPr="008B09FB" w:rsidRDefault="00F97BCE" w:rsidP="00F97BCE">
      <w:pPr>
        <w:rPr>
          <w:rFonts w:ascii="Arial" w:hAnsi="Arial"/>
        </w:rPr>
      </w:pPr>
    </w:p>
    <w:p w:rsidR="007917CC" w:rsidRPr="008B09FB" w:rsidRDefault="007917CC" w:rsidP="007917CC">
      <w:pPr>
        <w:rPr>
          <w:rFonts w:ascii="Arial" w:hAnsi="Arial"/>
        </w:rPr>
      </w:pPr>
      <w:r w:rsidRPr="008B09FB">
        <w:rPr>
          <w:rFonts w:ascii="Arial" w:hAnsi="Arial"/>
        </w:rPr>
        <w:t>Descripción del escenario</w:t>
      </w:r>
    </w:p>
    <w:p w:rsidR="007917CC" w:rsidRPr="008B09FB" w:rsidRDefault="007917CC" w:rsidP="007917CC">
      <w:pPr>
        <w:rPr>
          <w:rFonts w:ascii="Arial" w:hAnsi="Arial"/>
        </w:rPr>
      </w:pPr>
    </w:p>
    <w:p w:rsidR="007917CC" w:rsidRDefault="007917CC" w:rsidP="008C47E6">
      <w:pPr>
        <w:pStyle w:val="Prrafodelista"/>
        <w:numPr>
          <w:ilvl w:val="0"/>
          <w:numId w:val="15"/>
        </w:numPr>
      </w:pPr>
      <w:r>
        <w:t xml:space="preserve">Iniciar sesión. </w:t>
      </w:r>
    </w:p>
    <w:p w:rsidR="007917CC" w:rsidRDefault="007917CC" w:rsidP="007917CC">
      <w:pPr>
        <w:pStyle w:val="Prrafodelista"/>
      </w:pPr>
      <w:r>
        <w:t xml:space="preserve">Dar clic en la pestaña de validar </w:t>
      </w:r>
      <w:r w:rsidR="00F36B2B">
        <w:t>empresas</w:t>
      </w:r>
      <w:r>
        <w:t>.</w:t>
      </w:r>
    </w:p>
    <w:p w:rsidR="007917CC" w:rsidRDefault="007917CC" w:rsidP="007917CC">
      <w:pPr>
        <w:pStyle w:val="Prrafodelista"/>
      </w:pPr>
      <w:r>
        <w:t xml:space="preserve">Se despliega la siguiente información de cada </w:t>
      </w:r>
      <w:r w:rsidR="00F36B2B">
        <w:t>empresa</w:t>
      </w:r>
      <w:r>
        <w:t>:</w:t>
      </w:r>
    </w:p>
    <w:p w:rsidR="007917CC" w:rsidRPr="00E40351" w:rsidRDefault="007917CC" w:rsidP="008C47E6">
      <w:pPr>
        <w:pStyle w:val="Prrafodelista"/>
        <w:numPr>
          <w:ilvl w:val="1"/>
          <w:numId w:val="14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 xml:space="preserve">Nombre </w:t>
      </w:r>
    </w:p>
    <w:p w:rsidR="007917CC" w:rsidRPr="00E40351" w:rsidRDefault="007917CC" w:rsidP="008C47E6">
      <w:pPr>
        <w:pStyle w:val="Prrafodelista"/>
        <w:numPr>
          <w:ilvl w:val="1"/>
          <w:numId w:val="14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Dirección</w:t>
      </w:r>
    </w:p>
    <w:p w:rsidR="00F36B2B" w:rsidRDefault="007917CC" w:rsidP="008C47E6">
      <w:pPr>
        <w:pStyle w:val="Prrafodelista"/>
        <w:numPr>
          <w:ilvl w:val="1"/>
          <w:numId w:val="14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Teléfonos</w:t>
      </w:r>
    </w:p>
    <w:p w:rsidR="00F36B2B" w:rsidRDefault="00F36B2B" w:rsidP="008C47E6">
      <w:pPr>
        <w:pStyle w:val="Prrafodelista"/>
        <w:numPr>
          <w:ilvl w:val="1"/>
          <w:numId w:val="14"/>
        </w:numPr>
        <w:jc w:val="left"/>
        <w:rPr>
          <w:rFonts w:ascii="Calibri" w:eastAsia="Calibri" w:hAnsi="Calibri"/>
        </w:rPr>
      </w:pPr>
      <w:r w:rsidRPr="00F36B2B">
        <w:rPr>
          <w:rFonts w:ascii="Calibri" w:eastAsia="Calibri" w:hAnsi="Calibri" w:cs="Calibri"/>
        </w:rPr>
        <w:t>Descripción de servicios</w:t>
      </w:r>
      <w:r w:rsidRPr="00F36B2B">
        <w:rPr>
          <w:rFonts w:ascii="Calibri" w:eastAsia="Calibri" w:hAnsi="Calibri"/>
        </w:rPr>
        <w:t xml:space="preserve"> </w:t>
      </w:r>
    </w:p>
    <w:p w:rsidR="007917CC" w:rsidRPr="00F36B2B" w:rsidRDefault="007917CC" w:rsidP="008C47E6">
      <w:pPr>
        <w:pStyle w:val="Prrafodelista"/>
        <w:numPr>
          <w:ilvl w:val="0"/>
          <w:numId w:val="14"/>
        </w:numPr>
        <w:jc w:val="left"/>
        <w:rPr>
          <w:rFonts w:ascii="Calibri" w:eastAsia="Calibri" w:hAnsi="Calibri"/>
        </w:rPr>
      </w:pPr>
      <w:r w:rsidRPr="00F36B2B">
        <w:rPr>
          <w:rFonts w:eastAsia="Calibri"/>
        </w:rPr>
        <w:t xml:space="preserve">Dar clic en detalles en la </w:t>
      </w:r>
      <w:r w:rsidR="00F36B2B">
        <w:rPr>
          <w:rFonts w:eastAsia="Calibri"/>
        </w:rPr>
        <w:t>empresa</w:t>
      </w:r>
      <w:r w:rsidRPr="00F36B2B">
        <w:rPr>
          <w:rFonts w:eastAsia="Calibri"/>
        </w:rPr>
        <w:t xml:space="preserve"> a validar.</w:t>
      </w:r>
    </w:p>
    <w:p w:rsidR="007917CC" w:rsidRDefault="007917CC" w:rsidP="007917CC">
      <w:pPr>
        <w:pStyle w:val="Prrafodelista"/>
        <w:jc w:val="left"/>
        <w:rPr>
          <w:rFonts w:ascii="Calibri" w:eastAsia="Calibri" w:hAnsi="Calibri"/>
        </w:rPr>
      </w:pPr>
      <w:r w:rsidRPr="00391E03">
        <w:rPr>
          <w:rFonts w:eastAsia="Calibri"/>
        </w:rPr>
        <w:t>Se despliega la siguiente información</w:t>
      </w:r>
      <w:r>
        <w:rPr>
          <w:rFonts w:ascii="Calibri" w:eastAsia="Calibri" w:hAnsi="Calibri"/>
        </w:rPr>
        <w:t>:</w:t>
      </w:r>
    </w:p>
    <w:p w:rsidR="00F36B2B" w:rsidRPr="00E40351" w:rsidRDefault="00F36B2B" w:rsidP="008C47E6">
      <w:pPr>
        <w:pStyle w:val="Prrafodelista"/>
        <w:numPr>
          <w:ilvl w:val="1"/>
          <w:numId w:val="9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 xml:space="preserve">Nombre </w:t>
      </w:r>
    </w:p>
    <w:p w:rsidR="00F36B2B" w:rsidRPr="00E40351" w:rsidRDefault="00F36B2B" w:rsidP="008C47E6">
      <w:pPr>
        <w:pStyle w:val="Prrafodelista"/>
        <w:numPr>
          <w:ilvl w:val="1"/>
          <w:numId w:val="9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Dirección</w:t>
      </w:r>
    </w:p>
    <w:p w:rsidR="00F36B2B" w:rsidRPr="00E40351" w:rsidRDefault="00F36B2B" w:rsidP="008C47E6">
      <w:pPr>
        <w:pStyle w:val="Prrafodelista"/>
        <w:numPr>
          <w:ilvl w:val="1"/>
          <w:numId w:val="9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Teléfonos</w:t>
      </w:r>
    </w:p>
    <w:p w:rsidR="00F36B2B" w:rsidRDefault="00F36B2B" w:rsidP="008C47E6">
      <w:pPr>
        <w:pStyle w:val="Prrafodelista"/>
        <w:numPr>
          <w:ilvl w:val="1"/>
          <w:numId w:val="9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Correo</w:t>
      </w:r>
    </w:p>
    <w:p w:rsidR="00F36B2B" w:rsidRDefault="00F36B2B" w:rsidP="008C47E6">
      <w:pPr>
        <w:pStyle w:val="Prrafodelista"/>
        <w:numPr>
          <w:ilvl w:val="1"/>
          <w:numId w:val="9"/>
        </w:numPr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Sitio Web</w:t>
      </w:r>
    </w:p>
    <w:p w:rsidR="00F36B2B" w:rsidRDefault="00F36B2B" w:rsidP="008C47E6">
      <w:pPr>
        <w:pStyle w:val="Prrafodelista"/>
        <w:numPr>
          <w:ilvl w:val="1"/>
          <w:numId w:val="9"/>
        </w:numPr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Número de empleados </w:t>
      </w:r>
    </w:p>
    <w:p w:rsidR="00F36B2B" w:rsidRDefault="00F36B2B" w:rsidP="008C47E6">
      <w:pPr>
        <w:pStyle w:val="Prrafodelista"/>
        <w:numPr>
          <w:ilvl w:val="1"/>
          <w:numId w:val="9"/>
        </w:numPr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Antigüedad de la empresa (menos de un año, de uno a dos años, tres o más años)</w:t>
      </w:r>
    </w:p>
    <w:p w:rsidR="00F36B2B" w:rsidRPr="00E40351" w:rsidRDefault="00F36B2B" w:rsidP="008C47E6">
      <w:pPr>
        <w:pStyle w:val="Prrafodelista"/>
        <w:numPr>
          <w:ilvl w:val="1"/>
          <w:numId w:val="9"/>
        </w:numPr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Número de vacantes disponibles</w:t>
      </w:r>
    </w:p>
    <w:p w:rsidR="00F36B2B" w:rsidRPr="00E40351" w:rsidRDefault="00F36B2B" w:rsidP="008C47E6">
      <w:pPr>
        <w:pStyle w:val="Prrafodelista"/>
        <w:numPr>
          <w:ilvl w:val="1"/>
          <w:numId w:val="9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Perfil de la empresa:</w:t>
      </w:r>
    </w:p>
    <w:p w:rsidR="00F36B2B" w:rsidRPr="00E40351" w:rsidRDefault="00F36B2B" w:rsidP="008C47E6">
      <w:pPr>
        <w:pStyle w:val="Prrafodelista"/>
        <w:numPr>
          <w:ilvl w:val="2"/>
          <w:numId w:val="8"/>
        </w:numPr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Descripción de servicios </w:t>
      </w:r>
    </w:p>
    <w:p w:rsidR="00F36B2B" w:rsidRPr="00E40351" w:rsidRDefault="00F36B2B" w:rsidP="008C47E6">
      <w:pPr>
        <w:pStyle w:val="Prrafodelista"/>
        <w:numPr>
          <w:ilvl w:val="2"/>
          <w:numId w:val="8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Misión</w:t>
      </w:r>
    </w:p>
    <w:p w:rsidR="00F36B2B" w:rsidRPr="00E40351" w:rsidRDefault="00F36B2B" w:rsidP="008C47E6">
      <w:pPr>
        <w:pStyle w:val="Prrafodelista"/>
        <w:numPr>
          <w:ilvl w:val="2"/>
          <w:numId w:val="8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Visión</w:t>
      </w:r>
    </w:p>
    <w:p w:rsidR="00F36B2B" w:rsidRDefault="00F36B2B" w:rsidP="008C47E6">
      <w:pPr>
        <w:pStyle w:val="Prrafodelista"/>
        <w:numPr>
          <w:ilvl w:val="2"/>
          <w:numId w:val="8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Logotipo</w:t>
      </w:r>
    </w:p>
    <w:p w:rsidR="007917CC" w:rsidRPr="00F36B2B" w:rsidRDefault="00F36B2B" w:rsidP="008C47E6">
      <w:pPr>
        <w:pStyle w:val="Prrafodelista"/>
        <w:numPr>
          <w:ilvl w:val="2"/>
          <w:numId w:val="8"/>
        </w:numPr>
        <w:spacing w:after="200" w:line="276" w:lineRule="auto"/>
        <w:jc w:val="left"/>
      </w:pPr>
      <w:r w:rsidRPr="00227423">
        <w:rPr>
          <w:rFonts w:ascii="Calibri" w:eastAsia="Calibri" w:hAnsi="Calibri"/>
        </w:rPr>
        <w:t>Productos</w:t>
      </w:r>
    </w:p>
    <w:p w:rsidR="007917CC" w:rsidRDefault="007917CC" w:rsidP="007917CC">
      <w:pPr>
        <w:pStyle w:val="Prrafodelista"/>
      </w:pPr>
      <w:r>
        <w:t>Todo correcto; se valida.</w:t>
      </w:r>
    </w:p>
    <w:p w:rsidR="007917CC" w:rsidRDefault="007917CC" w:rsidP="007917CC">
      <w:pPr>
        <w:pStyle w:val="Prrafodelista"/>
        <w:numPr>
          <w:ilvl w:val="0"/>
          <w:numId w:val="0"/>
        </w:numPr>
        <w:ind w:left="720"/>
      </w:pPr>
    </w:p>
    <w:tbl>
      <w:tblPr>
        <w:tblW w:w="4898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ayout w:type="fixed"/>
        <w:tblLook w:val="04A0"/>
      </w:tblPr>
      <w:tblGrid>
        <w:gridCol w:w="1015"/>
        <w:gridCol w:w="1361"/>
        <w:gridCol w:w="1701"/>
        <w:gridCol w:w="1701"/>
        <w:gridCol w:w="1417"/>
        <w:gridCol w:w="236"/>
        <w:gridCol w:w="2317"/>
        <w:gridCol w:w="232"/>
      </w:tblGrid>
      <w:tr w:rsidR="007917CC" w:rsidRPr="008B09FB" w:rsidTr="0037385C">
        <w:trPr>
          <w:cantSplit/>
          <w:tblHeader/>
        </w:trPr>
        <w:tc>
          <w:tcPr>
            <w:tcW w:w="2043" w:type="pct"/>
            <w:gridSpan w:val="3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  <w:vAlign w:val="center"/>
          </w:tcPr>
          <w:p w:rsidR="007917CC" w:rsidRPr="00E23EEF" w:rsidRDefault="007917CC" w:rsidP="0037385C">
            <w:pPr>
              <w:jc w:val="lef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  <w:szCs w:val="22"/>
              </w:rPr>
              <w:t>DATOS DE PRUEBA</w:t>
            </w:r>
          </w:p>
        </w:tc>
        <w:tc>
          <w:tcPr>
            <w:tcW w:w="1562" w:type="pct"/>
            <w:gridSpan w:val="2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7917CC" w:rsidRPr="00E23EEF" w:rsidRDefault="007917CC" w:rsidP="0037385C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7917CC" w:rsidRPr="00E23EEF" w:rsidRDefault="007917CC" w:rsidP="0037385C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1277" w:type="pct"/>
            <w:gridSpan w:val="2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7917CC" w:rsidRPr="00E23EEF" w:rsidRDefault="007917CC" w:rsidP="0037385C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</w:tr>
      <w:tr w:rsidR="007917CC" w:rsidRPr="00574E54" w:rsidTr="0037385C">
        <w:trPr>
          <w:gridAfter w:val="1"/>
          <w:wAfter w:w="116" w:type="pct"/>
          <w:cantSplit/>
        </w:trPr>
        <w:tc>
          <w:tcPr>
            <w:tcW w:w="50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7917CC" w:rsidRPr="007917CC" w:rsidRDefault="007917CC" w:rsidP="0037385C">
            <w:pPr>
              <w:jc w:val="center"/>
              <w:rPr>
                <w:rFonts w:ascii="Arial" w:hAnsi="Arial"/>
                <w:color w:val="FFFFFF"/>
                <w:sz w:val="18"/>
                <w:szCs w:val="18"/>
              </w:rPr>
            </w:pPr>
            <w:r w:rsidRPr="007917CC">
              <w:rPr>
                <w:rFonts w:ascii="Arial" w:hAnsi="Arial"/>
                <w:color w:val="FFFFFF"/>
                <w:sz w:val="18"/>
                <w:szCs w:val="18"/>
              </w:rPr>
              <w:t>Corrida</w:t>
            </w:r>
          </w:p>
        </w:tc>
        <w:tc>
          <w:tcPr>
            <w:tcW w:w="682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7917CC" w:rsidRPr="007917CC" w:rsidRDefault="007917CC" w:rsidP="0037385C">
            <w:pPr>
              <w:jc w:val="center"/>
              <w:rPr>
                <w:rFonts w:ascii="Arial" w:hAnsi="Arial"/>
                <w:color w:val="FFFFFF"/>
                <w:sz w:val="18"/>
                <w:szCs w:val="18"/>
              </w:rPr>
            </w:pPr>
            <w:r w:rsidRPr="007917CC">
              <w:rPr>
                <w:rFonts w:ascii="Arial" w:hAnsi="Arial"/>
                <w:color w:val="FFFFFF"/>
                <w:sz w:val="18"/>
                <w:szCs w:val="18"/>
              </w:rPr>
              <w:t>Iniciar sesión</w:t>
            </w:r>
          </w:p>
        </w:tc>
        <w:tc>
          <w:tcPr>
            <w:tcW w:w="852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7917CC" w:rsidRPr="007917CC" w:rsidRDefault="007917CC" w:rsidP="00F36B2B">
            <w:pPr>
              <w:jc w:val="center"/>
              <w:rPr>
                <w:rFonts w:ascii="Arial" w:hAnsi="Arial"/>
                <w:color w:val="FFFFFF"/>
                <w:sz w:val="18"/>
                <w:szCs w:val="18"/>
              </w:rPr>
            </w:pPr>
            <w:r w:rsidRPr="007917CC">
              <w:rPr>
                <w:rFonts w:ascii="Arial" w:hAnsi="Arial"/>
                <w:color w:val="FFFFFF"/>
                <w:sz w:val="18"/>
                <w:szCs w:val="18"/>
              </w:rPr>
              <w:t xml:space="preserve">Clic </w:t>
            </w:r>
            <w:r>
              <w:rPr>
                <w:rFonts w:ascii="Arial" w:hAnsi="Arial"/>
                <w:color w:val="FFFFFF"/>
                <w:sz w:val="18"/>
                <w:szCs w:val="18"/>
              </w:rPr>
              <w:t>en p</w:t>
            </w:r>
            <w:r w:rsidRPr="007917CC">
              <w:rPr>
                <w:rFonts w:ascii="Arial" w:hAnsi="Arial"/>
                <w:color w:val="FFFFFF"/>
                <w:sz w:val="18"/>
                <w:szCs w:val="18"/>
              </w:rPr>
              <w:t xml:space="preserve">estaña de validar </w:t>
            </w:r>
            <w:r w:rsidR="00F36B2B">
              <w:rPr>
                <w:rFonts w:ascii="Arial" w:hAnsi="Arial"/>
                <w:color w:val="FFFFFF"/>
                <w:sz w:val="18"/>
                <w:szCs w:val="18"/>
              </w:rPr>
              <w:t>empresas</w:t>
            </w:r>
          </w:p>
        </w:tc>
        <w:tc>
          <w:tcPr>
            <w:tcW w:w="852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7917CC" w:rsidRPr="007917CC" w:rsidRDefault="007917CC" w:rsidP="00F36B2B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</w:rPr>
              <w:t>Clic d</w:t>
            </w:r>
            <w:r w:rsidRPr="007917CC">
              <w:rPr>
                <w:rFonts w:ascii="Arial" w:hAnsi="Arial" w:cs="Arial"/>
                <w:color w:val="FFFFFF"/>
                <w:sz w:val="18"/>
                <w:szCs w:val="18"/>
              </w:rPr>
              <w:t xml:space="preserve">etalles en la </w:t>
            </w:r>
            <w:r w:rsidR="00F36B2B">
              <w:rPr>
                <w:rFonts w:ascii="Arial" w:hAnsi="Arial" w:cs="Arial"/>
                <w:color w:val="FFFFFF"/>
                <w:sz w:val="18"/>
                <w:szCs w:val="18"/>
              </w:rPr>
              <w:t>empresa</w:t>
            </w:r>
            <w:r w:rsidRPr="007917CC">
              <w:rPr>
                <w:rFonts w:ascii="Arial" w:hAnsi="Arial" w:cs="Arial"/>
                <w:color w:val="FFFFFF"/>
                <w:sz w:val="18"/>
                <w:szCs w:val="18"/>
              </w:rPr>
              <w:t xml:space="preserve"> a validar</w:t>
            </w:r>
          </w:p>
        </w:tc>
        <w:tc>
          <w:tcPr>
            <w:tcW w:w="710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7917CC" w:rsidRPr="007917CC" w:rsidRDefault="007917CC" w:rsidP="0037385C">
            <w:pPr>
              <w:jc w:val="center"/>
              <w:rPr>
                <w:rFonts w:ascii="Arial" w:hAnsi="Arial"/>
                <w:color w:val="FFFFFF"/>
                <w:sz w:val="18"/>
                <w:szCs w:val="18"/>
              </w:rPr>
            </w:pPr>
            <w:r w:rsidRPr="007917CC">
              <w:rPr>
                <w:rFonts w:ascii="Arial" w:hAnsi="Arial"/>
                <w:color w:val="FFFFFF"/>
                <w:sz w:val="18"/>
                <w:szCs w:val="18"/>
              </w:rPr>
              <w:t>Verificación de datos</w:t>
            </w:r>
          </w:p>
        </w:tc>
        <w:tc>
          <w:tcPr>
            <w:tcW w:w="1279" w:type="pct"/>
            <w:gridSpan w:val="2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7917CC" w:rsidRPr="007917CC" w:rsidRDefault="007917CC" w:rsidP="0037385C">
            <w:pPr>
              <w:jc w:val="center"/>
              <w:rPr>
                <w:rFonts w:ascii="Arial" w:hAnsi="Arial"/>
                <w:color w:val="FFFFFF"/>
                <w:sz w:val="18"/>
                <w:szCs w:val="18"/>
              </w:rPr>
            </w:pPr>
            <w:r w:rsidRPr="007917CC">
              <w:rPr>
                <w:rFonts w:ascii="Arial" w:hAnsi="Arial"/>
                <w:color w:val="FFFFFF"/>
                <w:sz w:val="18"/>
                <w:szCs w:val="18"/>
              </w:rPr>
              <w:t>Resultado esperado</w:t>
            </w:r>
          </w:p>
        </w:tc>
      </w:tr>
      <w:tr w:rsidR="007917CC" w:rsidRPr="008B09FB" w:rsidTr="0037385C">
        <w:trPr>
          <w:gridAfter w:val="1"/>
          <w:wAfter w:w="116" w:type="pct"/>
          <w:cantSplit/>
        </w:trPr>
        <w:tc>
          <w:tcPr>
            <w:tcW w:w="509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E23EEF"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682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Correctamente</w:t>
            </w:r>
          </w:p>
        </w:tc>
        <w:tc>
          <w:tcPr>
            <w:tcW w:w="852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Si</w:t>
            </w:r>
          </w:p>
        </w:tc>
        <w:tc>
          <w:tcPr>
            <w:tcW w:w="852" w:type="pct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Si</w:t>
            </w:r>
          </w:p>
        </w:tc>
        <w:tc>
          <w:tcPr>
            <w:tcW w:w="710" w:type="pct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Correcto</w:t>
            </w:r>
          </w:p>
        </w:tc>
        <w:tc>
          <w:tcPr>
            <w:tcW w:w="1279" w:type="pct"/>
            <w:gridSpan w:val="2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7917CC" w:rsidRPr="00E23EEF" w:rsidRDefault="007917CC" w:rsidP="00F36B2B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Validación de </w:t>
            </w:r>
            <w:r w:rsidR="00F36B2B">
              <w:rPr>
                <w:rFonts w:ascii="Arial" w:hAnsi="Arial"/>
                <w:sz w:val="16"/>
                <w:szCs w:val="16"/>
              </w:rPr>
              <w:t>empresa</w:t>
            </w:r>
            <w:r>
              <w:rPr>
                <w:rFonts w:ascii="Arial" w:hAnsi="Arial"/>
                <w:sz w:val="16"/>
                <w:szCs w:val="16"/>
              </w:rPr>
              <w:t xml:space="preserve"> exitosa</w:t>
            </w:r>
            <w:r w:rsidR="00F36B2B">
              <w:rPr>
                <w:rFonts w:ascii="Arial" w:hAnsi="Arial"/>
                <w:sz w:val="16"/>
                <w:szCs w:val="16"/>
              </w:rPr>
              <w:t xml:space="preserve"> se coloca en el padrón de empresas.</w:t>
            </w:r>
          </w:p>
        </w:tc>
      </w:tr>
      <w:tr w:rsidR="007917CC" w:rsidRPr="008B09FB" w:rsidTr="0037385C">
        <w:trPr>
          <w:gridAfter w:val="1"/>
          <w:wAfter w:w="116" w:type="pct"/>
          <w:cantSplit/>
        </w:trPr>
        <w:tc>
          <w:tcPr>
            <w:tcW w:w="509" w:type="pct"/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E23EEF"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Incorrecto</w:t>
            </w:r>
          </w:p>
        </w:tc>
        <w:tc>
          <w:tcPr>
            <w:tcW w:w="852" w:type="pct"/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N/A</w:t>
            </w:r>
          </w:p>
        </w:tc>
        <w:tc>
          <w:tcPr>
            <w:tcW w:w="852" w:type="pct"/>
            <w:tcBorders>
              <w:right w:val="nil"/>
            </w:tcBorders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N/A</w:t>
            </w:r>
          </w:p>
        </w:tc>
        <w:tc>
          <w:tcPr>
            <w:tcW w:w="710" w:type="pct"/>
            <w:tcBorders>
              <w:right w:val="nil"/>
            </w:tcBorders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N/A</w:t>
            </w:r>
          </w:p>
        </w:tc>
        <w:tc>
          <w:tcPr>
            <w:tcW w:w="1279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Error: Nombre de usuario o contraseña incorrectos</w:t>
            </w:r>
          </w:p>
        </w:tc>
      </w:tr>
      <w:tr w:rsidR="007917CC" w:rsidRPr="008B09FB" w:rsidTr="0037385C">
        <w:trPr>
          <w:gridAfter w:val="1"/>
          <w:wAfter w:w="116" w:type="pct"/>
          <w:cantSplit/>
        </w:trPr>
        <w:tc>
          <w:tcPr>
            <w:tcW w:w="509" w:type="pct"/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E23EEF"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Correctamente</w:t>
            </w:r>
          </w:p>
        </w:tc>
        <w:tc>
          <w:tcPr>
            <w:tcW w:w="852" w:type="pct"/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</w:t>
            </w:r>
          </w:p>
        </w:tc>
        <w:tc>
          <w:tcPr>
            <w:tcW w:w="852" w:type="pct"/>
            <w:tcBorders>
              <w:right w:val="nil"/>
            </w:tcBorders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N/A</w:t>
            </w:r>
          </w:p>
        </w:tc>
        <w:tc>
          <w:tcPr>
            <w:tcW w:w="710" w:type="pct"/>
            <w:tcBorders>
              <w:right w:val="nil"/>
            </w:tcBorders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N/A</w:t>
            </w:r>
          </w:p>
        </w:tc>
        <w:tc>
          <w:tcPr>
            <w:tcW w:w="1279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Error: No está en el apartado correcto.</w:t>
            </w:r>
          </w:p>
        </w:tc>
      </w:tr>
      <w:tr w:rsidR="007917CC" w:rsidRPr="008B09FB" w:rsidTr="0037385C">
        <w:trPr>
          <w:gridAfter w:val="1"/>
          <w:wAfter w:w="116" w:type="pct"/>
          <w:cantSplit/>
        </w:trPr>
        <w:tc>
          <w:tcPr>
            <w:tcW w:w="509" w:type="pct"/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E23EEF">
              <w:rPr>
                <w:rFonts w:ascii="Arial" w:hAnsi="Arial"/>
                <w:sz w:val="16"/>
                <w:szCs w:val="16"/>
              </w:rPr>
              <w:lastRenderedPageBreak/>
              <w:t>4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Correctamente</w:t>
            </w:r>
          </w:p>
        </w:tc>
        <w:tc>
          <w:tcPr>
            <w:tcW w:w="852" w:type="pct"/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Si</w:t>
            </w:r>
          </w:p>
        </w:tc>
        <w:tc>
          <w:tcPr>
            <w:tcW w:w="852" w:type="pct"/>
            <w:tcBorders>
              <w:right w:val="nil"/>
            </w:tcBorders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</w:t>
            </w:r>
          </w:p>
        </w:tc>
        <w:tc>
          <w:tcPr>
            <w:tcW w:w="710" w:type="pct"/>
            <w:tcBorders>
              <w:right w:val="nil"/>
            </w:tcBorders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N/A</w:t>
            </w:r>
          </w:p>
        </w:tc>
        <w:tc>
          <w:tcPr>
            <w:tcW w:w="1279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Error: No está en el apartado correcto.</w:t>
            </w:r>
          </w:p>
        </w:tc>
      </w:tr>
      <w:tr w:rsidR="007917CC" w:rsidRPr="008B09FB" w:rsidTr="0037385C">
        <w:trPr>
          <w:gridAfter w:val="1"/>
          <w:wAfter w:w="116" w:type="pct"/>
          <w:cantSplit/>
        </w:trPr>
        <w:tc>
          <w:tcPr>
            <w:tcW w:w="509" w:type="pct"/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E23EEF"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Correctamente</w:t>
            </w:r>
          </w:p>
        </w:tc>
        <w:tc>
          <w:tcPr>
            <w:tcW w:w="852" w:type="pct"/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Si</w:t>
            </w:r>
          </w:p>
        </w:tc>
        <w:tc>
          <w:tcPr>
            <w:tcW w:w="852" w:type="pct"/>
            <w:tcBorders>
              <w:right w:val="nil"/>
            </w:tcBorders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SI</w:t>
            </w:r>
          </w:p>
        </w:tc>
        <w:tc>
          <w:tcPr>
            <w:tcW w:w="710" w:type="pct"/>
            <w:tcBorders>
              <w:right w:val="nil"/>
            </w:tcBorders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Incorrecto</w:t>
            </w:r>
          </w:p>
        </w:tc>
        <w:tc>
          <w:tcPr>
            <w:tcW w:w="1279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:rsidR="007917CC" w:rsidRPr="00E23EEF" w:rsidRDefault="007917CC" w:rsidP="0037385C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Error: Algún dato proporcionado en el registro de universidad no es correcto</w:t>
            </w:r>
            <w:r w:rsidR="00F36B2B">
              <w:rPr>
                <w:rFonts w:ascii="Arial" w:hAnsi="Arial"/>
                <w:sz w:val="16"/>
                <w:szCs w:val="16"/>
              </w:rPr>
              <w:t xml:space="preserve"> o ya existe esta empresa</w:t>
            </w:r>
            <w:r>
              <w:rPr>
                <w:rFonts w:ascii="Arial" w:hAnsi="Arial"/>
                <w:sz w:val="16"/>
                <w:szCs w:val="16"/>
              </w:rPr>
              <w:t xml:space="preserve">. </w:t>
            </w:r>
          </w:p>
        </w:tc>
      </w:tr>
    </w:tbl>
    <w:p w:rsidR="007917CC" w:rsidRDefault="007917CC" w:rsidP="007917CC">
      <w:pPr>
        <w:rPr>
          <w:rFonts w:ascii="Arial" w:hAnsi="Arial"/>
        </w:rPr>
      </w:pPr>
    </w:p>
    <w:p w:rsidR="00F97BCE" w:rsidRDefault="00F97BCE" w:rsidP="00F97BCE">
      <w:pPr>
        <w:rPr>
          <w:rFonts w:ascii="Arial" w:hAnsi="Arial"/>
        </w:rPr>
      </w:pPr>
    </w:p>
    <w:p w:rsidR="00F97BCE" w:rsidRDefault="00F97BCE" w:rsidP="00F97BCE">
      <w:pPr>
        <w:rPr>
          <w:rFonts w:ascii="Arial" w:hAnsi="Arial"/>
        </w:rPr>
      </w:pPr>
    </w:p>
    <w:p w:rsidR="00F97BCE" w:rsidRDefault="00F97BCE" w:rsidP="00F97BCE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00"/>
        <w:gridCol w:w="2293"/>
        <w:gridCol w:w="2293"/>
        <w:gridCol w:w="2293"/>
        <w:gridCol w:w="2295"/>
      </w:tblGrid>
      <w:tr w:rsidR="00F97BCE" w:rsidRPr="008B09FB" w:rsidTr="00F97BCE">
        <w:trPr>
          <w:cantSplit/>
          <w:tblHeader/>
        </w:trPr>
        <w:tc>
          <w:tcPr>
            <w:tcW w:w="5000" w:type="pct"/>
            <w:gridSpan w:val="5"/>
            <w:tcBorders>
              <w:right w:val="nil"/>
            </w:tcBorders>
            <w:shd w:val="clear" w:color="auto" w:fill="943634"/>
            <w:vAlign w:val="center"/>
          </w:tcPr>
          <w:p w:rsidR="00F97BCE" w:rsidRPr="00E23EEF" w:rsidRDefault="00F97BCE" w:rsidP="00F97BC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RESULTADOS DE LAS PRUEBAS</w:t>
            </w:r>
          </w:p>
        </w:tc>
      </w:tr>
      <w:tr w:rsidR="00F97BCE" w:rsidRPr="00574E54" w:rsidTr="00F97BCE">
        <w:trPr>
          <w:cantSplit/>
        </w:trPr>
        <w:tc>
          <w:tcPr>
            <w:tcW w:w="491" w:type="pct"/>
            <w:shd w:val="clear" w:color="auto" w:fill="A6A6A6"/>
            <w:vAlign w:val="center"/>
          </w:tcPr>
          <w:p w:rsidR="00F97BCE" w:rsidRPr="00E23EEF" w:rsidRDefault="00F97BCE" w:rsidP="00F97BC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Corrida</w:t>
            </w:r>
          </w:p>
        </w:tc>
        <w:tc>
          <w:tcPr>
            <w:tcW w:w="1127" w:type="pct"/>
            <w:shd w:val="clear" w:color="auto" w:fill="A6A6A6"/>
          </w:tcPr>
          <w:p w:rsidR="00F97BCE" w:rsidRPr="00E23EEF" w:rsidRDefault="00F97BCE" w:rsidP="00F97BC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F97BCE" w:rsidRPr="00E23EEF" w:rsidRDefault="00F97BCE" w:rsidP="00F97BCE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F97BCE" w:rsidRPr="00E23EEF" w:rsidRDefault="00F97BCE" w:rsidP="00F97BC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F97BCE" w:rsidRPr="00E23EEF" w:rsidRDefault="00F97BCE" w:rsidP="00F97BC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F97BCE" w:rsidRPr="00E23EEF" w:rsidRDefault="00F97BCE" w:rsidP="00F97BC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F97BCE" w:rsidRPr="00E23EEF" w:rsidRDefault="00F97BCE" w:rsidP="00F97BCE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F97BCE" w:rsidRPr="00E23EEF" w:rsidRDefault="00F97BCE" w:rsidP="00F97BC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F97BCE" w:rsidRPr="00E23EEF" w:rsidRDefault="00F97BCE" w:rsidP="00F97BC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F97BCE" w:rsidRPr="00E23EEF" w:rsidRDefault="00F97BCE" w:rsidP="00F97BC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F97BCE" w:rsidRPr="00E23EEF" w:rsidRDefault="00F97BCE" w:rsidP="00F97BCE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F97BCE" w:rsidRPr="00E23EEF" w:rsidRDefault="00F97BCE" w:rsidP="00F97BC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F97BCE" w:rsidRPr="00E23EEF" w:rsidRDefault="00F97BCE" w:rsidP="00F97BC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6A6A6"/>
          </w:tcPr>
          <w:p w:rsidR="00F97BCE" w:rsidRPr="00E23EEF" w:rsidRDefault="00F97BCE" w:rsidP="00F97BC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F97BCE" w:rsidRPr="00E23EEF" w:rsidRDefault="00F97BCE" w:rsidP="00F97BCE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F97BCE" w:rsidRPr="00E23EEF" w:rsidRDefault="00F97BCE" w:rsidP="00F97BC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F97BCE" w:rsidRPr="00E23EEF" w:rsidRDefault="00F97BCE" w:rsidP="00F97BCE">
            <w:pPr>
              <w:jc w:val="center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</w:tr>
      <w:tr w:rsidR="00F97BCE" w:rsidRPr="008B09FB" w:rsidTr="00F97BCE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F97BCE" w:rsidRPr="00E23EEF" w:rsidRDefault="00F97BCE" w:rsidP="00F97BCE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F97BCE" w:rsidRPr="00E23EEF" w:rsidRDefault="00F97BCE" w:rsidP="00F97BC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F97BCE" w:rsidRPr="00E23EEF" w:rsidRDefault="00F97BCE" w:rsidP="00F97BC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F97BCE" w:rsidRPr="00E23EEF" w:rsidRDefault="00F97BCE" w:rsidP="00F97BC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F97BCE" w:rsidRPr="00E23EEF" w:rsidRDefault="00F97BCE" w:rsidP="00F97BC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F97BCE" w:rsidRPr="008B09FB" w:rsidTr="00F97BCE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F97BCE" w:rsidRPr="00E23EEF" w:rsidRDefault="00F97BCE" w:rsidP="00F97BCE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2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F97BCE" w:rsidRPr="00E23EEF" w:rsidRDefault="00F97BCE" w:rsidP="00F97BC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F97BCE" w:rsidRPr="00E23EEF" w:rsidRDefault="00F97BCE" w:rsidP="00F97BC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F97BCE" w:rsidRPr="00E23EEF" w:rsidRDefault="00F97BCE" w:rsidP="00F97BC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F97BCE" w:rsidRPr="00E23EEF" w:rsidRDefault="00F97BCE" w:rsidP="00F97BC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F97BCE" w:rsidRPr="008B09FB" w:rsidTr="00F97BCE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F97BCE" w:rsidRPr="00E23EEF" w:rsidRDefault="00F97BCE" w:rsidP="00F97BCE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3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F97BCE" w:rsidRPr="00E23EEF" w:rsidRDefault="00F97BCE" w:rsidP="00F97BC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F97BCE" w:rsidRPr="00E23EEF" w:rsidRDefault="00F97BCE" w:rsidP="00F97BC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F97BCE" w:rsidRPr="00E23EEF" w:rsidRDefault="00F97BCE" w:rsidP="00F97BC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F97BCE" w:rsidRPr="00E23EEF" w:rsidRDefault="00F97BCE" w:rsidP="00F97BC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</w:tbl>
    <w:p w:rsidR="00F97BCE" w:rsidRDefault="00F97BCE" w:rsidP="00F97BCE">
      <w:pPr>
        <w:rPr>
          <w:rFonts w:ascii="Arial" w:hAnsi="Arial"/>
        </w:rPr>
      </w:pPr>
    </w:p>
    <w:p w:rsidR="00F97BCE" w:rsidRDefault="00F97BCE" w:rsidP="00F97BCE">
      <w:pPr>
        <w:rPr>
          <w:rFonts w:ascii="Arial" w:hAnsi="Arial"/>
        </w:rPr>
      </w:pPr>
    </w:p>
    <w:p w:rsidR="00FB54FD" w:rsidRDefault="00FB54FD" w:rsidP="00F97BCE">
      <w:pPr>
        <w:rPr>
          <w:rFonts w:ascii="Arial" w:hAnsi="Arial"/>
        </w:rPr>
      </w:pPr>
    </w:p>
    <w:p w:rsidR="00FB54FD" w:rsidRDefault="00FB54FD" w:rsidP="00F97BCE">
      <w:pPr>
        <w:rPr>
          <w:rFonts w:ascii="Arial" w:hAnsi="Arial"/>
        </w:rPr>
      </w:pPr>
    </w:p>
    <w:p w:rsidR="00DD7E41" w:rsidRDefault="00DD7E41" w:rsidP="00F97BCE">
      <w:pPr>
        <w:rPr>
          <w:rFonts w:ascii="Arial" w:hAnsi="Arial"/>
        </w:rPr>
      </w:pPr>
    </w:p>
    <w:p w:rsidR="00DD7E41" w:rsidRDefault="00DD7E41" w:rsidP="00F97BCE">
      <w:pPr>
        <w:rPr>
          <w:rFonts w:ascii="Arial" w:hAnsi="Arial"/>
        </w:rPr>
      </w:pPr>
    </w:p>
    <w:p w:rsidR="001579E0" w:rsidRDefault="001579E0" w:rsidP="00F97BCE">
      <w:pPr>
        <w:rPr>
          <w:rFonts w:ascii="Arial" w:hAnsi="Arial"/>
        </w:rPr>
      </w:pPr>
    </w:p>
    <w:p w:rsidR="00DD7E41" w:rsidRDefault="00DD7E41" w:rsidP="00F97BCE">
      <w:pPr>
        <w:rPr>
          <w:rFonts w:ascii="Arial" w:hAnsi="Arial"/>
        </w:rPr>
      </w:pPr>
    </w:p>
    <w:p w:rsidR="001579E0" w:rsidRDefault="001579E0" w:rsidP="001579E0">
      <w:pPr>
        <w:rPr>
          <w:rFonts w:ascii="Arial" w:hAnsi="Arial"/>
        </w:rPr>
      </w:pPr>
    </w:p>
    <w:p w:rsidR="00F36B2B" w:rsidRDefault="00F36B2B" w:rsidP="001579E0">
      <w:pPr>
        <w:rPr>
          <w:rFonts w:ascii="Arial" w:hAnsi="Arial"/>
        </w:rPr>
      </w:pPr>
    </w:p>
    <w:p w:rsidR="00F36B2B" w:rsidRDefault="00F36B2B" w:rsidP="001579E0">
      <w:pPr>
        <w:rPr>
          <w:rFonts w:ascii="Arial" w:hAnsi="Arial"/>
        </w:rPr>
      </w:pPr>
    </w:p>
    <w:p w:rsidR="00F36B2B" w:rsidRDefault="00F36B2B" w:rsidP="001579E0">
      <w:pPr>
        <w:rPr>
          <w:rFonts w:ascii="Arial" w:hAnsi="Arial"/>
        </w:rPr>
      </w:pPr>
    </w:p>
    <w:p w:rsidR="00F36B2B" w:rsidRDefault="00F36B2B" w:rsidP="001579E0">
      <w:pPr>
        <w:rPr>
          <w:rFonts w:ascii="Arial" w:hAnsi="Arial"/>
        </w:rPr>
      </w:pPr>
    </w:p>
    <w:p w:rsidR="00F36B2B" w:rsidRDefault="00F36B2B" w:rsidP="001579E0">
      <w:pPr>
        <w:rPr>
          <w:rFonts w:ascii="Arial" w:hAnsi="Arial"/>
        </w:rPr>
      </w:pPr>
    </w:p>
    <w:p w:rsidR="00F36B2B" w:rsidRDefault="00F36B2B" w:rsidP="001579E0">
      <w:pPr>
        <w:rPr>
          <w:rFonts w:ascii="Arial" w:hAnsi="Arial"/>
        </w:rPr>
      </w:pPr>
    </w:p>
    <w:p w:rsidR="00F36B2B" w:rsidRDefault="00F36B2B" w:rsidP="001579E0">
      <w:pPr>
        <w:rPr>
          <w:rFonts w:ascii="Arial" w:hAnsi="Arial"/>
        </w:rPr>
      </w:pPr>
    </w:p>
    <w:p w:rsidR="00F36B2B" w:rsidRDefault="00F36B2B" w:rsidP="001579E0">
      <w:pPr>
        <w:rPr>
          <w:rFonts w:ascii="Arial" w:hAnsi="Arial"/>
        </w:rPr>
      </w:pPr>
    </w:p>
    <w:p w:rsidR="00F36B2B" w:rsidRDefault="00F36B2B" w:rsidP="001579E0">
      <w:pPr>
        <w:rPr>
          <w:rFonts w:ascii="Arial" w:hAnsi="Arial"/>
        </w:rPr>
      </w:pPr>
    </w:p>
    <w:p w:rsidR="00F36B2B" w:rsidRDefault="00F36B2B" w:rsidP="001579E0">
      <w:pPr>
        <w:rPr>
          <w:rFonts w:ascii="Arial" w:hAnsi="Arial"/>
        </w:rPr>
      </w:pPr>
    </w:p>
    <w:p w:rsidR="00F36B2B" w:rsidRDefault="00F36B2B" w:rsidP="001579E0">
      <w:pPr>
        <w:rPr>
          <w:rFonts w:ascii="Arial" w:hAnsi="Arial"/>
        </w:rPr>
      </w:pPr>
    </w:p>
    <w:p w:rsidR="001579E0" w:rsidRPr="008B09FB" w:rsidRDefault="001579E0" w:rsidP="001579E0">
      <w:pPr>
        <w:rPr>
          <w:rFonts w:ascii="Arial" w:hAnsi="Arial"/>
        </w:rPr>
      </w:pPr>
    </w:p>
    <w:p w:rsidR="001579E0" w:rsidRPr="001579E0" w:rsidRDefault="001579E0" w:rsidP="00125D3C">
      <w:pPr>
        <w:pStyle w:val="2ti"/>
      </w:pPr>
      <w:bookmarkStart w:id="6" w:name="_Toc383582586"/>
      <w:r w:rsidRPr="001579E0">
        <w:t xml:space="preserve">Casos de prueba para el componente </w:t>
      </w:r>
      <w:bookmarkEnd w:id="6"/>
      <w:r w:rsidR="00F36B2B">
        <w:t>login y registro</w:t>
      </w:r>
    </w:p>
    <w:p w:rsidR="00DD7E41" w:rsidRPr="008B09FB" w:rsidRDefault="00DD7E41" w:rsidP="00DD7E41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25"/>
        <w:gridCol w:w="1921"/>
        <w:gridCol w:w="938"/>
        <w:gridCol w:w="1198"/>
        <w:gridCol w:w="1198"/>
        <w:gridCol w:w="1198"/>
        <w:gridCol w:w="1198"/>
        <w:gridCol w:w="1498"/>
      </w:tblGrid>
      <w:tr w:rsidR="00DD7E41" w:rsidRPr="008B09FB" w:rsidTr="00043C6E">
        <w:trPr>
          <w:cantSplit/>
          <w:tblHeader/>
        </w:trPr>
        <w:tc>
          <w:tcPr>
            <w:tcW w:w="5000" w:type="pct"/>
            <w:gridSpan w:val="8"/>
            <w:tcBorders>
              <w:bottom w:val="single" w:sz="8" w:space="0" w:color="632423"/>
              <w:right w:val="nil"/>
            </w:tcBorders>
            <w:shd w:val="clear" w:color="auto" w:fill="943634"/>
            <w:vAlign w:val="center"/>
          </w:tcPr>
          <w:p w:rsidR="00DD7E41" w:rsidRPr="00E23EEF" w:rsidRDefault="00DD7E41" w:rsidP="00043C6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DATOS DEL CASO DE PRUEBA</w:t>
            </w:r>
          </w:p>
        </w:tc>
      </w:tr>
      <w:tr w:rsidR="00DD7E41" w:rsidRPr="00574E54" w:rsidTr="00043C6E">
        <w:trPr>
          <w:cantSplit/>
        </w:trPr>
        <w:tc>
          <w:tcPr>
            <w:tcW w:w="503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DD7E41" w:rsidRPr="00E23EEF" w:rsidRDefault="00DD7E41" w:rsidP="00043C6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Id</w:t>
            </w:r>
          </w:p>
        </w:tc>
        <w:tc>
          <w:tcPr>
            <w:tcW w:w="944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DD7E41" w:rsidRPr="00E23EEF" w:rsidRDefault="00F36B2B" w:rsidP="00043C6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>
              <w:rPr>
                <w:rFonts w:ascii="Arial" w:hAnsi="Arial" w:cs="Arial"/>
                <w:color w:val="FFFFFF"/>
                <w:sz w:val="22"/>
              </w:rPr>
              <w:t>REQ_04_C1</w:t>
            </w:r>
          </w:p>
        </w:tc>
        <w:tc>
          <w:tcPr>
            <w:tcW w:w="461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DD7E41" w:rsidRPr="00E23EEF" w:rsidRDefault="00DD7E41" w:rsidP="00043C6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Autor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DD7E41" w:rsidRPr="00E23EEF" w:rsidRDefault="00DD7E41" w:rsidP="00043C6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LGRM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DD7E41" w:rsidRPr="00E23EEF" w:rsidRDefault="00DD7E41" w:rsidP="00043C6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Versión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DD7E41" w:rsidRPr="00E23EEF" w:rsidRDefault="00DD7E41" w:rsidP="00043C6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 xml:space="preserve">v.1.0 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DD7E41" w:rsidRPr="00E23EEF" w:rsidRDefault="00DD7E41" w:rsidP="00043C6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Fecha</w:t>
            </w:r>
          </w:p>
        </w:tc>
        <w:tc>
          <w:tcPr>
            <w:tcW w:w="737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DD7E41" w:rsidRPr="00E23EEF" w:rsidRDefault="00DD7E41" w:rsidP="00043C6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04/02/2014</w:t>
            </w:r>
          </w:p>
        </w:tc>
      </w:tr>
      <w:tr w:rsidR="00DD7E41" w:rsidRPr="008B09FB" w:rsidTr="00043C6E">
        <w:trPr>
          <w:cantSplit/>
        </w:trPr>
        <w:tc>
          <w:tcPr>
            <w:tcW w:w="503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DD7E41" w:rsidRPr="00E23EEF" w:rsidRDefault="00DD7E41" w:rsidP="00043C6E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4497" w:type="pct"/>
            <w:gridSpan w:val="7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DD7E41" w:rsidRPr="00E23EEF" w:rsidRDefault="00F36B2B" w:rsidP="00BA2770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Registro de usuario</w:t>
            </w:r>
          </w:p>
        </w:tc>
      </w:tr>
      <w:tr w:rsidR="00DD7E41" w:rsidRPr="008B09FB" w:rsidTr="00043C6E">
        <w:trPr>
          <w:cantSplit/>
        </w:trPr>
        <w:tc>
          <w:tcPr>
            <w:tcW w:w="503" w:type="pct"/>
            <w:shd w:val="clear" w:color="auto" w:fill="auto"/>
            <w:vAlign w:val="center"/>
          </w:tcPr>
          <w:p w:rsidR="00DD7E41" w:rsidRPr="00E23EEF" w:rsidRDefault="00DD7E41" w:rsidP="00043C6E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Objetivo</w:t>
            </w:r>
          </w:p>
        </w:tc>
        <w:tc>
          <w:tcPr>
            <w:tcW w:w="4497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DD7E41" w:rsidRPr="00E23EEF" w:rsidRDefault="00DD7E41" w:rsidP="00F36B2B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 xml:space="preserve">Probar el correcto funcionamiento </w:t>
            </w:r>
            <w:r w:rsidR="00F36B2B">
              <w:rPr>
                <w:rFonts w:ascii="Arial" w:hAnsi="Arial" w:cs="Arial"/>
                <w:sz w:val="22"/>
              </w:rPr>
              <w:t xml:space="preserve">del registro de usuarios. </w:t>
            </w:r>
          </w:p>
        </w:tc>
      </w:tr>
    </w:tbl>
    <w:p w:rsidR="00DD7E41" w:rsidRPr="008B09FB" w:rsidRDefault="00DD7E41" w:rsidP="00DD7E41">
      <w:pPr>
        <w:rPr>
          <w:rFonts w:ascii="Arial" w:hAnsi="Arial"/>
        </w:rPr>
      </w:pPr>
    </w:p>
    <w:p w:rsidR="00DD7E41" w:rsidRPr="008B09FB" w:rsidRDefault="00DD7E41" w:rsidP="00DD7E41">
      <w:pPr>
        <w:rPr>
          <w:rFonts w:ascii="Arial" w:hAnsi="Arial"/>
        </w:rPr>
      </w:pPr>
      <w:r w:rsidRPr="008B09FB">
        <w:rPr>
          <w:rFonts w:ascii="Arial" w:hAnsi="Arial"/>
        </w:rPr>
        <w:t>Descripción del escenario</w:t>
      </w:r>
    </w:p>
    <w:p w:rsidR="00DD7E41" w:rsidRPr="008B09FB" w:rsidRDefault="00DD7E41" w:rsidP="00DD7E41">
      <w:pPr>
        <w:rPr>
          <w:rFonts w:ascii="Arial" w:hAnsi="Arial"/>
        </w:rPr>
      </w:pPr>
    </w:p>
    <w:p w:rsidR="003450AE" w:rsidRDefault="00F36B2B" w:rsidP="00635EBE">
      <w:pPr>
        <w:pStyle w:val="Prrafodelista"/>
      </w:pPr>
      <w:r>
        <w:t xml:space="preserve">Ir al sitio del </w:t>
      </w:r>
      <w:r w:rsidR="00326ACB">
        <w:t>sistema</w:t>
      </w:r>
      <w:r>
        <w:t xml:space="preserve"> PDE.</w:t>
      </w:r>
    </w:p>
    <w:p w:rsidR="00F36B2B" w:rsidRDefault="00326ACB" w:rsidP="00635EBE">
      <w:pPr>
        <w:pStyle w:val="Prrafodelista"/>
      </w:pPr>
      <w:r>
        <w:t>Clic</w:t>
      </w:r>
      <w:r w:rsidR="00F36B2B">
        <w:t xml:space="preserve"> en registrar.</w:t>
      </w:r>
    </w:p>
    <w:p w:rsidR="00DD7E41" w:rsidRDefault="00326ACB" w:rsidP="00635EBE">
      <w:pPr>
        <w:pStyle w:val="Prrafodelista"/>
      </w:pPr>
      <w:r>
        <w:t>Llenar los siguientes datos:</w:t>
      </w:r>
    </w:p>
    <w:p w:rsidR="00326ACB" w:rsidRPr="00E40351" w:rsidRDefault="00326ACB" w:rsidP="008C47E6">
      <w:pPr>
        <w:pStyle w:val="Prrafodelista"/>
        <w:numPr>
          <w:ilvl w:val="1"/>
          <w:numId w:val="6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Nombre</w:t>
      </w:r>
    </w:p>
    <w:p w:rsidR="00326ACB" w:rsidRPr="00E40351" w:rsidRDefault="00326ACB" w:rsidP="008C47E6">
      <w:pPr>
        <w:pStyle w:val="Prrafodelista"/>
        <w:numPr>
          <w:ilvl w:val="1"/>
          <w:numId w:val="6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Correo</w:t>
      </w:r>
    </w:p>
    <w:p w:rsidR="00326ACB" w:rsidRPr="00326ACB" w:rsidRDefault="00326ACB" w:rsidP="008C47E6">
      <w:pPr>
        <w:pStyle w:val="Prrafodelista"/>
        <w:numPr>
          <w:ilvl w:val="1"/>
          <w:numId w:val="6"/>
        </w:numPr>
        <w:jc w:val="left"/>
      </w:pPr>
      <w:r w:rsidRPr="00E40351">
        <w:rPr>
          <w:rFonts w:ascii="Calibri" w:eastAsia="Calibri" w:hAnsi="Calibri"/>
        </w:rPr>
        <w:t>Contraseña</w:t>
      </w:r>
    </w:p>
    <w:p w:rsidR="00326ACB" w:rsidRPr="00326ACB" w:rsidRDefault="00326ACB" w:rsidP="008C47E6">
      <w:pPr>
        <w:pStyle w:val="Prrafodelista"/>
        <w:numPr>
          <w:ilvl w:val="1"/>
          <w:numId w:val="6"/>
        </w:numPr>
        <w:jc w:val="left"/>
      </w:pPr>
      <w:r>
        <w:rPr>
          <w:rFonts w:ascii="Calibri" w:eastAsia="Calibri" w:hAnsi="Calibri"/>
        </w:rPr>
        <w:t>Confirmación de contraseña</w:t>
      </w:r>
    </w:p>
    <w:p w:rsidR="00326ACB" w:rsidRDefault="00326ACB" w:rsidP="00326ACB">
      <w:pPr>
        <w:pStyle w:val="Prrafodelista"/>
      </w:pPr>
      <w:r>
        <w:t>Registro exitoso.</w:t>
      </w:r>
    </w:p>
    <w:p w:rsidR="00DD7E41" w:rsidRDefault="00DD7E41" w:rsidP="00326ACB">
      <w:pPr>
        <w:ind w:right="4160"/>
        <w:rPr>
          <w:rFonts w:ascii="Arial" w:hAnsi="Arial"/>
        </w:rPr>
      </w:pPr>
    </w:p>
    <w:tbl>
      <w:tblPr>
        <w:tblW w:w="5000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ayout w:type="fixed"/>
        <w:tblLook w:val="04A0"/>
      </w:tblPr>
      <w:tblGrid>
        <w:gridCol w:w="633"/>
        <w:gridCol w:w="1511"/>
        <w:gridCol w:w="1225"/>
        <w:gridCol w:w="1559"/>
        <w:gridCol w:w="2127"/>
        <w:gridCol w:w="2897"/>
        <w:gridCol w:w="236"/>
      </w:tblGrid>
      <w:tr w:rsidR="00326ACB" w:rsidRPr="008B09FB" w:rsidTr="00326ACB">
        <w:trPr>
          <w:cantSplit/>
          <w:tblHeader/>
        </w:trPr>
        <w:tc>
          <w:tcPr>
            <w:tcW w:w="1052" w:type="pct"/>
            <w:gridSpan w:val="2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  <w:vAlign w:val="center"/>
          </w:tcPr>
          <w:p w:rsidR="00326ACB" w:rsidRPr="00E23EEF" w:rsidRDefault="00326ACB" w:rsidP="00043C6E">
            <w:pPr>
              <w:jc w:val="lef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  <w:szCs w:val="22"/>
              </w:rPr>
              <w:t>DATOS DE PRUEBA</w:t>
            </w:r>
          </w:p>
        </w:tc>
        <w:tc>
          <w:tcPr>
            <w:tcW w:w="601" w:type="pct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326ACB" w:rsidRPr="00E23EEF" w:rsidRDefault="00326ACB" w:rsidP="00043C6E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326ACB" w:rsidRPr="00E23EEF" w:rsidRDefault="00326ACB" w:rsidP="00043C6E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326ACB" w:rsidRPr="00E23EEF" w:rsidRDefault="00326ACB" w:rsidP="00043C6E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1422" w:type="pct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326ACB" w:rsidRPr="00E23EEF" w:rsidRDefault="00326ACB" w:rsidP="00043C6E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326ACB" w:rsidRPr="00E23EEF" w:rsidRDefault="00326ACB" w:rsidP="00043C6E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</w:tr>
      <w:tr w:rsidR="00326ACB" w:rsidRPr="00574E54" w:rsidTr="00326ACB">
        <w:trPr>
          <w:cantSplit/>
        </w:trPr>
        <w:tc>
          <w:tcPr>
            <w:tcW w:w="311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326ACB" w:rsidRPr="00BA2770" w:rsidRDefault="00326ACB" w:rsidP="00043C6E">
            <w:pPr>
              <w:jc w:val="center"/>
              <w:rPr>
                <w:rFonts w:ascii="Arial" w:hAnsi="Arial"/>
                <w:b/>
                <w:color w:val="FFFFFF"/>
                <w:sz w:val="22"/>
                <w:szCs w:val="22"/>
              </w:rPr>
            </w:pPr>
            <w:r w:rsidRPr="00BA2770">
              <w:rPr>
                <w:rFonts w:ascii="Arial" w:hAnsi="Arial"/>
                <w:b/>
                <w:color w:val="FFFFFF"/>
                <w:sz w:val="22"/>
                <w:szCs w:val="22"/>
              </w:rPr>
              <w:t>Corrida</w:t>
            </w:r>
          </w:p>
        </w:tc>
        <w:tc>
          <w:tcPr>
            <w:tcW w:w="742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326ACB" w:rsidRPr="00BA2770" w:rsidRDefault="00326ACB" w:rsidP="00043C6E">
            <w:pPr>
              <w:jc w:val="center"/>
              <w:rPr>
                <w:rFonts w:ascii="Arial" w:hAnsi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/>
                <w:sz w:val="22"/>
                <w:szCs w:val="22"/>
              </w:rPr>
              <w:t>Nombre de usuario</w:t>
            </w:r>
          </w:p>
        </w:tc>
        <w:tc>
          <w:tcPr>
            <w:tcW w:w="601" w:type="pct"/>
            <w:tcBorders>
              <w:bottom w:val="single" w:sz="8" w:space="0" w:color="632423"/>
            </w:tcBorders>
            <w:shd w:val="clear" w:color="auto" w:fill="A6A6A6"/>
          </w:tcPr>
          <w:p w:rsidR="00326ACB" w:rsidRPr="00BA2770" w:rsidRDefault="00326ACB" w:rsidP="00043C6E">
            <w:pPr>
              <w:jc w:val="center"/>
              <w:rPr>
                <w:rFonts w:ascii="Arial" w:hAnsi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/>
                <w:sz w:val="22"/>
                <w:szCs w:val="22"/>
              </w:rPr>
              <w:t>Correo</w:t>
            </w:r>
          </w:p>
        </w:tc>
        <w:tc>
          <w:tcPr>
            <w:tcW w:w="765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326ACB" w:rsidRPr="00BA2770" w:rsidRDefault="00326ACB" w:rsidP="0037385C">
            <w:pPr>
              <w:jc w:val="center"/>
              <w:rPr>
                <w:rFonts w:ascii="Arial" w:hAnsi="Arial"/>
                <w:b/>
                <w:color w:val="FFFFFF"/>
                <w:sz w:val="22"/>
                <w:szCs w:val="22"/>
              </w:rPr>
            </w:pPr>
            <w:r w:rsidRPr="00BA2770">
              <w:rPr>
                <w:rFonts w:ascii="Arial" w:hAnsi="Arial"/>
                <w:b/>
                <w:color w:val="FFFFFF"/>
                <w:sz w:val="22"/>
                <w:szCs w:val="22"/>
              </w:rPr>
              <w:t>Contraseña</w:t>
            </w:r>
          </w:p>
        </w:tc>
        <w:tc>
          <w:tcPr>
            <w:tcW w:w="1044" w:type="pct"/>
            <w:tcBorders>
              <w:bottom w:val="single" w:sz="8" w:space="0" w:color="632423"/>
            </w:tcBorders>
            <w:shd w:val="clear" w:color="auto" w:fill="A6A6A6"/>
          </w:tcPr>
          <w:p w:rsidR="00326ACB" w:rsidRPr="00BA2770" w:rsidRDefault="00326ACB" w:rsidP="00043C6E">
            <w:pPr>
              <w:jc w:val="center"/>
              <w:rPr>
                <w:rFonts w:ascii="Arial" w:hAnsi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/>
                <w:sz w:val="22"/>
                <w:szCs w:val="22"/>
              </w:rPr>
              <w:t>Confirmación de contraseña</w:t>
            </w:r>
          </w:p>
        </w:tc>
        <w:tc>
          <w:tcPr>
            <w:tcW w:w="1538" w:type="pct"/>
            <w:gridSpan w:val="2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326ACB" w:rsidRPr="00BA2770" w:rsidRDefault="00326ACB" w:rsidP="00043C6E">
            <w:pPr>
              <w:jc w:val="center"/>
              <w:rPr>
                <w:rFonts w:ascii="Arial" w:hAnsi="Arial"/>
                <w:b/>
                <w:color w:val="FFFFFF"/>
                <w:sz w:val="22"/>
                <w:szCs w:val="22"/>
              </w:rPr>
            </w:pPr>
            <w:r w:rsidRPr="00BA2770">
              <w:rPr>
                <w:rFonts w:ascii="Arial" w:hAnsi="Arial"/>
                <w:b/>
                <w:color w:val="FFFFFF"/>
                <w:sz w:val="22"/>
                <w:szCs w:val="22"/>
              </w:rPr>
              <w:t>Resultado esperado</w:t>
            </w:r>
          </w:p>
        </w:tc>
      </w:tr>
      <w:tr w:rsidR="00326ACB" w:rsidRPr="008B09FB" w:rsidTr="00326ACB">
        <w:trPr>
          <w:cantSplit/>
        </w:trPr>
        <w:tc>
          <w:tcPr>
            <w:tcW w:w="311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326ACB" w:rsidRPr="00BA2770" w:rsidRDefault="00326ACB" w:rsidP="00043C6E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BA2770"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742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326ACB" w:rsidRPr="009315E2" w:rsidRDefault="00326ACB" w:rsidP="00043C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Pepe123</w:t>
            </w:r>
          </w:p>
        </w:tc>
        <w:tc>
          <w:tcPr>
            <w:tcW w:w="601" w:type="pct"/>
            <w:tcBorders>
              <w:top w:val="single" w:sz="8" w:space="0" w:color="632423"/>
            </w:tcBorders>
          </w:tcPr>
          <w:p w:rsidR="00326ACB" w:rsidRPr="009315E2" w:rsidRDefault="00326ACB" w:rsidP="00043C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pepe@gmail.com</w:t>
            </w:r>
          </w:p>
        </w:tc>
        <w:tc>
          <w:tcPr>
            <w:tcW w:w="765" w:type="pct"/>
            <w:tcBorders>
              <w:top w:val="single" w:sz="8" w:space="0" w:color="632423"/>
            </w:tcBorders>
            <w:vAlign w:val="center"/>
          </w:tcPr>
          <w:p w:rsidR="00326ACB" w:rsidRPr="009315E2" w:rsidRDefault="00326ACB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12345678</w:t>
            </w:r>
          </w:p>
        </w:tc>
        <w:tc>
          <w:tcPr>
            <w:tcW w:w="1044" w:type="pct"/>
            <w:tcBorders>
              <w:top w:val="single" w:sz="8" w:space="0" w:color="632423"/>
            </w:tcBorders>
          </w:tcPr>
          <w:p w:rsidR="00326ACB" w:rsidRPr="009315E2" w:rsidRDefault="00326ACB" w:rsidP="00043C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12345678</w:t>
            </w:r>
          </w:p>
        </w:tc>
        <w:tc>
          <w:tcPr>
            <w:tcW w:w="1538" w:type="pct"/>
            <w:gridSpan w:val="2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326ACB" w:rsidRPr="009315E2" w:rsidRDefault="00326ACB" w:rsidP="00043C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Registro correcto.</w:t>
            </w:r>
          </w:p>
        </w:tc>
      </w:tr>
      <w:tr w:rsidR="00326ACB" w:rsidRPr="008B09FB" w:rsidTr="00326ACB">
        <w:trPr>
          <w:cantSplit/>
        </w:trPr>
        <w:tc>
          <w:tcPr>
            <w:tcW w:w="311" w:type="pct"/>
            <w:shd w:val="clear" w:color="auto" w:fill="auto"/>
            <w:vAlign w:val="center"/>
          </w:tcPr>
          <w:p w:rsidR="00326ACB" w:rsidRPr="00BA2770" w:rsidRDefault="00326ACB" w:rsidP="00043C6E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BA2770"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26ACB" w:rsidRPr="009315E2" w:rsidRDefault="00326ACB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Pepe123</w:t>
            </w:r>
          </w:p>
        </w:tc>
        <w:tc>
          <w:tcPr>
            <w:tcW w:w="601" w:type="pct"/>
          </w:tcPr>
          <w:p w:rsidR="00326ACB" w:rsidRPr="009315E2" w:rsidRDefault="00326ACB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pepe@gmail.com</w:t>
            </w:r>
          </w:p>
        </w:tc>
        <w:tc>
          <w:tcPr>
            <w:tcW w:w="765" w:type="pct"/>
            <w:vAlign w:val="center"/>
          </w:tcPr>
          <w:p w:rsidR="00326ACB" w:rsidRPr="009315E2" w:rsidRDefault="00326ACB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1234_189</w:t>
            </w:r>
          </w:p>
        </w:tc>
        <w:tc>
          <w:tcPr>
            <w:tcW w:w="1044" w:type="pct"/>
          </w:tcPr>
          <w:p w:rsidR="00326ACB" w:rsidRPr="009315E2" w:rsidRDefault="00326ACB" w:rsidP="00043C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1234_222</w:t>
            </w:r>
          </w:p>
        </w:tc>
        <w:tc>
          <w:tcPr>
            <w:tcW w:w="1538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:rsidR="00326ACB" w:rsidRPr="009315E2" w:rsidRDefault="00326ACB" w:rsidP="00043C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Error: Las contraseñas no coinciden</w:t>
            </w:r>
          </w:p>
        </w:tc>
      </w:tr>
      <w:tr w:rsidR="00326ACB" w:rsidRPr="008B09FB" w:rsidTr="00326ACB">
        <w:trPr>
          <w:cantSplit/>
        </w:trPr>
        <w:tc>
          <w:tcPr>
            <w:tcW w:w="311" w:type="pct"/>
            <w:shd w:val="clear" w:color="auto" w:fill="auto"/>
            <w:vAlign w:val="center"/>
          </w:tcPr>
          <w:p w:rsidR="00326ACB" w:rsidRPr="00BA2770" w:rsidRDefault="00326ACB" w:rsidP="00043C6E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BA2770"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26ACB" w:rsidRPr="009315E2" w:rsidRDefault="00326ACB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Pepe123</w:t>
            </w:r>
          </w:p>
        </w:tc>
        <w:tc>
          <w:tcPr>
            <w:tcW w:w="601" w:type="pct"/>
          </w:tcPr>
          <w:p w:rsidR="00326ACB" w:rsidRPr="009315E2" w:rsidRDefault="00326ACB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pepe@gmail.com</w:t>
            </w:r>
          </w:p>
        </w:tc>
        <w:tc>
          <w:tcPr>
            <w:tcW w:w="765" w:type="pct"/>
            <w:vAlign w:val="center"/>
          </w:tcPr>
          <w:p w:rsidR="00326ACB" w:rsidRPr="009315E2" w:rsidRDefault="00326ACB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*?-=&lt;&gt;°|+/.,{}[]¬</w:t>
            </w:r>
            <w:r>
              <w:rPr>
                <w:rFonts w:ascii="Arial" w:hAnsi="Arial" w:cs="Arial"/>
                <w:sz w:val="22"/>
                <w:szCs w:val="22"/>
              </w:rPr>
              <w:t>$%&amp;()</w:t>
            </w:r>
            <w:r w:rsidRPr="009315E2">
              <w:rPr>
                <w:rFonts w:ascii="Arial" w:hAnsi="Arial" w:cs="Arial"/>
                <w:sz w:val="22"/>
                <w:szCs w:val="22"/>
              </w:rPr>
              <w:t>¡’¿!</w:t>
            </w:r>
          </w:p>
        </w:tc>
        <w:tc>
          <w:tcPr>
            <w:tcW w:w="1044" w:type="pct"/>
          </w:tcPr>
          <w:p w:rsidR="00326ACB" w:rsidRPr="009315E2" w:rsidRDefault="00326ACB" w:rsidP="00043C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*?-=&lt;&gt;°|+/.,{}[]¬</w:t>
            </w:r>
            <w:r>
              <w:rPr>
                <w:rFonts w:ascii="Arial" w:hAnsi="Arial" w:cs="Arial"/>
                <w:sz w:val="22"/>
                <w:szCs w:val="22"/>
              </w:rPr>
              <w:t>$%&amp;()</w:t>
            </w:r>
            <w:r w:rsidRPr="009315E2">
              <w:rPr>
                <w:rFonts w:ascii="Arial" w:hAnsi="Arial" w:cs="Arial"/>
                <w:sz w:val="22"/>
                <w:szCs w:val="22"/>
              </w:rPr>
              <w:t>¡’¿!</w:t>
            </w:r>
          </w:p>
        </w:tc>
        <w:tc>
          <w:tcPr>
            <w:tcW w:w="1538" w:type="pct"/>
            <w:gridSpan w:val="2"/>
            <w:tcBorders>
              <w:right w:val="nil"/>
            </w:tcBorders>
            <w:shd w:val="clear" w:color="auto" w:fill="auto"/>
          </w:tcPr>
          <w:p w:rsidR="00326ACB" w:rsidRPr="009315E2" w:rsidRDefault="00326ACB" w:rsidP="00043C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Error: no se permiten lo siguientes símbolos.</w:t>
            </w:r>
          </w:p>
        </w:tc>
      </w:tr>
      <w:tr w:rsidR="00326ACB" w:rsidRPr="008B09FB" w:rsidTr="00326ACB">
        <w:trPr>
          <w:cantSplit/>
        </w:trPr>
        <w:tc>
          <w:tcPr>
            <w:tcW w:w="311" w:type="pct"/>
            <w:shd w:val="clear" w:color="auto" w:fill="auto"/>
            <w:vAlign w:val="center"/>
          </w:tcPr>
          <w:p w:rsidR="00326ACB" w:rsidRPr="00BA2770" w:rsidRDefault="00326ACB" w:rsidP="00043C6E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BA2770"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26ACB" w:rsidRPr="009315E2" w:rsidRDefault="00326ACB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Pepe123</w:t>
            </w:r>
          </w:p>
        </w:tc>
        <w:tc>
          <w:tcPr>
            <w:tcW w:w="601" w:type="pct"/>
          </w:tcPr>
          <w:p w:rsidR="00326ACB" w:rsidRPr="009315E2" w:rsidRDefault="00326ACB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pepe@gmail.com</w:t>
            </w:r>
          </w:p>
        </w:tc>
        <w:tc>
          <w:tcPr>
            <w:tcW w:w="765" w:type="pct"/>
            <w:vAlign w:val="center"/>
          </w:tcPr>
          <w:p w:rsidR="00326ACB" w:rsidRPr="009315E2" w:rsidRDefault="00326ACB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Oño121123</w:t>
            </w:r>
          </w:p>
        </w:tc>
        <w:tc>
          <w:tcPr>
            <w:tcW w:w="1044" w:type="pct"/>
          </w:tcPr>
          <w:p w:rsidR="00326ACB" w:rsidRPr="009315E2" w:rsidRDefault="00326ACB" w:rsidP="00043C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Oño121123</w:t>
            </w:r>
          </w:p>
        </w:tc>
        <w:tc>
          <w:tcPr>
            <w:tcW w:w="1538" w:type="pct"/>
            <w:gridSpan w:val="2"/>
            <w:tcBorders>
              <w:right w:val="nil"/>
            </w:tcBorders>
            <w:shd w:val="clear" w:color="auto" w:fill="auto"/>
          </w:tcPr>
          <w:p w:rsidR="00326ACB" w:rsidRPr="009315E2" w:rsidRDefault="00326ACB" w:rsidP="00043C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Error no se permite “ñ”.</w:t>
            </w:r>
          </w:p>
        </w:tc>
      </w:tr>
      <w:tr w:rsidR="00326ACB" w:rsidRPr="008B09FB" w:rsidTr="0037385C">
        <w:trPr>
          <w:cantSplit/>
        </w:trPr>
        <w:tc>
          <w:tcPr>
            <w:tcW w:w="311" w:type="pct"/>
            <w:shd w:val="clear" w:color="auto" w:fill="auto"/>
            <w:vAlign w:val="center"/>
          </w:tcPr>
          <w:p w:rsidR="00326ACB" w:rsidRPr="00BA2770" w:rsidRDefault="00326ACB" w:rsidP="00043C6E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BA2770"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26ACB" w:rsidRPr="009315E2" w:rsidRDefault="00326ACB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Pepe123</w:t>
            </w:r>
          </w:p>
        </w:tc>
        <w:tc>
          <w:tcPr>
            <w:tcW w:w="601" w:type="pct"/>
          </w:tcPr>
          <w:p w:rsidR="00326ACB" w:rsidRPr="009315E2" w:rsidRDefault="00326ACB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pepe@gmail.com</w:t>
            </w:r>
          </w:p>
        </w:tc>
        <w:tc>
          <w:tcPr>
            <w:tcW w:w="765" w:type="pct"/>
            <w:vAlign w:val="center"/>
          </w:tcPr>
          <w:p w:rsidR="00326ACB" w:rsidRPr="009315E2" w:rsidRDefault="00326ACB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_123Adasd</w:t>
            </w:r>
          </w:p>
        </w:tc>
        <w:tc>
          <w:tcPr>
            <w:tcW w:w="1044" w:type="pct"/>
            <w:vAlign w:val="center"/>
          </w:tcPr>
          <w:p w:rsidR="00326ACB" w:rsidRPr="009315E2" w:rsidRDefault="00326ACB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_123Adasd</w:t>
            </w:r>
          </w:p>
        </w:tc>
        <w:tc>
          <w:tcPr>
            <w:tcW w:w="1538" w:type="pct"/>
            <w:gridSpan w:val="2"/>
            <w:tcBorders>
              <w:right w:val="nil"/>
            </w:tcBorders>
            <w:shd w:val="clear" w:color="auto" w:fill="auto"/>
          </w:tcPr>
          <w:p w:rsidR="00326ACB" w:rsidRPr="009315E2" w:rsidRDefault="00326ACB" w:rsidP="00043C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Error debe iniciar con carácter alfa numérico.</w:t>
            </w:r>
          </w:p>
        </w:tc>
      </w:tr>
      <w:tr w:rsidR="00326ACB" w:rsidRPr="008B09FB" w:rsidTr="0037385C">
        <w:trPr>
          <w:cantSplit/>
        </w:trPr>
        <w:tc>
          <w:tcPr>
            <w:tcW w:w="311" w:type="pct"/>
            <w:shd w:val="clear" w:color="auto" w:fill="auto"/>
            <w:vAlign w:val="center"/>
          </w:tcPr>
          <w:p w:rsidR="00326ACB" w:rsidRPr="00BA2770" w:rsidRDefault="00326ACB" w:rsidP="00043C6E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BA2770"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26ACB" w:rsidRPr="009315E2" w:rsidRDefault="00326ACB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Pepe123</w:t>
            </w:r>
          </w:p>
        </w:tc>
        <w:tc>
          <w:tcPr>
            <w:tcW w:w="601" w:type="pct"/>
          </w:tcPr>
          <w:p w:rsidR="00326ACB" w:rsidRPr="009315E2" w:rsidRDefault="00326ACB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pepe@gmail.com</w:t>
            </w:r>
          </w:p>
        </w:tc>
        <w:tc>
          <w:tcPr>
            <w:tcW w:w="765" w:type="pct"/>
            <w:vAlign w:val="center"/>
          </w:tcPr>
          <w:p w:rsidR="00326ACB" w:rsidRPr="009315E2" w:rsidRDefault="00326ACB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AAAAAAA</w:t>
            </w:r>
          </w:p>
        </w:tc>
        <w:tc>
          <w:tcPr>
            <w:tcW w:w="1044" w:type="pct"/>
            <w:vAlign w:val="center"/>
          </w:tcPr>
          <w:p w:rsidR="00326ACB" w:rsidRPr="009315E2" w:rsidRDefault="00326ACB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AAAAAAA</w:t>
            </w:r>
          </w:p>
        </w:tc>
        <w:tc>
          <w:tcPr>
            <w:tcW w:w="1538" w:type="pct"/>
            <w:gridSpan w:val="2"/>
            <w:tcBorders>
              <w:right w:val="nil"/>
            </w:tcBorders>
            <w:shd w:val="clear" w:color="auto" w:fill="auto"/>
          </w:tcPr>
          <w:p w:rsidR="00326ACB" w:rsidRPr="009315E2" w:rsidRDefault="00326ACB" w:rsidP="00043C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Error: debe tener al menos un número.</w:t>
            </w:r>
          </w:p>
        </w:tc>
      </w:tr>
      <w:tr w:rsidR="00326ACB" w:rsidRPr="008B09FB" w:rsidTr="0037385C">
        <w:trPr>
          <w:cantSplit/>
        </w:trPr>
        <w:tc>
          <w:tcPr>
            <w:tcW w:w="311" w:type="pct"/>
            <w:shd w:val="clear" w:color="auto" w:fill="auto"/>
            <w:vAlign w:val="center"/>
          </w:tcPr>
          <w:p w:rsidR="00326ACB" w:rsidRPr="00BA2770" w:rsidRDefault="00326ACB" w:rsidP="00043C6E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BA2770"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26ACB" w:rsidRPr="009315E2" w:rsidRDefault="00326ACB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Pepe123</w:t>
            </w:r>
          </w:p>
        </w:tc>
        <w:tc>
          <w:tcPr>
            <w:tcW w:w="601" w:type="pct"/>
          </w:tcPr>
          <w:p w:rsidR="00326ACB" w:rsidRPr="009315E2" w:rsidRDefault="00326ACB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pepe@gmail.com</w:t>
            </w:r>
          </w:p>
        </w:tc>
        <w:tc>
          <w:tcPr>
            <w:tcW w:w="765" w:type="pct"/>
            <w:vAlign w:val="center"/>
          </w:tcPr>
          <w:p w:rsidR="00326ACB" w:rsidRPr="009315E2" w:rsidRDefault="00326ACB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44" w:type="pct"/>
            <w:vAlign w:val="center"/>
          </w:tcPr>
          <w:p w:rsidR="00326ACB" w:rsidRPr="009315E2" w:rsidRDefault="00326ACB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538" w:type="pct"/>
            <w:gridSpan w:val="2"/>
            <w:tcBorders>
              <w:right w:val="nil"/>
            </w:tcBorders>
            <w:shd w:val="clear" w:color="auto" w:fill="auto"/>
          </w:tcPr>
          <w:p w:rsidR="00326ACB" w:rsidRPr="009315E2" w:rsidRDefault="00326ACB" w:rsidP="00043C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Error debe tener como mínimo 8 caracteres.</w:t>
            </w:r>
          </w:p>
        </w:tc>
      </w:tr>
      <w:tr w:rsidR="00326ACB" w:rsidRPr="008B09FB" w:rsidTr="00326ACB">
        <w:trPr>
          <w:cantSplit/>
        </w:trPr>
        <w:tc>
          <w:tcPr>
            <w:tcW w:w="311" w:type="pct"/>
            <w:shd w:val="clear" w:color="auto" w:fill="auto"/>
            <w:vAlign w:val="center"/>
          </w:tcPr>
          <w:p w:rsidR="00326ACB" w:rsidRPr="00BA2770" w:rsidRDefault="00326ACB" w:rsidP="00043C6E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BA2770">
              <w:rPr>
                <w:rFonts w:ascii="Arial" w:hAnsi="Arial"/>
                <w:sz w:val="22"/>
                <w:szCs w:val="22"/>
              </w:rPr>
              <w:t>8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26ACB" w:rsidRPr="009315E2" w:rsidRDefault="00326ACB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Pepe123</w:t>
            </w:r>
          </w:p>
        </w:tc>
        <w:tc>
          <w:tcPr>
            <w:tcW w:w="601" w:type="pct"/>
          </w:tcPr>
          <w:p w:rsidR="00326ACB" w:rsidRPr="009315E2" w:rsidRDefault="00326ACB" w:rsidP="00326A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Pepe.www</w:t>
            </w:r>
          </w:p>
        </w:tc>
        <w:tc>
          <w:tcPr>
            <w:tcW w:w="765" w:type="pct"/>
            <w:vAlign w:val="center"/>
          </w:tcPr>
          <w:p w:rsidR="00326ACB" w:rsidRPr="009315E2" w:rsidRDefault="00326ACB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Hola1234</w:t>
            </w:r>
          </w:p>
        </w:tc>
        <w:tc>
          <w:tcPr>
            <w:tcW w:w="1044" w:type="pct"/>
          </w:tcPr>
          <w:p w:rsidR="00326ACB" w:rsidRPr="009315E2" w:rsidRDefault="00326ACB" w:rsidP="00043C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Hola1234</w:t>
            </w:r>
          </w:p>
        </w:tc>
        <w:tc>
          <w:tcPr>
            <w:tcW w:w="1538" w:type="pct"/>
            <w:gridSpan w:val="2"/>
            <w:tcBorders>
              <w:right w:val="nil"/>
            </w:tcBorders>
            <w:shd w:val="clear" w:color="auto" w:fill="auto"/>
          </w:tcPr>
          <w:p w:rsidR="00326ACB" w:rsidRPr="009315E2" w:rsidRDefault="00326ACB" w:rsidP="00043C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Error: Correo invalido</w:t>
            </w:r>
          </w:p>
        </w:tc>
      </w:tr>
      <w:tr w:rsidR="00125D3C" w:rsidRPr="008B09FB" w:rsidTr="0037385C">
        <w:trPr>
          <w:cantSplit/>
        </w:trPr>
        <w:tc>
          <w:tcPr>
            <w:tcW w:w="311" w:type="pct"/>
            <w:shd w:val="clear" w:color="auto" w:fill="auto"/>
            <w:vAlign w:val="center"/>
          </w:tcPr>
          <w:p w:rsidR="00125D3C" w:rsidRPr="00BA2770" w:rsidRDefault="00125D3C" w:rsidP="00043C6E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BA2770">
              <w:rPr>
                <w:rFonts w:ascii="Arial" w:hAnsi="Arial"/>
                <w:sz w:val="22"/>
                <w:szCs w:val="22"/>
              </w:rPr>
              <w:t>9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125D3C" w:rsidRPr="009315E2" w:rsidRDefault="00125D3C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*?-=&lt;&gt;°|+/.,{}[]¬</w:t>
            </w:r>
            <w:r>
              <w:rPr>
                <w:rFonts w:ascii="Arial" w:hAnsi="Arial" w:cs="Arial"/>
                <w:sz w:val="22"/>
                <w:szCs w:val="22"/>
              </w:rPr>
              <w:t>$%&amp;()</w:t>
            </w:r>
            <w:r w:rsidRPr="009315E2">
              <w:rPr>
                <w:rFonts w:ascii="Arial" w:hAnsi="Arial" w:cs="Arial"/>
                <w:sz w:val="22"/>
                <w:szCs w:val="22"/>
              </w:rPr>
              <w:t>¡’¿!</w:t>
            </w:r>
          </w:p>
        </w:tc>
        <w:tc>
          <w:tcPr>
            <w:tcW w:w="601" w:type="pct"/>
          </w:tcPr>
          <w:p w:rsidR="00125D3C" w:rsidRPr="009315E2" w:rsidRDefault="00125D3C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pepe@gmail.com</w:t>
            </w:r>
          </w:p>
        </w:tc>
        <w:tc>
          <w:tcPr>
            <w:tcW w:w="765" w:type="pct"/>
            <w:vAlign w:val="center"/>
          </w:tcPr>
          <w:p w:rsidR="00125D3C" w:rsidRPr="009315E2" w:rsidRDefault="00125D3C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12345678</w:t>
            </w:r>
          </w:p>
        </w:tc>
        <w:tc>
          <w:tcPr>
            <w:tcW w:w="1044" w:type="pct"/>
          </w:tcPr>
          <w:p w:rsidR="00125D3C" w:rsidRPr="009315E2" w:rsidRDefault="00125D3C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12345678</w:t>
            </w:r>
          </w:p>
        </w:tc>
        <w:tc>
          <w:tcPr>
            <w:tcW w:w="1538" w:type="pct"/>
            <w:gridSpan w:val="2"/>
            <w:tcBorders>
              <w:right w:val="nil"/>
            </w:tcBorders>
            <w:shd w:val="clear" w:color="auto" w:fill="auto"/>
          </w:tcPr>
          <w:p w:rsidR="00125D3C" w:rsidRPr="009315E2" w:rsidRDefault="00125D3C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Error: no se permiten lo siguientes símbolos.</w:t>
            </w:r>
          </w:p>
        </w:tc>
      </w:tr>
      <w:tr w:rsidR="00125D3C" w:rsidRPr="008B09FB" w:rsidTr="0037385C">
        <w:trPr>
          <w:cantSplit/>
        </w:trPr>
        <w:tc>
          <w:tcPr>
            <w:tcW w:w="311" w:type="pct"/>
            <w:shd w:val="clear" w:color="auto" w:fill="auto"/>
            <w:vAlign w:val="center"/>
          </w:tcPr>
          <w:p w:rsidR="00125D3C" w:rsidRPr="00BA2770" w:rsidRDefault="00125D3C" w:rsidP="00043C6E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lastRenderedPageBreak/>
              <w:t>10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125D3C" w:rsidRPr="009315E2" w:rsidRDefault="00125D3C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Oño121123</w:t>
            </w:r>
          </w:p>
        </w:tc>
        <w:tc>
          <w:tcPr>
            <w:tcW w:w="601" w:type="pct"/>
          </w:tcPr>
          <w:p w:rsidR="00125D3C" w:rsidRPr="009315E2" w:rsidRDefault="00125D3C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pepe@gmail.com</w:t>
            </w:r>
          </w:p>
        </w:tc>
        <w:tc>
          <w:tcPr>
            <w:tcW w:w="765" w:type="pct"/>
            <w:vAlign w:val="center"/>
          </w:tcPr>
          <w:p w:rsidR="00125D3C" w:rsidRPr="009315E2" w:rsidRDefault="00125D3C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12345678</w:t>
            </w:r>
          </w:p>
        </w:tc>
        <w:tc>
          <w:tcPr>
            <w:tcW w:w="1044" w:type="pct"/>
          </w:tcPr>
          <w:p w:rsidR="00125D3C" w:rsidRPr="009315E2" w:rsidRDefault="00125D3C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12345678</w:t>
            </w:r>
          </w:p>
        </w:tc>
        <w:tc>
          <w:tcPr>
            <w:tcW w:w="1538" w:type="pct"/>
            <w:gridSpan w:val="2"/>
            <w:tcBorders>
              <w:right w:val="nil"/>
            </w:tcBorders>
            <w:shd w:val="clear" w:color="auto" w:fill="auto"/>
          </w:tcPr>
          <w:p w:rsidR="00125D3C" w:rsidRPr="009315E2" w:rsidRDefault="00125D3C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Error no se permite “ñ”.</w:t>
            </w:r>
          </w:p>
        </w:tc>
      </w:tr>
      <w:tr w:rsidR="00125D3C" w:rsidRPr="008B09FB" w:rsidTr="0037385C">
        <w:trPr>
          <w:cantSplit/>
        </w:trPr>
        <w:tc>
          <w:tcPr>
            <w:tcW w:w="311" w:type="pct"/>
            <w:shd w:val="clear" w:color="auto" w:fill="auto"/>
            <w:vAlign w:val="center"/>
          </w:tcPr>
          <w:p w:rsidR="00125D3C" w:rsidRPr="00BA2770" w:rsidRDefault="00125D3C" w:rsidP="00043C6E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125D3C" w:rsidRPr="009315E2" w:rsidRDefault="00125D3C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_123Adasd</w:t>
            </w:r>
          </w:p>
        </w:tc>
        <w:tc>
          <w:tcPr>
            <w:tcW w:w="601" w:type="pct"/>
          </w:tcPr>
          <w:p w:rsidR="00125D3C" w:rsidRPr="009315E2" w:rsidRDefault="00125D3C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pepe@gmail.com</w:t>
            </w:r>
          </w:p>
        </w:tc>
        <w:tc>
          <w:tcPr>
            <w:tcW w:w="765" w:type="pct"/>
            <w:vAlign w:val="center"/>
          </w:tcPr>
          <w:p w:rsidR="00125D3C" w:rsidRPr="009315E2" w:rsidRDefault="00125D3C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12345678</w:t>
            </w:r>
          </w:p>
        </w:tc>
        <w:tc>
          <w:tcPr>
            <w:tcW w:w="1044" w:type="pct"/>
          </w:tcPr>
          <w:p w:rsidR="00125D3C" w:rsidRPr="009315E2" w:rsidRDefault="00125D3C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12345678</w:t>
            </w:r>
          </w:p>
        </w:tc>
        <w:tc>
          <w:tcPr>
            <w:tcW w:w="1538" w:type="pct"/>
            <w:gridSpan w:val="2"/>
            <w:tcBorders>
              <w:right w:val="nil"/>
            </w:tcBorders>
            <w:shd w:val="clear" w:color="auto" w:fill="auto"/>
          </w:tcPr>
          <w:p w:rsidR="00125D3C" w:rsidRPr="009315E2" w:rsidRDefault="00125D3C" w:rsidP="003738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5E2">
              <w:rPr>
                <w:rFonts w:ascii="Arial" w:hAnsi="Arial" w:cs="Arial"/>
                <w:sz w:val="22"/>
                <w:szCs w:val="22"/>
              </w:rPr>
              <w:t>Error debe iniciar con carácter alfa numérico.</w:t>
            </w:r>
          </w:p>
        </w:tc>
      </w:tr>
    </w:tbl>
    <w:p w:rsidR="00DD7E41" w:rsidRDefault="00DD7E41" w:rsidP="00DD7E41">
      <w:pPr>
        <w:rPr>
          <w:rFonts w:ascii="Arial" w:hAnsi="Arial"/>
        </w:rPr>
      </w:pPr>
    </w:p>
    <w:p w:rsidR="00DD7E41" w:rsidRDefault="00DD7E41" w:rsidP="00DD7E41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00"/>
        <w:gridCol w:w="2293"/>
        <w:gridCol w:w="2293"/>
        <w:gridCol w:w="2293"/>
        <w:gridCol w:w="2295"/>
      </w:tblGrid>
      <w:tr w:rsidR="00DD7E41" w:rsidRPr="008B09FB" w:rsidTr="00043C6E">
        <w:trPr>
          <w:cantSplit/>
          <w:tblHeader/>
        </w:trPr>
        <w:tc>
          <w:tcPr>
            <w:tcW w:w="5000" w:type="pct"/>
            <w:gridSpan w:val="5"/>
            <w:tcBorders>
              <w:right w:val="nil"/>
            </w:tcBorders>
            <w:shd w:val="clear" w:color="auto" w:fill="943634"/>
            <w:vAlign w:val="center"/>
          </w:tcPr>
          <w:p w:rsidR="00DD7E41" w:rsidRPr="00E23EEF" w:rsidRDefault="00DD7E41" w:rsidP="00043C6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RESULTADOS DE LAS PRUEBAS</w:t>
            </w:r>
          </w:p>
        </w:tc>
      </w:tr>
      <w:tr w:rsidR="00DD7E41" w:rsidRPr="00574E54" w:rsidTr="00043C6E">
        <w:trPr>
          <w:cantSplit/>
        </w:trPr>
        <w:tc>
          <w:tcPr>
            <w:tcW w:w="491" w:type="pct"/>
            <w:shd w:val="clear" w:color="auto" w:fill="A6A6A6"/>
            <w:vAlign w:val="center"/>
          </w:tcPr>
          <w:p w:rsidR="00DD7E41" w:rsidRPr="00E23EEF" w:rsidRDefault="00DD7E41" w:rsidP="00043C6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Corrida</w:t>
            </w:r>
          </w:p>
        </w:tc>
        <w:tc>
          <w:tcPr>
            <w:tcW w:w="1127" w:type="pct"/>
            <w:shd w:val="clear" w:color="auto" w:fill="A6A6A6"/>
          </w:tcPr>
          <w:p w:rsidR="00DD7E41" w:rsidRPr="00E23EEF" w:rsidRDefault="00DD7E41" w:rsidP="00043C6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DD7E41" w:rsidRPr="00E23EEF" w:rsidRDefault="00DD7E41" w:rsidP="00043C6E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DD7E41" w:rsidRPr="00E23EEF" w:rsidRDefault="00DD7E41" w:rsidP="00043C6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DD7E41" w:rsidRPr="00E23EEF" w:rsidRDefault="00DD7E41" w:rsidP="00043C6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DD7E41" w:rsidRPr="00E23EEF" w:rsidRDefault="00DD7E41" w:rsidP="00043C6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DD7E41" w:rsidRPr="00E23EEF" w:rsidRDefault="00DD7E41" w:rsidP="00043C6E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DD7E41" w:rsidRPr="00E23EEF" w:rsidRDefault="00DD7E41" w:rsidP="00043C6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DD7E41" w:rsidRPr="00E23EEF" w:rsidRDefault="00DD7E41" w:rsidP="00043C6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DD7E41" w:rsidRPr="00E23EEF" w:rsidRDefault="00DD7E41" w:rsidP="00043C6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DD7E41" w:rsidRPr="00E23EEF" w:rsidRDefault="00DD7E41" w:rsidP="00043C6E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DD7E41" w:rsidRPr="00E23EEF" w:rsidRDefault="00DD7E41" w:rsidP="00043C6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DD7E41" w:rsidRPr="00E23EEF" w:rsidRDefault="00DD7E41" w:rsidP="00043C6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6A6A6"/>
          </w:tcPr>
          <w:p w:rsidR="00DD7E41" w:rsidRPr="00E23EEF" w:rsidRDefault="00DD7E41" w:rsidP="00043C6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DD7E41" w:rsidRPr="00E23EEF" w:rsidRDefault="00DD7E41" w:rsidP="00043C6E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DD7E41" w:rsidRPr="00E23EEF" w:rsidRDefault="00DD7E41" w:rsidP="00043C6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DD7E41" w:rsidRPr="00E23EEF" w:rsidRDefault="00DD7E41" w:rsidP="00043C6E">
            <w:pPr>
              <w:jc w:val="center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</w:tr>
      <w:tr w:rsidR="00DD7E41" w:rsidRPr="008B09FB" w:rsidTr="00043C6E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DD7E41" w:rsidRPr="00E23EEF" w:rsidRDefault="00DD7E41" w:rsidP="00043C6E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DD7E41" w:rsidRPr="00E23EEF" w:rsidRDefault="00DD7E41" w:rsidP="00043C6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DD7E41" w:rsidRPr="00E23EEF" w:rsidRDefault="00DD7E41" w:rsidP="00043C6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DD7E41" w:rsidRPr="00E23EEF" w:rsidRDefault="00DD7E41" w:rsidP="00043C6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DD7E41" w:rsidRPr="00E23EEF" w:rsidRDefault="00DD7E41" w:rsidP="00043C6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DD7E41" w:rsidRPr="008B09FB" w:rsidTr="00043C6E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DD7E41" w:rsidRPr="00E23EEF" w:rsidRDefault="00DD7E41" w:rsidP="00043C6E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2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DD7E41" w:rsidRPr="00E23EEF" w:rsidRDefault="00DD7E41" w:rsidP="00043C6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DD7E41" w:rsidRPr="00E23EEF" w:rsidRDefault="00DD7E41" w:rsidP="00043C6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DD7E41" w:rsidRPr="00E23EEF" w:rsidRDefault="00DD7E41" w:rsidP="00043C6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DD7E41" w:rsidRPr="00E23EEF" w:rsidRDefault="00DD7E41" w:rsidP="00043C6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DD7E41" w:rsidRPr="008B09FB" w:rsidTr="00043C6E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DD7E41" w:rsidRPr="00E23EEF" w:rsidRDefault="00DD7E41" w:rsidP="00043C6E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3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DD7E41" w:rsidRPr="00E23EEF" w:rsidRDefault="00DD7E41" w:rsidP="00043C6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DD7E41" w:rsidRPr="00E23EEF" w:rsidRDefault="00DD7E41" w:rsidP="00043C6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DD7E41" w:rsidRPr="00E23EEF" w:rsidRDefault="00DD7E41" w:rsidP="00043C6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DD7E41" w:rsidRPr="00E23EEF" w:rsidRDefault="00DD7E41" w:rsidP="00043C6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</w:tbl>
    <w:p w:rsidR="00DD7E41" w:rsidRDefault="00DD7E41" w:rsidP="00DD7E41">
      <w:pPr>
        <w:rPr>
          <w:rFonts w:ascii="Arial" w:hAnsi="Arial"/>
        </w:rPr>
      </w:pPr>
    </w:p>
    <w:p w:rsidR="00DD7E41" w:rsidRDefault="00DD7E41" w:rsidP="00DD7E41">
      <w:pPr>
        <w:rPr>
          <w:rFonts w:ascii="Arial" w:hAnsi="Arial"/>
        </w:rPr>
      </w:pPr>
    </w:p>
    <w:p w:rsidR="00DD7E41" w:rsidRDefault="00DD7E41" w:rsidP="00DD7E41">
      <w:pPr>
        <w:rPr>
          <w:rFonts w:ascii="Arial" w:hAnsi="Arial"/>
        </w:rPr>
      </w:pPr>
    </w:p>
    <w:p w:rsidR="00DD7E41" w:rsidRDefault="00DD7E41" w:rsidP="00DD7E41">
      <w:pPr>
        <w:rPr>
          <w:rFonts w:ascii="Arial" w:hAnsi="Arial"/>
        </w:rPr>
      </w:pPr>
    </w:p>
    <w:p w:rsidR="00DD7E41" w:rsidRDefault="00DD7E41" w:rsidP="00DD7E41">
      <w:pPr>
        <w:rPr>
          <w:rFonts w:ascii="Arial" w:hAnsi="Arial"/>
        </w:rPr>
      </w:pPr>
    </w:p>
    <w:p w:rsidR="00DD7E41" w:rsidRDefault="00DD7E41" w:rsidP="00F97BCE">
      <w:pPr>
        <w:rPr>
          <w:rFonts w:ascii="Arial" w:hAnsi="Arial"/>
        </w:rPr>
      </w:pPr>
    </w:p>
    <w:p w:rsidR="00FB54FD" w:rsidRDefault="00FB54FD" w:rsidP="00F97BCE">
      <w:pPr>
        <w:rPr>
          <w:rFonts w:ascii="Arial" w:hAnsi="Arial"/>
        </w:rPr>
      </w:pPr>
    </w:p>
    <w:p w:rsidR="00FB54FD" w:rsidRDefault="00FB54FD" w:rsidP="00F97BCE">
      <w:pPr>
        <w:rPr>
          <w:rFonts w:ascii="Arial" w:hAnsi="Arial"/>
        </w:rPr>
      </w:pPr>
    </w:p>
    <w:p w:rsidR="00FB54FD" w:rsidRDefault="00FB54FD" w:rsidP="00F97BCE">
      <w:pPr>
        <w:rPr>
          <w:rFonts w:ascii="Arial" w:hAnsi="Arial"/>
        </w:rPr>
      </w:pPr>
    </w:p>
    <w:p w:rsidR="00FB54FD" w:rsidRDefault="00FB54FD" w:rsidP="00F97BCE">
      <w:pPr>
        <w:rPr>
          <w:rFonts w:ascii="Arial" w:hAnsi="Arial"/>
        </w:rPr>
      </w:pPr>
    </w:p>
    <w:p w:rsidR="007C161B" w:rsidRDefault="007C161B" w:rsidP="00F97BCE">
      <w:pPr>
        <w:rPr>
          <w:rFonts w:ascii="Arial" w:hAnsi="Arial"/>
        </w:rPr>
      </w:pPr>
    </w:p>
    <w:p w:rsidR="007C161B" w:rsidRDefault="007C161B" w:rsidP="00F97BCE">
      <w:pPr>
        <w:rPr>
          <w:rFonts w:ascii="Arial" w:hAnsi="Arial"/>
        </w:rPr>
      </w:pPr>
    </w:p>
    <w:p w:rsidR="007C161B" w:rsidRDefault="007C161B" w:rsidP="00F97BCE">
      <w:pPr>
        <w:rPr>
          <w:rFonts w:ascii="Arial" w:hAnsi="Arial"/>
        </w:rPr>
      </w:pPr>
    </w:p>
    <w:p w:rsidR="007C161B" w:rsidRDefault="007C161B" w:rsidP="00F97BCE">
      <w:pPr>
        <w:rPr>
          <w:rFonts w:ascii="Arial" w:hAnsi="Arial"/>
        </w:rPr>
      </w:pPr>
    </w:p>
    <w:p w:rsidR="00125D3C" w:rsidRDefault="00125D3C" w:rsidP="00F97BCE">
      <w:pPr>
        <w:rPr>
          <w:rFonts w:ascii="Arial" w:hAnsi="Arial"/>
        </w:rPr>
      </w:pPr>
    </w:p>
    <w:p w:rsidR="00125D3C" w:rsidRDefault="00125D3C" w:rsidP="00F97BCE">
      <w:pPr>
        <w:rPr>
          <w:rFonts w:ascii="Arial" w:hAnsi="Arial"/>
        </w:rPr>
      </w:pPr>
    </w:p>
    <w:p w:rsidR="00125D3C" w:rsidRDefault="00125D3C" w:rsidP="00F97BCE">
      <w:pPr>
        <w:rPr>
          <w:rFonts w:ascii="Arial" w:hAnsi="Arial"/>
        </w:rPr>
      </w:pPr>
    </w:p>
    <w:p w:rsidR="00125D3C" w:rsidRDefault="00125D3C" w:rsidP="00F97BCE">
      <w:pPr>
        <w:rPr>
          <w:rFonts w:ascii="Arial" w:hAnsi="Arial"/>
        </w:rPr>
      </w:pPr>
    </w:p>
    <w:p w:rsidR="00125D3C" w:rsidRDefault="00125D3C" w:rsidP="00F97BCE">
      <w:pPr>
        <w:rPr>
          <w:rFonts w:ascii="Arial" w:hAnsi="Arial"/>
        </w:rPr>
      </w:pPr>
    </w:p>
    <w:p w:rsidR="00125D3C" w:rsidRDefault="00125D3C" w:rsidP="00F97BCE">
      <w:pPr>
        <w:rPr>
          <w:rFonts w:ascii="Arial" w:hAnsi="Arial"/>
        </w:rPr>
      </w:pPr>
    </w:p>
    <w:p w:rsidR="001579E0" w:rsidRPr="001579E0" w:rsidRDefault="001579E0" w:rsidP="00125D3C">
      <w:pPr>
        <w:pStyle w:val="2ti"/>
      </w:pPr>
    </w:p>
    <w:p w:rsidR="007C161B" w:rsidRPr="008B09FB" w:rsidRDefault="007C161B" w:rsidP="007C161B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25"/>
        <w:gridCol w:w="1921"/>
        <w:gridCol w:w="938"/>
        <w:gridCol w:w="1198"/>
        <w:gridCol w:w="1198"/>
        <w:gridCol w:w="1198"/>
        <w:gridCol w:w="1198"/>
        <w:gridCol w:w="1498"/>
      </w:tblGrid>
      <w:tr w:rsidR="007C161B" w:rsidRPr="008B09FB" w:rsidTr="00043C6E">
        <w:trPr>
          <w:cantSplit/>
          <w:tblHeader/>
        </w:trPr>
        <w:tc>
          <w:tcPr>
            <w:tcW w:w="5000" w:type="pct"/>
            <w:gridSpan w:val="8"/>
            <w:tcBorders>
              <w:bottom w:val="single" w:sz="8" w:space="0" w:color="632423"/>
              <w:right w:val="nil"/>
            </w:tcBorders>
            <w:shd w:val="clear" w:color="auto" w:fill="943634"/>
            <w:vAlign w:val="center"/>
          </w:tcPr>
          <w:p w:rsidR="007C161B" w:rsidRPr="00E23EEF" w:rsidRDefault="007C161B" w:rsidP="00043C6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DATOS DEL CASO DE PRUEBA</w:t>
            </w:r>
          </w:p>
        </w:tc>
      </w:tr>
      <w:tr w:rsidR="007C161B" w:rsidRPr="00574E54" w:rsidTr="00043C6E">
        <w:trPr>
          <w:cantSplit/>
        </w:trPr>
        <w:tc>
          <w:tcPr>
            <w:tcW w:w="503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7C161B" w:rsidRPr="00E23EEF" w:rsidRDefault="007C161B" w:rsidP="00043C6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Id</w:t>
            </w:r>
          </w:p>
        </w:tc>
        <w:tc>
          <w:tcPr>
            <w:tcW w:w="944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7C161B" w:rsidRPr="00E23EEF" w:rsidRDefault="00125D3C" w:rsidP="00043C6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>
              <w:rPr>
                <w:rFonts w:ascii="Arial" w:hAnsi="Arial" w:cs="Arial"/>
                <w:color w:val="FFFFFF"/>
                <w:sz w:val="22"/>
              </w:rPr>
              <w:t>REQ_04_C2</w:t>
            </w:r>
          </w:p>
        </w:tc>
        <w:tc>
          <w:tcPr>
            <w:tcW w:w="461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7C161B" w:rsidRPr="00E23EEF" w:rsidRDefault="007C161B" w:rsidP="00043C6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Autor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7C161B" w:rsidRPr="00E23EEF" w:rsidRDefault="007C161B" w:rsidP="00043C6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LGRM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7C161B" w:rsidRPr="00E23EEF" w:rsidRDefault="007C161B" w:rsidP="00043C6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Versión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7C161B" w:rsidRPr="00E23EEF" w:rsidRDefault="007C161B" w:rsidP="00043C6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 xml:space="preserve">v.1.0 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7C161B" w:rsidRPr="00E23EEF" w:rsidRDefault="007C161B" w:rsidP="00043C6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Fecha</w:t>
            </w:r>
          </w:p>
        </w:tc>
        <w:tc>
          <w:tcPr>
            <w:tcW w:w="737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7C161B" w:rsidRPr="00E23EEF" w:rsidRDefault="007C161B" w:rsidP="00043C6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04/02/2014</w:t>
            </w:r>
          </w:p>
        </w:tc>
      </w:tr>
      <w:tr w:rsidR="007C161B" w:rsidRPr="008B09FB" w:rsidTr="00043C6E">
        <w:trPr>
          <w:cantSplit/>
        </w:trPr>
        <w:tc>
          <w:tcPr>
            <w:tcW w:w="503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7C161B" w:rsidRPr="00E23EEF" w:rsidRDefault="007C161B" w:rsidP="00043C6E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4497" w:type="pct"/>
            <w:gridSpan w:val="7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7C161B" w:rsidRPr="00E23EEF" w:rsidRDefault="00125D3C" w:rsidP="007C161B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Login</w:t>
            </w:r>
          </w:p>
        </w:tc>
      </w:tr>
      <w:tr w:rsidR="007C161B" w:rsidRPr="008B09FB" w:rsidTr="00043C6E">
        <w:trPr>
          <w:cantSplit/>
        </w:trPr>
        <w:tc>
          <w:tcPr>
            <w:tcW w:w="503" w:type="pct"/>
            <w:shd w:val="clear" w:color="auto" w:fill="auto"/>
            <w:vAlign w:val="center"/>
          </w:tcPr>
          <w:p w:rsidR="007C161B" w:rsidRPr="00E23EEF" w:rsidRDefault="007C161B" w:rsidP="00043C6E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Objetivo</w:t>
            </w:r>
          </w:p>
        </w:tc>
        <w:tc>
          <w:tcPr>
            <w:tcW w:w="4497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7C161B" w:rsidRPr="00E23EEF" w:rsidRDefault="007C161B" w:rsidP="00125D3C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 xml:space="preserve">Probar el correcto funcionamiento </w:t>
            </w:r>
            <w:r w:rsidR="008B73BF">
              <w:rPr>
                <w:rFonts w:ascii="Arial" w:hAnsi="Arial" w:cs="Arial"/>
                <w:sz w:val="22"/>
              </w:rPr>
              <w:t xml:space="preserve">del </w:t>
            </w:r>
            <w:r w:rsidR="00125D3C">
              <w:rPr>
                <w:rFonts w:ascii="Arial" w:hAnsi="Arial" w:cs="Arial"/>
                <w:sz w:val="22"/>
              </w:rPr>
              <w:t>login.</w:t>
            </w:r>
            <w:r w:rsidR="008B73BF">
              <w:rPr>
                <w:rFonts w:ascii="Arial" w:hAnsi="Arial" w:cs="Arial"/>
                <w:sz w:val="22"/>
              </w:rPr>
              <w:t>.</w:t>
            </w:r>
          </w:p>
        </w:tc>
      </w:tr>
    </w:tbl>
    <w:p w:rsidR="007C161B" w:rsidRPr="008B09FB" w:rsidRDefault="007C161B" w:rsidP="007C161B">
      <w:pPr>
        <w:rPr>
          <w:rFonts w:ascii="Arial" w:hAnsi="Arial"/>
        </w:rPr>
      </w:pPr>
    </w:p>
    <w:p w:rsidR="00125D3C" w:rsidRPr="008B09FB" w:rsidRDefault="00125D3C" w:rsidP="00125D3C">
      <w:pPr>
        <w:rPr>
          <w:rFonts w:ascii="Arial" w:hAnsi="Arial"/>
        </w:rPr>
      </w:pPr>
    </w:p>
    <w:p w:rsidR="00125D3C" w:rsidRPr="008B09FB" w:rsidRDefault="00125D3C" w:rsidP="00125D3C">
      <w:pPr>
        <w:rPr>
          <w:rFonts w:ascii="Arial" w:hAnsi="Arial"/>
        </w:rPr>
      </w:pPr>
      <w:r w:rsidRPr="008B09FB">
        <w:rPr>
          <w:rFonts w:ascii="Arial" w:hAnsi="Arial"/>
        </w:rPr>
        <w:t>Descripción del escenario</w:t>
      </w:r>
    </w:p>
    <w:p w:rsidR="00125D3C" w:rsidRPr="008B09FB" w:rsidRDefault="00125D3C" w:rsidP="00125D3C">
      <w:pPr>
        <w:rPr>
          <w:rFonts w:ascii="Arial" w:hAnsi="Arial"/>
        </w:rPr>
      </w:pPr>
    </w:p>
    <w:p w:rsidR="00125D3C" w:rsidRDefault="00125D3C" w:rsidP="008C47E6">
      <w:pPr>
        <w:pStyle w:val="Prrafodelista"/>
        <w:numPr>
          <w:ilvl w:val="0"/>
          <w:numId w:val="16"/>
        </w:numPr>
      </w:pPr>
      <w:r>
        <w:t>Ingresar al portal de PDE</w:t>
      </w:r>
    </w:p>
    <w:p w:rsidR="00125D3C" w:rsidRDefault="00125D3C" w:rsidP="008C47E6">
      <w:pPr>
        <w:pStyle w:val="Prrafodelista"/>
        <w:numPr>
          <w:ilvl w:val="0"/>
          <w:numId w:val="16"/>
        </w:numPr>
      </w:pPr>
      <w:r>
        <w:t>Proporcionar usuario</w:t>
      </w:r>
    </w:p>
    <w:p w:rsidR="00125D3C" w:rsidRDefault="00125D3C" w:rsidP="008C47E6">
      <w:pPr>
        <w:pStyle w:val="Prrafodelista"/>
        <w:numPr>
          <w:ilvl w:val="0"/>
          <w:numId w:val="16"/>
        </w:numPr>
      </w:pPr>
      <w:r>
        <w:t>Proporcionar contraseña</w:t>
      </w:r>
    </w:p>
    <w:p w:rsidR="00125D3C" w:rsidRDefault="00125D3C" w:rsidP="008C47E6">
      <w:pPr>
        <w:pStyle w:val="Prrafodelista"/>
        <w:numPr>
          <w:ilvl w:val="0"/>
          <w:numId w:val="16"/>
        </w:numPr>
      </w:pPr>
      <w:r>
        <w:t>Validación exitosa</w:t>
      </w:r>
    </w:p>
    <w:p w:rsidR="00125D3C" w:rsidRDefault="00125D3C" w:rsidP="00125D3C">
      <w:pPr>
        <w:pStyle w:val="Prrafodelista"/>
        <w:numPr>
          <w:ilvl w:val="0"/>
          <w:numId w:val="0"/>
        </w:numPr>
        <w:ind w:left="720"/>
      </w:pPr>
    </w:p>
    <w:tbl>
      <w:tblPr>
        <w:tblW w:w="3392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999"/>
        <w:gridCol w:w="1880"/>
        <w:gridCol w:w="1684"/>
        <w:gridCol w:w="2349"/>
      </w:tblGrid>
      <w:tr w:rsidR="00125D3C" w:rsidRPr="008B09FB" w:rsidTr="0037385C">
        <w:trPr>
          <w:cantSplit/>
          <w:tblHeader/>
        </w:trPr>
        <w:tc>
          <w:tcPr>
            <w:tcW w:w="5000" w:type="pct"/>
            <w:gridSpan w:val="4"/>
            <w:tcBorders>
              <w:bottom w:val="single" w:sz="8" w:space="0" w:color="632423"/>
              <w:right w:val="nil"/>
            </w:tcBorders>
            <w:shd w:val="clear" w:color="auto" w:fill="943634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DATOS DE PRUEBA</w:t>
            </w:r>
          </w:p>
        </w:tc>
      </w:tr>
      <w:tr w:rsidR="00125D3C" w:rsidRPr="00574E54" w:rsidTr="0037385C">
        <w:trPr>
          <w:cantSplit/>
        </w:trPr>
        <w:tc>
          <w:tcPr>
            <w:tcW w:w="723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Corrida</w:t>
            </w:r>
          </w:p>
        </w:tc>
        <w:tc>
          <w:tcPr>
            <w:tcW w:w="1360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Usuario</w:t>
            </w:r>
          </w:p>
        </w:tc>
        <w:tc>
          <w:tcPr>
            <w:tcW w:w="1218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Contraseña</w:t>
            </w:r>
          </w:p>
        </w:tc>
        <w:tc>
          <w:tcPr>
            <w:tcW w:w="1699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Resultado esperado</w:t>
            </w:r>
          </w:p>
        </w:tc>
      </w:tr>
      <w:tr w:rsidR="00125D3C" w:rsidRPr="008B09FB" w:rsidTr="0037385C">
        <w:trPr>
          <w:cantSplit/>
        </w:trPr>
        <w:tc>
          <w:tcPr>
            <w:tcW w:w="723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125D3C" w:rsidRPr="00E23EEF" w:rsidRDefault="00125D3C" w:rsidP="0037385C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360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germanrodriguez</w:t>
            </w:r>
          </w:p>
        </w:tc>
        <w:tc>
          <w:tcPr>
            <w:tcW w:w="1218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12345678</w:t>
            </w:r>
          </w:p>
        </w:tc>
        <w:tc>
          <w:tcPr>
            <w:tcW w:w="1699" w:type="pct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Validación exitosa.</w:t>
            </w:r>
          </w:p>
        </w:tc>
      </w:tr>
      <w:tr w:rsidR="00125D3C" w:rsidRPr="008B09FB" w:rsidTr="0037385C">
        <w:trPr>
          <w:cantSplit/>
        </w:trPr>
        <w:tc>
          <w:tcPr>
            <w:tcW w:w="723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2</w:t>
            </w:r>
          </w:p>
        </w:tc>
        <w:tc>
          <w:tcPr>
            <w:tcW w:w="1360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germanrodriguez</w:t>
            </w:r>
          </w:p>
        </w:tc>
        <w:tc>
          <w:tcPr>
            <w:tcW w:w="1218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12345678</w:t>
            </w:r>
          </w:p>
        </w:tc>
        <w:tc>
          <w:tcPr>
            <w:tcW w:w="1699" w:type="pct"/>
            <w:tcBorders>
              <w:right w:val="nil"/>
            </w:tcBorders>
            <w:shd w:val="clear" w:color="auto" w:fill="auto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Mensaje para corroborar identidad.</w:t>
            </w:r>
          </w:p>
        </w:tc>
      </w:tr>
      <w:tr w:rsidR="00125D3C" w:rsidRPr="008B09FB" w:rsidTr="0037385C">
        <w:trPr>
          <w:cantSplit/>
        </w:trPr>
        <w:tc>
          <w:tcPr>
            <w:tcW w:w="723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3</w:t>
            </w:r>
          </w:p>
        </w:tc>
        <w:tc>
          <w:tcPr>
            <w:tcW w:w="1360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[ ]</w:t>
            </w:r>
          </w:p>
        </w:tc>
        <w:tc>
          <w:tcPr>
            <w:tcW w:w="1218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[ ]</w:t>
            </w:r>
          </w:p>
        </w:tc>
        <w:tc>
          <w:tcPr>
            <w:tcW w:w="1699" w:type="pct"/>
            <w:tcBorders>
              <w:right w:val="nil"/>
            </w:tcBorders>
            <w:shd w:val="clear" w:color="auto" w:fill="auto"/>
          </w:tcPr>
          <w:p w:rsidR="00125D3C" w:rsidRPr="00E23EEF" w:rsidRDefault="00125D3C" w:rsidP="0037385C">
            <w:pPr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Error en validación.</w:t>
            </w:r>
          </w:p>
        </w:tc>
      </w:tr>
      <w:tr w:rsidR="00125D3C" w:rsidRPr="008B09FB" w:rsidTr="0037385C">
        <w:trPr>
          <w:cantSplit/>
        </w:trPr>
        <w:tc>
          <w:tcPr>
            <w:tcW w:w="723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1360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[ ]</w:t>
            </w:r>
          </w:p>
        </w:tc>
        <w:tc>
          <w:tcPr>
            <w:tcW w:w="1218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123456789</w:t>
            </w:r>
          </w:p>
        </w:tc>
        <w:tc>
          <w:tcPr>
            <w:tcW w:w="1699" w:type="pct"/>
            <w:tcBorders>
              <w:right w:val="nil"/>
            </w:tcBorders>
            <w:shd w:val="clear" w:color="auto" w:fill="auto"/>
          </w:tcPr>
          <w:p w:rsidR="00125D3C" w:rsidRPr="00E23EEF" w:rsidRDefault="00125D3C" w:rsidP="0037385C">
            <w:pPr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Error en validación.</w:t>
            </w:r>
          </w:p>
        </w:tc>
      </w:tr>
      <w:tr w:rsidR="00125D3C" w:rsidRPr="008B09FB" w:rsidTr="0037385C">
        <w:trPr>
          <w:cantSplit/>
        </w:trPr>
        <w:tc>
          <w:tcPr>
            <w:tcW w:w="723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1360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germanrodriguez</w:t>
            </w:r>
          </w:p>
        </w:tc>
        <w:tc>
          <w:tcPr>
            <w:tcW w:w="1218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[ ]</w:t>
            </w:r>
          </w:p>
        </w:tc>
        <w:tc>
          <w:tcPr>
            <w:tcW w:w="1699" w:type="pct"/>
            <w:tcBorders>
              <w:right w:val="nil"/>
            </w:tcBorders>
            <w:shd w:val="clear" w:color="auto" w:fill="auto"/>
          </w:tcPr>
          <w:p w:rsidR="00125D3C" w:rsidRPr="00E23EEF" w:rsidRDefault="00125D3C" w:rsidP="0037385C">
            <w:pPr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Error en validación.</w:t>
            </w:r>
          </w:p>
        </w:tc>
      </w:tr>
    </w:tbl>
    <w:p w:rsidR="00125D3C" w:rsidRDefault="00125D3C" w:rsidP="00125D3C">
      <w:pPr>
        <w:rPr>
          <w:rFonts w:ascii="Arial" w:hAnsi="Arial"/>
        </w:rPr>
      </w:pPr>
    </w:p>
    <w:p w:rsidR="00DE231B" w:rsidRDefault="00DE231B" w:rsidP="007C161B">
      <w:pPr>
        <w:rPr>
          <w:rFonts w:ascii="Arial" w:hAnsi="Arial"/>
        </w:rPr>
      </w:pPr>
    </w:p>
    <w:p w:rsidR="00DE231B" w:rsidRDefault="00DE231B" w:rsidP="007C161B">
      <w:pPr>
        <w:rPr>
          <w:rFonts w:ascii="Arial" w:hAnsi="Arial"/>
        </w:rPr>
      </w:pPr>
    </w:p>
    <w:p w:rsidR="00DE231B" w:rsidRDefault="00DE231B" w:rsidP="007C161B">
      <w:pPr>
        <w:rPr>
          <w:rFonts w:ascii="Arial" w:hAnsi="Arial"/>
        </w:rPr>
      </w:pPr>
    </w:p>
    <w:p w:rsidR="00DE231B" w:rsidRDefault="00DE231B" w:rsidP="007C161B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00"/>
        <w:gridCol w:w="2293"/>
        <w:gridCol w:w="2293"/>
        <w:gridCol w:w="2293"/>
        <w:gridCol w:w="2295"/>
      </w:tblGrid>
      <w:tr w:rsidR="007C161B" w:rsidRPr="008B09FB" w:rsidTr="00043C6E">
        <w:trPr>
          <w:cantSplit/>
          <w:tblHeader/>
        </w:trPr>
        <w:tc>
          <w:tcPr>
            <w:tcW w:w="5000" w:type="pct"/>
            <w:gridSpan w:val="5"/>
            <w:tcBorders>
              <w:right w:val="nil"/>
            </w:tcBorders>
            <w:shd w:val="clear" w:color="auto" w:fill="943634"/>
            <w:vAlign w:val="center"/>
          </w:tcPr>
          <w:p w:rsidR="007C161B" w:rsidRPr="00E23EEF" w:rsidRDefault="007C161B" w:rsidP="00043C6E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RESULTADOS DE LAS PRUEBAS</w:t>
            </w:r>
          </w:p>
        </w:tc>
      </w:tr>
      <w:tr w:rsidR="007C161B" w:rsidRPr="00574E54" w:rsidTr="00043C6E">
        <w:trPr>
          <w:cantSplit/>
        </w:trPr>
        <w:tc>
          <w:tcPr>
            <w:tcW w:w="491" w:type="pct"/>
            <w:shd w:val="clear" w:color="auto" w:fill="A6A6A6"/>
            <w:vAlign w:val="center"/>
          </w:tcPr>
          <w:p w:rsidR="007C161B" w:rsidRPr="00E23EEF" w:rsidRDefault="007C161B" w:rsidP="00043C6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Corrida</w:t>
            </w:r>
          </w:p>
        </w:tc>
        <w:tc>
          <w:tcPr>
            <w:tcW w:w="1127" w:type="pct"/>
            <w:shd w:val="clear" w:color="auto" w:fill="A6A6A6"/>
          </w:tcPr>
          <w:p w:rsidR="007C161B" w:rsidRPr="00E23EEF" w:rsidRDefault="007C161B" w:rsidP="00043C6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7C161B" w:rsidRPr="00E23EEF" w:rsidRDefault="007C161B" w:rsidP="00043C6E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7C161B" w:rsidRPr="00E23EEF" w:rsidRDefault="007C161B" w:rsidP="00043C6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7C161B" w:rsidRPr="00E23EEF" w:rsidRDefault="007C161B" w:rsidP="00043C6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7C161B" w:rsidRPr="00E23EEF" w:rsidRDefault="007C161B" w:rsidP="00043C6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7C161B" w:rsidRPr="00E23EEF" w:rsidRDefault="007C161B" w:rsidP="00043C6E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7C161B" w:rsidRPr="00E23EEF" w:rsidRDefault="007C161B" w:rsidP="00043C6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7C161B" w:rsidRPr="00E23EEF" w:rsidRDefault="007C161B" w:rsidP="00043C6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7C161B" w:rsidRPr="00E23EEF" w:rsidRDefault="007C161B" w:rsidP="00043C6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7C161B" w:rsidRPr="00E23EEF" w:rsidRDefault="007C161B" w:rsidP="00043C6E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7C161B" w:rsidRPr="00E23EEF" w:rsidRDefault="007C161B" w:rsidP="00043C6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7C161B" w:rsidRPr="00E23EEF" w:rsidRDefault="007C161B" w:rsidP="00043C6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6A6A6"/>
          </w:tcPr>
          <w:p w:rsidR="007C161B" w:rsidRPr="00E23EEF" w:rsidRDefault="007C161B" w:rsidP="00043C6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7C161B" w:rsidRPr="00E23EEF" w:rsidRDefault="007C161B" w:rsidP="00043C6E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7C161B" w:rsidRPr="00E23EEF" w:rsidRDefault="007C161B" w:rsidP="00043C6E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7C161B" w:rsidRPr="00E23EEF" w:rsidRDefault="007C161B" w:rsidP="00043C6E">
            <w:pPr>
              <w:jc w:val="center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</w:tr>
      <w:tr w:rsidR="007C161B" w:rsidRPr="008B09FB" w:rsidTr="00043C6E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7C161B" w:rsidRPr="00E23EEF" w:rsidRDefault="007C161B" w:rsidP="00043C6E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7C161B" w:rsidRPr="00E23EEF" w:rsidRDefault="007C161B" w:rsidP="00043C6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7C161B" w:rsidRPr="00E23EEF" w:rsidRDefault="007C161B" w:rsidP="00043C6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7C161B" w:rsidRPr="00E23EEF" w:rsidRDefault="007C161B" w:rsidP="00043C6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7C161B" w:rsidRPr="00E23EEF" w:rsidRDefault="007C161B" w:rsidP="00043C6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7C161B" w:rsidRPr="008B09FB" w:rsidTr="00043C6E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7C161B" w:rsidRPr="00E23EEF" w:rsidRDefault="007C161B" w:rsidP="00043C6E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2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7C161B" w:rsidRPr="00E23EEF" w:rsidRDefault="007C161B" w:rsidP="00043C6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7C161B" w:rsidRPr="00E23EEF" w:rsidRDefault="007C161B" w:rsidP="00043C6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7C161B" w:rsidRPr="00E23EEF" w:rsidRDefault="007C161B" w:rsidP="00043C6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7C161B" w:rsidRPr="00E23EEF" w:rsidRDefault="007C161B" w:rsidP="00043C6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7C161B" w:rsidRPr="008B09FB" w:rsidTr="00043C6E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7C161B" w:rsidRPr="00E23EEF" w:rsidRDefault="007C161B" w:rsidP="00043C6E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3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7C161B" w:rsidRPr="00E23EEF" w:rsidRDefault="007C161B" w:rsidP="00043C6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7C161B" w:rsidRPr="00E23EEF" w:rsidRDefault="007C161B" w:rsidP="00043C6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7C161B" w:rsidRPr="00E23EEF" w:rsidRDefault="007C161B" w:rsidP="00043C6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7C161B" w:rsidRPr="00E23EEF" w:rsidRDefault="007C161B" w:rsidP="00043C6E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</w:tbl>
    <w:p w:rsidR="007C161B" w:rsidRDefault="007C161B" w:rsidP="007C161B">
      <w:pPr>
        <w:rPr>
          <w:rFonts w:ascii="Arial" w:hAnsi="Arial"/>
        </w:rPr>
      </w:pPr>
    </w:p>
    <w:p w:rsidR="007C161B" w:rsidRDefault="007C161B" w:rsidP="007C161B">
      <w:pPr>
        <w:rPr>
          <w:rFonts w:ascii="Arial" w:hAnsi="Arial"/>
        </w:rPr>
      </w:pPr>
    </w:p>
    <w:p w:rsidR="00125D3C" w:rsidRPr="001579E0" w:rsidRDefault="00125D3C" w:rsidP="00125D3C">
      <w:pPr>
        <w:pStyle w:val="2ti"/>
      </w:pPr>
      <w:bookmarkStart w:id="7" w:name="_Toc383582593"/>
      <w:r w:rsidRPr="001579E0">
        <w:lastRenderedPageBreak/>
        <w:t xml:space="preserve">Casos de prueba para el componente </w:t>
      </w:r>
      <w:r w:rsidR="00D87B56">
        <w:t>padrón de universidades</w:t>
      </w:r>
    </w:p>
    <w:p w:rsidR="00125D3C" w:rsidRPr="008B09FB" w:rsidRDefault="00125D3C" w:rsidP="00125D3C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25"/>
        <w:gridCol w:w="1921"/>
        <w:gridCol w:w="938"/>
        <w:gridCol w:w="1198"/>
        <w:gridCol w:w="1198"/>
        <w:gridCol w:w="1198"/>
        <w:gridCol w:w="1198"/>
        <w:gridCol w:w="1498"/>
      </w:tblGrid>
      <w:tr w:rsidR="00125D3C" w:rsidRPr="008B09FB" w:rsidTr="0037385C">
        <w:trPr>
          <w:cantSplit/>
          <w:tblHeader/>
        </w:trPr>
        <w:tc>
          <w:tcPr>
            <w:tcW w:w="5000" w:type="pct"/>
            <w:gridSpan w:val="8"/>
            <w:tcBorders>
              <w:bottom w:val="single" w:sz="8" w:space="0" w:color="632423"/>
              <w:right w:val="nil"/>
            </w:tcBorders>
            <w:shd w:val="clear" w:color="auto" w:fill="943634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DATOS DEL CASO DE PRUEBA</w:t>
            </w:r>
          </w:p>
        </w:tc>
      </w:tr>
      <w:tr w:rsidR="00125D3C" w:rsidRPr="00574E54" w:rsidTr="0037385C">
        <w:trPr>
          <w:cantSplit/>
        </w:trPr>
        <w:tc>
          <w:tcPr>
            <w:tcW w:w="503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Id</w:t>
            </w:r>
          </w:p>
        </w:tc>
        <w:tc>
          <w:tcPr>
            <w:tcW w:w="944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>
              <w:rPr>
                <w:rFonts w:ascii="Arial" w:hAnsi="Arial" w:cs="Arial"/>
                <w:color w:val="FFFFFF"/>
                <w:sz w:val="22"/>
              </w:rPr>
              <w:t>REQ_0</w:t>
            </w:r>
            <w:r w:rsidR="00D87B56">
              <w:rPr>
                <w:rFonts w:ascii="Arial" w:hAnsi="Arial" w:cs="Arial"/>
                <w:color w:val="FFFFFF"/>
                <w:sz w:val="22"/>
              </w:rPr>
              <w:t>5_C1</w:t>
            </w:r>
          </w:p>
        </w:tc>
        <w:tc>
          <w:tcPr>
            <w:tcW w:w="461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Autor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LGRM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Versión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 xml:space="preserve">v.1.0 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Fecha</w:t>
            </w:r>
          </w:p>
        </w:tc>
        <w:tc>
          <w:tcPr>
            <w:tcW w:w="737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>
              <w:rPr>
                <w:rFonts w:ascii="Arial" w:hAnsi="Arial" w:cs="Arial"/>
                <w:color w:val="FFFFFF"/>
                <w:sz w:val="22"/>
              </w:rPr>
              <w:t>11/04/14</w:t>
            </w:r>
          </w:p>
        </w:tc>
      </w:tr>
      <w:tr w:rsidR="00125D3C" w:rsidRPr="008B09FB" w:rsidTr="0037385C">
        <w:trPr>
          <w:cantSplit/>
        </w:trPr>
        <w:tc>
          <w:tcPr>
            <w:tcW w:w="503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4497" w:type="pct"/>
            <w:gridSpan w:val="7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125D3C" w:rsidRPr="00E23EEF" w:rsidRDefault="00125D3C" w:rsidP="00D87B56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Consultar padrón de </w:t>
            </w:r>
            <w:r w:rsidR="00D87B56">
              <w:rPr>
                <w:rFonts w:ascii="Arial" w:hAnsi="Arial" w:cs="Arial"/>
                <w:sz w:val="22"/>
              </w:rPr>
              <w:t>universidades.</w:t>
            </w:r>
          </w:p>
        </w:tc>
      </w:tr>
      <w:tr w:rsidR="00125D3C" w:rsidRPr="008B09FB" w:rsidTr="0037385C">
        <w:trPr>
          <w:cantSplit/>
        </w:trPr>
        <w:tc>
          <w:tcPr>
            <w:tcW w:w="503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Objetivo</w:t>
            </w:r>
          </w:p>
        </w:tc>
        <w:tc>
          <w:tcPr>
            <w:tcW w:w="4497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125D3C" w:rsidRPr="00E23EEF" w:rsidRDefault="00125D3C" w:rsidP="00D87B56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 xml:space="preserve">Probar el correcto funcionamiento </w:t>
            </w:r>
            <w:r>
              <w:rPr>
                <w:rFonts w:ascii="Arial" w:hAnsi="Arial" w:cs="Arial"/>
                <w:sz w:val="22"/>
              </w:rPr>
              <w:t xml:space="preserve">del despliegue de información en el padrón de </w:t>
            </w:r>
            <w:r w:rsidR="00D87B56">
              <w:rPr>
                <w:rFonts w:ascii="Arial" w:hAnsi="Arial" w:cs="Arial"/>
                <w:sz w:val="22"/>
              </w:rPr>
              <w:t>Universidades</w:t>
            </w:r>
            <w:r>
              <w:rPr>
                <w:rFonts w:ascii="Arial" w:hAnsi="Arial" w:cs="Arial"/>
                <w:sz w:val="22"/>
              </w:rPr>
              <w:t xml:space="preserve">. </w:t>
            </w:r>
          </w:p>
        </w:tc>
      </w:tr>
    </w:tbl>
    <w:p w:rsidR="00125D3C" w:rsidRPr="008B09FB" w:rsidRDefault="00125D3C" w:rsidP="00125D3C">
      <w:pPr>
        <w:rPr>
          <w:rFonts w:ascii="Arial" w:hAnsi="Arial"/>
        </w:rPr>
      </w:pPr>
    </w:p>
    <w:p w:rsidR="00125D3C" w:rsidRPr="008B09FB" w:rsidRDefault="00125D3C" w:rsidP="00125D3C">
      <w:pPr>
        <w:rPr>
          <w:rFonts w:ascii="Arial" w:hAnsi="Arial"/>
        </w:rPr>
      </w:pPr>
      <w:r w:rsidRPr="008B09FB">
        <w:rPr>
          <w:rFonts w:ascii="Arial" w:hAnsi="Arial"/>
        </w:rPr>
        <w:t>Descripción del escenario</w:t>
      </w:r>
    </w:p>
    <w:p w:rsidR="00125D3C" w:rsidRPr="008B09FB" w:rsidRDefault="00125D3C" w:rsidP="00125D3C">
      <w:pPr>
        <w:rPr>
          <w:rFonts w:ascii="Arial" w:hAnsi="Arial"/>
        </w:rPr>
      </w:pPr>
    </w:p>
    <w:p w:rsidR="00125D3C" w:rsidRDefault="00125D3C" w:rsidP="00125D3C">
      <w:pPr>
        <w:pStyle w:val="Prrafodelista"/>
      </w:pPr>
      <w:r>
        <w:t>Ir al sitio del PDE.</w:t>
      </w:r>
    </w:p>
    <w:p w:rsidR="00125D3C" w:rsidRDefault="00125D3C" w:rsidP="00125D3C">
      <w:pPr>
        <w:pStyle w:val="Prrafodelista"/>
      </w:pPr>
      <w:r>
        <w:t xml:space="preserve">Dar clic en </w:t>
      </w:r>
      <w:r w:rsidR="00D87B56">
        <w:t>Universidades</w:t>
      </w:r>
      <w:r>
        <w:t>.</w:t>
      </w:r>
    </w:p>
    <w:p w:rsidR="00125D3C" w:rsidRDefault="00125D3C" w:rsidP="00125D3C">
      <w:pPr>
        <w:pStyle w:val="Prrafodelista"/>
      </w:pPr>
      <w:r>
        <w:t xml:space="preserve">Se despliega el padrón de </w:t>
      </w:r>
      <w:r w:rsidR="00D87B56">
        <w:t>universidades</w:t>
      </w:r>
      <w:r>
        <w:t xml:space="preserve"> con los siguientes datos:</w:t>
      </w:r>
    </w:p>
    <w:p w:rsidR="00125D3C" w:rsidRPr="00E40351" w:rsidRDefault="00125D3C" w:rsidP="008C47E6">
      <w:pPr>
        <w:pStyle w:val="Prrafodelista"/>
        <w:numPr>
          <w:ilvl w:val="0"/>
          <w:numId w:val="5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 xml:space="preserve">Nombre </w:t>
      </w:r>
    </w:p>
    <w:p w:rsidR="00125D3C" w:rsidRPr="00E40351" w:rsidRDefault="00125D3C" w:rsidP="008C47E6">
      <w:pPr>
        <w:pStyle w:val="Prrafodelista"/>
        <w:numPr>
          <w:ilvl w:val="0"/>
          <w:numId w:val="5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Dirección</w:t>
      </w:r>
    </w:p>
    <w:p w:rsidR="00125D3C" w:rsidRPr="00E40351" w:rsidRDefault="00125D3C" w:rsidP="008C47E6">
      <w:pPr>
        <w:pStyle w:val="Prrafodelista"/>
        <w:numPr>
          <w:ilvl w:val="0"/>
          <w:numId w:val="5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Teléfonos</w:t>
      </w:r>
    </w:p>
    <w:p w:rsidR="00125D3C" w:rsidRPr="00E40351" w:rsidRDefault="00125D3C" w:rsidP="008C47E6">
      <w:pPr>
        <w:pStyle w:val="Prrafodelista"/>
        <w:numPr>
          <w:ilvl w:val="0"/>
          <w:numId w:val="5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Correo</w:t>
      </w:r>
    </w:p>
    <w:p w:rsidR="00125D3C" w:rsidRDefault="00D87B56" w:rsidP="008C47E6">
      <w:pPr>
        <w:pStyle w:val="Prrafodelista"/>
        <w:numPr>
          <w:ilvl w:val="0"/>
          <w:numId w:val="5"/>
        </w:numPr>
        <w:jc w:val="left"/>
        <w:rPr>
          <w:rFonts w:ascii="Calibri" w:eastAsia="Calibri" w:hAnsi="Calibri"/>
        </w:rPr>
      </w:pPr>
      <w:r>
        <w:t>Carreras</w:t>
      </w:r>
    </w:p>
    <w:p w:rsidR="00125D3C" w:rsidRDefault="00125D3C" w:rsidP="00125D3C">
      <w:pPr>
        <w:pStyle w:val="Prrafodelista"/>
        <w:numPr>
          <w:ilvl w:val="0"/>
          <w:numId w:val="0"/>
        </w:numPr>
        <w:ind w:left="720"/>
      </w:pPr>
    </w:p>
    <w:p w:rsidR="00125D3C" w:rsidRDefault="00125D3C" w:rsidP="00125D3C">
      <w:pPr>
        <w:rPr>
          <w:rFonts w:ascii="Arial" w:hAnsi="Arial"/>
        </w:rPr>
      </w:pPr>
    </w:p>
    <w:tbl>
      <w:tblPr>
        <w:tblW w:w="2566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999"/>
        <w:gridCol w:w="1880"/>
        <w:gridCol w:w="2349"/>
      </w:tblGrid>
      <w:tr w:rsidR="00125D3C" w:rsidRPr="008B09FB" w:rsidTr="0037385C">
        <w:trPr>
          <w:cantSplit/>
          <w:tblHeader/>
        </w:trPr>
        <w:tc>
          <w:tcPr>
            <w:tcW w:w="5000" w:type="pct"/>
            <w:gridSpan w:val="3"/>
            <w:tcBorders>
              <w:bottom w:val="single" w:sz="8" w:space="0" w:color="632423"/>
              <w:right w:val="nil"/>
            </w:tcBorders>
            <w:shd w:val="clear" w:color="auto" w:fill="943634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DATOS DE PRUEBA</w:t>
            </w:r>
          </w:p>
        </w:tc>
      </w:tr>
      <w:tr w:rsidR="00125D3C" w:rsidRPr="00574E54" w:rsidTr="0037385C">
        <w:trPr>
          <w:cantSplit/>
        </w:trPr>
        <w:tc>
          <w:tcPr>
            <w:tcW w:w="955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Corrida</w:t>
            </w:r>
          </w:p>
        </w:tc>
        <w:tc>
          <w:tcPr>
            <w:tcW w:w="1798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 xml:space="preserve">Acción </w:t>
            </w:r>
          </w:p>
        </w:tc>
        <w:tc>
          <w:tcPr>
            <w:tcW w:w="2247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Resultado esperado</w:t>
            </w:r>
          </w:p>
        </w:tc>
      </w:tr>
      <w:tr w:rsidR="00125D3C" w:rsidRPr="008B09FB" w:rsidTr="0037385C">
        <w:trPr>
          <w:cantSplit/>
        </w:trPr>
        <w:tc>
          <w:tcPr>
            <w:tcW w:w="955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125D3C" w:rsidRPr="00E23EEF" w:rsidRDefault="00125D3C" w:rsidP="0037385C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798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125D3C" w:rsidRPr="00E23EEF" w:rsidRDefault="00125D3C" w:rsidP="00D87B56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Clic en el botón </w:t>
            </w:r>
            <w:r w:rsidR="00D87B56">
              <w:rPr>
                <w:rFonts w:ascii="Arial" w:hAnsi="Arial"/>
                <w:sz w:val="22"/>
              </w:rPr>
              <w:t>Universidades</w:t>
            </w: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2247" w:type="pct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125D3C" w:rsidRPr="00E23EEF" w:rsidRDefault="00125D3C" w:rsidP="00D87B56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Despliegue del padrón de </w:t>
            </w:r>
            <w:r w:rsidR="00D87B56">
              <w:rPr>
                <w:rFonts w:ascii="Arial" w:hAnsi="Arial"/>
                <w:sz w:val="22"/>
              </w:rPr>
              <w:t>universiades</w:t>
            </w:r>
            <w:r>
              <w:rPr>
                <w:rFonts w:ascii="Arial" w:hAnsi="Arial"/>
                <w:sz w:val="22"/>
              </w:rPr>
              <w:t>.</w:t>
            </w:r>
          </w:p>
        </w:tc>
      </w:tr>
    </w:tbl>
    <w:p w:rsidR="00125D3C" w:rsidRDefault="00125D3C" w:rsidP="00125D3C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00"/>
        <w:gridCol w:w="2293"/>
        <w:gridCol w:w="2293"/>
        <w:gridCol w:w="2293"/>
        <w:gridCol w:w="2295"/>
      </w:tblGrid>
      <w:tr w:rsidR="00125D3C" w:rsidRPr="008B09FB" w:rsidTr="0037385C">
        <w:trPr>
          <w:cantSplit/>
          <w:tblHeader/>
        </w:trPr>
        <w:tc>
          <w:tcPr>
            <w:tcW w:w="5000" w:type="pct"/>
            <w:gridSpan w:val="5"/>
            <w:tcBorders>
              <w:right w:val="nil"/>
            </w:tcBorders>
            <w:shd w:val="clear" w:color="auto" w:fill="943634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RESULTADOS DE LAS PRUEBAS</w:t>
            </w:r>
          </w:p>
        </w:tc>
      </w:tr>
      <w:tr w:rsidR="00125D3C" w:rsidRPr="00574E54" w:rsidTr="0037385C">
        <w:trPr>
          <w:cantSplit/>
        </w:trPr>
        <w:tc>
          <w:tcPr>
            <w:tcW w:w="491" w:type="pct"/>
            <w:shd w:val="clear" w:color="auto" w:fill="A6A6A6"/>
            <w:vAlign w:val="center"/>
          </w:tcPr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Corrida</w:t>
            </w:r>
          </w:p>
        </w:tc>
        <w:tc>
          <w:tcPr>
            <w:tcW w:w="1127" w:type="pct"/>
            <w:shd w:val="clear" w:color="auto" w:fill="A6A6A6"/>
          </w:tcPr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125D3C" w:rsidRPr="00E23EEF" w:rsidRDefault="00125D3C" w:rsidP="0037385C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125D3C" w:rsidRPr="00E23EEF" w:rsidRDefault="00125D3C" w:rsidP="0037385C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125D3C" w:rsidRPr="00E23EEF" w:rsidRDefault="00125D3C" w:rsidP="0037385C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6A6A6"/>
          </w:tcPr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125D3C" w:rsidRPr="00E23EEF" w:rsidRDefault="00125D3C" w:rsidP="0037385C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125D3C" w:rsidRPr="00E23EEF" w:rsidRDefault="00125D3C" w:rsidP="0037385C">
            <w:pPr>
              <w:jc w:val="center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</w:tr>
      <w:tr w:rsidR="00125D3C" w:rsidRPr="008B09FB" w:rsidTr="0037385C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125D3C" w:rsidRPr="008B09FB" w:rsidTr="0037385C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2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125D3C" w:rsidRPr="008B09FB" w:rsidTr="0037385C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3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</w:tbl>
    <w:p w:rsidR="00125D3C" w:rsidRDefault="00125D3C" w:rsidP="00125D3C">
      <w:pPr>
        <w:rPr>
          <w:rFonts w:ascii="Arial" w:hAnsi="Arial"/>
        </w:rPr>
        <w:sectPr w:rsidR="00125D3C" w:rsidSect="00AA1852">
          <w:headerReference w:type="default" r:id="rId10"/>
          <w:footerReference w:type="default" r:id="rId11"/>
          <w:pgSz w:w="12240" w:h="15840"/>
          <w:pgMar w:top="1985" w:right="1134" w:bottom="1701" w:left="1134" w:header="504" w:footer="828" w:gutter="0"/>
          <w:cols w:space="708"/>
          <w:docGrid w:linePitch="360"/>
        </w:sectPr>
      </w:pPr>
    </w:p>
    <w:p w:rsidR="00125D3C" w:rsidRPr="008B09FB" w:rsidRDefault="00125D3C" w:rsidP="00125D3C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25"/>
        <w:gridCol w:w="1921"/>
        <w:gridCol w:w="938"/>
        <w:gridCol w:w="1198"/>
        <w:gridCol w:w="1198"/>
        <w:gridCol w:w="1198"/>
        <w:gridCol w:w="1198"/>
        <w:gridCol w:w="1498"/>
      </w:tblGrid>
      <w:tr w:rsidR="00125D3C" w:rsidRPr="008B09FB" w:rsidTr="0037385C">
        <w:trPr>
          <w:cantSplit/>
          <w:tblHeader/>
        </w:trPr>
        <w:tc>
          <w:tcPr>
            <w:tcW w:w="5000" w:type="pct"/>
            <w:gridSpan w:val="8"/>
            <w:tcBorders>
              <w:bottom w:val="single" w:sz="8" w:space="0" w:color="632423"/>
              <w:right w:val="nil"/>
            </w:tcBorders>
            <w:shd w:val="clear" w:color="auto" w:fill="943634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DATOS DEL CASO DE PRUEBA</w:t>
            </w:r>
          </w:p>
        </w:tc>
      </w:tr>
      <w:tr w:rsidR="00125D3C" w:rsidRPr="00574E54" w:rsidTr="0037385C">
        <w:trPr>
          <w:cantSplit/>
        </w:trPr>
        <w:tc>
          <w:tcPr>
            <w:tcW w:w="503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Id</w:t>
            </w:r>
          </w:p>
        </w:tc>
        <w:tc>
          <w:tcPr>
            <w:tcW w:w="944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125D3C" w:rsidRPr="00E23EEF" w:rsidRDefault="00D87B56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>
              <w:rPr>
                <w:rFonts w:ascii="Arial" w:hAnsi="Arial" w:cs="Arial"/>
                <w:color w:val="FFFFFF"/>
                <w:sz w:val="22"/>
              </w:rPr>
              <w:t>REQ_05</w:t>
            </w:r>
            <w:r w:rsidR="00125D3C">
              <w:rPr>
                <w:rFonts w:ascii="Arial" w:hAnsi="Arial" w:cs="Arial"/>
                <w:color w:val="FFFFFF"/>
                <w:sz w:val="22"/>
              </w:rPr>
              <w:t>_C</w:t>
            </w:r>
            <w:r w:rsidR="00125D3C" w:rsidRPr="00E23EEF">
              <w:rPr>
                <w:rFonts w:ascii="Arial" w:hAnsi="Arial" w:cs="Arial"/>
                <w:color w:val="FFFFFF"/>
                <w:sz w:val="22"/>
              </w:rPr>
              <w:t>2</w:t>
            </w:r>
          </w:p>
        </w:tc>
        <w:tc>
          <w:tcPr>
            <w:tcW w:w="461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Autor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LGRM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Versión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 xml:space="preserve">v.1.0 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Fecha</w:t>
            </w:r>
          </w:p>
        </w:tc>
        <w:tc>
          <w:tcPr>
            <w:tcW w:w="737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>
              <w:rPr>
                <w:rFonts w:ascii="Arial" w:hAnsi="Arial" w:cs="Arial"/>
                <w:color w:val="FFFFFF"/>
                <w:sz w:val="22"/>
              </w:rPr>
              <w:t>11/04/14</w:t>
            </w:r>
          </w:p>
        </w:tc>
      </w:tr>
      <w:tr w:rsidR="00125D3C" w:rsidRPr="008B09FB" w:rsidTr="0037385C">
        <w:trPr>
          <w:cantSplit/>
        </w:trPr>
        <w:tc>
          <w:tcPr>
            <w:tcW w:w="503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4497" w:type="pct"/>
            <w:gridSpan w:val="7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125D3C" w:rsidRPr="00E23EEF" w:rsidRDefault="00125D3C" w:rsidP="00D87B56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Consultar </w:t>
            </w:r>
            <w:r w:rsidR="00D87B56">
              <w:rPr>
                <w:rFonts w:ascii="Arial" w:hAnsi="Arial" w:cs="Arial"/>
                <w:sz w:val="22"/>
              </w:rPr>
              <w:t>universidad</w:t>
            </w:r>
          </w:p>
        </w:tc>
      </w:tr>
      <w:tr w:rsidR="00125D3C" w:rsidRPr="008B09FB" w:rsidTr="0037385C">
        <w:trPr>
          <w:cantSplit/>
        </w:trPr>
        <w:tc>
          <w:tcPr>
            <w:tcW w:w="503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Objetivo</w:t>
            </w:r>
          </w:p>
        </w:tc>
        <w:tc>
          <w:tcPr>
            <w:tcW w:w="4497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125D3C" w:rsidRPr="00E23EEF" w:rsidRDefault="00125D3C" w:rsidP="00D87B56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 xml:space="preserve">Probar el correcto funcionamiento </w:t>
            </w:r>
            <w:r>
              <w:rPr>
                <w:rFonts w:ascii="Arial" w:hAnsi="Arial" w:cs="Arial"/>
                <w:sz w:val="22"/>
              </w:rPr>
              <w:t xml:space="preserve">la consulta de </w:t>
            </w:r>
            <w:r w:rsidR="00D87B56">
              <w:rPr>
                <w:rFonts w:ascii="Arial" w:hAnsi="Arial" w:cs="Arial"/>
                <w:sz w:val="22"/>
              </w:rPr>
              <w:t>universidades</w:t>
            </w:r>
            <w:r w:rsidRPr="00E23EEF">
              <w:rPr>
                <w:rFonts w:ascii="Arial" w:hAnsi="Arial" w:cs="Arial"/>
                <w:sz w:val="22"/>
              </w:rPr>
              <w:t>.</w:t>
            </w:r>
          </w:p>
        </w:tc>
      </w:tr>
    </w:tbl>
    <w:p w:rsidR="00125D3C" w:rsidRPr="008B09FB" w:rsidRDefault="00125D3C" w:rsidP="00125D3C">
      <w:pPr>
        <w:rPr>
          <w:rFonts w:ascii="Arial" w:hAnsi="Arial"/>
        </w:rPr>
      </w:pPr>
    </w:p>
    <w:p w:rsidR="00125D3C" w:rsidRPr="008B09FB" w:rsidRDefault="00125D3C" w:rsidP="00125D3C">
      <w:pPr>
        <w:rPr>
          <w:rFonts w:ascii="Arial" w:hAnsi="Arial"/>
        </w:rPr>
      </w:pPr>
      <w:r w:rsidRPr="008B09FB">
        <w:rPr>
          <w:rFonts w:ascii="Arial" w:hAnsi="Arial"/>
        </w:rPr>
        <w:t>Descripción del escenario</w:t>
      </w:r>
    </w:p>
    <w:p w:rsidR="00125D3C" w:rsidRPr="008B09FB" w:rsidRDefault="00125D3C" w:rsidP="00125D3C">
      <w:pPr>
        <w:rPr>
          <w:rFonts w:ascii="Arial" w:hAnsi="Arial"/>
        </w:rPr>
      </w:pPr>
    </w:p>
    <w:p w:rsidR="00125D3C" w:rsidRDefault="00125D3C" w:rsidP="008C47E6">
      <w:pPr>
        <w:pStyle w:val="Prrafodelista"/>
        <w:numPr>
          <w:ilvl w:val="0"/>
          <w:numId w:val="7"/>
        </w:numPr>
      </w:pPr>
      <w:r>
        <w:t>Ir al sitio del PDE.</w:t>
      </w:r>
    </w:p>
    <w:p w:rsidR="00125D3C" w:rsidRDefault="00125D3C" w:rsidP="00125D3C">
      <w:pPr>
        <w:pStyle w:val="Prrafodelista"/>
      </w:pPr>
      <w:r>
        <w:t xml:space="preserve">Dar clic en </w:t>
      </w:r>
      <w:r w:rsidR="00D87B56">
        <w:t>universidad</w:t>
      </w:r>
      <w:r>
        <w:t>.</w:t>
      </w:r>
    </w:p>
    <w:p w:rsidR="00125D3C" w:rsidRPr="00D223C8" w:rsidRDefault="00125D3C" w:rsidP="00125D3C">
      <w:pPr>
        <w:pStyle w:val="Prrafodelista"/>
        <w:rPr>
          <w:rFonts w:ascii="Calibri" w:eastAsia="Calibri" w:hAnsi="Calibri"/>
        </w:rPr>
      </w:pPr>
      <w:r>
        <w:t xml:space="preserve">Dar clic en el registro que tenga la </w:t>
      </w:r>
      <w:r w:rsidR="00D87B56">
        <w:t>universidad</w:t>
      </w:r>
      <w:r>
        <w:t xml:space="preserve"> de interés.</w:t>
      </w:r>
    </w:p>
    <w:p w:rsidR="00125D3C" w:rsidRPr="00D223C8" w:rsidRDefault="00125D3C" w:rsidP="00125D3C">
      <w:pPr>
        <w:pStyle w:val="Prrafodelista"/>
        <w:rPr>
          <w:rFonts w:ascii="Calibri" w:eastAsia="Calibri" w:hAnsi="Calibri"/>
        </w:rPr>
      </w:pPr>
      <w:r>
        <w:t xml:space="preserve">Se desplegara la siguiente información de la </w:t>
      </w:r>
      <w:r w:rsidR="00D87B56">
        <w:t>universidad</w:t>
      </w:r>
      <w:r>
        <w:t xml:space="preserve"> seleccionada:</w:t>
      </w:r>
    </w:p>
    <w:p w:rsidR="00D87B56" w:rsidRPr="00E40351" w:rsidRDefault="00D87B56" w:rsidP="008C47E6">
      <w:pPr>
        <w:pStyle w:val="Prrafodelista"/>
        <w:numPr>
          <w:ilvl w:val="1"/>
          <w:numId w:val="6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 xml:space="preserve">Nombre </w:t>
      </w:r>
    </w:p>
    <w:p w:rsidR="00D87B56" w:rsidRPr="00E40351" w:rsidRDefault="00D87B56" w:rsidP="008C47E6">
      <w:pPr>
        <w:pStyle w:val="Prrafodelista"/>
        <w:numPr>
          <w:ilvl w:val="1"/>
          <w:numId w:val="6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Dirección</w:t>
      </w:r>
    </w:p>
    <w:p w:rsidR="00D87B56" w:rsidRPr="00E40351" w:rsidRDefault="00D87B56" w:rsidP="008C47E6">
      <w:pPr>
        <w:pStyle w:val="Prrafodelista"/>
        <w:numPr>
          <w:ilvl w:val="1"/>
          <w:numId w:val="6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Teléfonos</w:t>
      </w:r>
    </w:p>
    <w:p w:rsidR="00D87B56" w:rsidRDefault="00D87B56" w:rsidP="008C47E6">
      <w:pPr>
        <w:pStyle w:val="Prrafodelista"/>
        <w:numPr>
          <w:ilvl w:val="1"/>
          <w:numId w:val="6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Correo</w:t>
      </w:r>
    </w:p>
    <w:p w:rsidR="00D87B56" w:rsidRPr="00B96E31" w:rsidRDefault="00D87B56" w:rsidP="008C47E6">
      <w:pPr>
        <w:pStyle w:val="Prrafodelista"/>
        <w:numPr>
          <w:ilvl w:val="1"/>
          <w:numId w:val="6"/>
        </w:numPr>
        <w:jc w:val="left"/>
        <w:rPr>
          <w:rFonts w:ascii="Calibri" w:eastAsia="Calibri" w:hAnsi="Calibri"/>
        </w:rPr>
      </w:pPr>
      <w:r w:rsidRPr="00B96E31">
        <w:rPr>
          <w:rFonts w:ascii="Calibri" w:eastAsia="Calibri" w:hAnsi="Calibri"/>
        </w:rPr>
        <w:t>Carreras</w:t>
      </w:r>
    </w:p>
    <w:p w:rsidR="00D87B56" w:rsidRPr="00E40351" w:rsidRDefault="00D87B56" w:rsidP="008C47E6">
      <w:pPr>
        <w:pStyle w:val="Prrafodelista"/>
        <w:numPr>
          <w:ilvl w:val="1"/>
          <w:numId w:val="6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 xml:space="preserve">Perfil de </w:t>
      </w:r>
      <w:r>
        <w:rPr>
          <w:rFonts w:ascii="Calibri" w:eastAsia="Calibri" w:hAnsi="Calibri"/>
        </w:rPr>
        <w:t>universidad</w:t>
      </w:r>
      <w:r w:rsidRPr="00E40351">
        <w:rPr>
          <w:rFonts w:ascii="Calibri" w:eastAsia="Calibri" w:hAnsi="Calibri"/>
        </w:rPr>
        <w:t>:</w:t>
      </w:r>
    </w:p>
    <w:p w:rsidR="00D87B56" w:rsidRPr="00E40351" w:rsidRDefault="00D87B56" w:rsidP="008C47E6">
      <w:pPr>
        <w:pStyle w:val="Prrafodelista"/>
        <w:numPr>
          <w:ilvl w:val="2"/>
          <w:numId w:val="17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Misión</w:t>
      </w:r>
    </w:p>
    <w:p w:rsidR="00D87B56" w:rsidRPr="00E40351" w:rsidRDefault="00D87B56" w:rsidP="008C47E6">
      <w:pPr>
        <w:pStyle w:val="Prrafodelista"/>
        <w:numPr>
          <w:ilvl w:val="2"/>
          <w:numId w:val="17"/>
        </w:numPr>
        <w:jc w:val="left"/>
        <w:rPr>
          <w:rFonts w:ascii="Calibri" w:eastAsia="Calibri" w:hAnsi="Calibri"/>
        </w:rPr>
      </w:pPr>
      <w:r w:rsidRPr="00E40351">
        <w:rPr>
          <w:rFonts w:ascii="Calibri" w:eastAsia="Calibri" w:hAnsi="Calibri"/>
        </w:rPr>
        <w:t>Visión</w:t>
      </w:r>
    </w:p>
    <w:p w:rsidR="00D87B56" w:rsidRDefault="00D87B56" w:rsidP="008C47E6">
      <w:pPr>
        <w:pStyle w:val="Prrafodelista"/>
        <w:numPr>
          <w:ilvl w:val="2"/>
          <w:numId w:val="17"/>
        </w:numPr>
        <w:jc w:val="left"/>
      </w:pPr>
      <w:r w:rsidRPr="00E40351">
        <w:rPr>
          <w:rFonts w:ascii="Calibri" w:eastAsia="Calibri" w:hAnsi="Calibri"/>
        </w:rPr>
        <w:t>Logotipo</w:t>
      </w:r>
    </w:p>
    <w:p w:rsidR="00125D3C" w:rsidRPr="00D223C8" w:rsidRDefault="00125D3C" w:rsidP="00125D3C">
      <w:pPr>
        <w:pStyle w:val="Prrafodelista"/>
        <w:numPr>
          <w:ilvl w:val="0"/>
          <w:numId w:val="0"/>
        </w:numPr>
        <w:ind w:left="720" w:hanging="360"/>
        <w:rPr>
          <w:rFonts w:ascii="Calibri" w:eastAsia="Calibri" w:hAnsi="Calibri"/>
        </w:rPr>
      </w:pPr>
    </w:p>
    <w:p w:rsidR="00125D3C" w:rsidRDefault="00125D3C" w:rsidP="00125D3C">
      <w:pPr>
        <w:pStyle w:val="Prrafodelista"/>
        <w:numPr>
          <w:ilvl w:val="0"/>
          <w:numId w:val="0"/>
        </w:numPr>
        <w:ind w:left="720"/>
      </w:pPr>
    </w:p>
    <w:tbl>
      <w:tblPr>
        <w:tblW w:w="2566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999"/>
        <w:gridCol w:w="1880"/>
        <w:gridCol w:w="2349"/>
      </w:tblGrid>
      <w:tr w:rsidR="00125D3C" w:rsidRPr="008B09FB" w:rsidTr="0037385C">
        <w:trPr>
          <w:cantSplit/>
          <w:tblHeader/>
        </w:trPr>
        <w:tc>
          <w:tcPr>
            <w:tcW w:w="5000" w:type="pct"/>
            <w:gridSpan w:val="3"/>
            <w:tcBorders>
              <w:bottom w:val="single" w:sz="8" w:space="0" w:color="632423"/>
              <w:right w:val="nil"/>
            </w:tcBorders>
            <w:shd w:val="clear" w:color="auto" w:fill="943634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DATOS DE PRUEBA</w:t>
            </w:r>
          </w:p>
        </w:tc>
      </w:tr>
      <w:tr w:rsidR="00125D3C" w:rsidRPr="00574E54" w:rsidTr="0037385C">
        <w:trPr>
          <w:cantSplit/>
        </w:trPr>
        <w:tc>
          <w:tcPr>
            <w:tcW w:w="955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Corrida</w:t>
            </w:r>
          </w:p>
        </w:tc>
        <w:tc>
          <w:tcPr>
            <w:tcW w:w="1798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 xml:space="preserve">Acción </w:t>
            </w:r>
          </w:p>
        </w:tc>
        <w:tc>
          <w:tcPr>
            <w:tcW w:w="2247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Resultado esperado</w:t>
            </w:r>
          </w:p>
        </w:tc>
      </w:tr>
      <w:tr w:rsidR="00125D3C" w:rsidRPr="008B09FB" w:rsidTr="0037385C">
        <w:trPr>
          <w:cantSplit/>
        </w:trPr>
        <w:tc>
          <w:tcPr>
            <w:tcW w:w="955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125D3C" w:rsidRPr="00E23EEF" w:rsidRDefault="00125D3C" w:rsidP="0037385C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798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Seleccionar registro.</w:t>
            </w:r>
          </w:p>
        </w:tc>
        <w:tc>
          <w:tcPr>
            <w:tcW w:w="2247" w:type="pct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Despliegue de la información de la empresa seleccionada.</w:t>
            </w:r>
          </w:p>
        </w:tc>
      </w:tr>
    </w:tbl>
    <w:p w:rsidR="00125D3C" w:rsidRDefault="00125D3C" w:rsidP="00125D3C">
      <w:pPr>
        <w:rPr>
          <w:rFonts w:ascii="Arial" w:hAnsi="Arial"/>
        </w:rPr>
      </w:pPr>
    </w:p>
    <w:p w:rsidR="00125D3C" w:rsidRDefault="00125D3C" w:rsidP="00125D3C">
      <w:pPr>
        <w:rPr>
          <w:rFonts w:ascii="Arial" w:hAnsi="Arial"/>
        </w:rPr>
      </w:pPr>
    </w:p>
    <w:p w:rsidR="00125D3C" w:rsidRDefault="00125D3C" w:rsidP="00125D3C">
      <w:pPr>
        <w:rPr>
          <w:rFonts w:ascii="Arial" w:hAnsi="Arial"/>
        </w:rPr>
      </w:pPr>
    </w:p>
    <w:p w:rsidR="00125D3C" w:rsidRDefault="00125D3C" w:rsidP="00125D3C">
      <w:pPr>
        <w:rPr>
          <w:rFonts w:ascii="Arial" w:hAnsi="Arial"/>
        </w:rPr>
      </w:pPr>
    </w:p>
    <w:p w:rsidR="00125D3C" w:rsidRDefault="00125D3C" w:rsidP="00125D3C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00"/>
        <w:gridCol w:w="2293"/>
        <w:gridCol w:w="2293"/>
        <w:gridCol w:w="2293"/>
        <w:gridCol w:w="2295"/>
      </w:tblGrid>
      <w:tr w:rsidR="00125D3C" w:rsidRPr="008B09FB" w:rsidTr="0037385C">
        <w:trPr>
          <w:cantSplit/>
          <w:tblHeader/>
        </w:trPr>
        <w:tc>
          <w:tcPr>
            <w:tcW w:w="5000" w:type="pct"/>
            <w:gridSpan w:val="5"/>
            <w:tcBorders>
              <w:right w:val="nil"/>
            </w:tcBorders>
            <w:shd w:val="clear" w:color="auto" w:fill="943634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RESULTADOS DE LAS PRUEBAS</w:t>
            </w:r>
          </w:p>
        </w:tc>
      </w:tr>
      <w:tr w:rsidR="00125D3C" w:rsidRPr="00574E54" w:rsidTr="0037385C">
        <w:trPr>
          <w:cantSplit/>
        </w:trPr>
        <w:tc>
          <w:tcPr>
            <w:tcW w:w="491" w:type="pct"/>
            <w:shd w:val="clear" w:color="auto" w:fill="A6A6A6"/>
            <w:vAlign w:val="center"/>
          </w:tcPr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Corrida</w:t>
            </w:r>
          </w:p>
        </w:tc>
        <w:tc>
          <w:tcPr>
            <w:tcW w:w="1127" w:type="pct"/>
            <w:shd w:val="clear" w:color="auto" w:fill="A6A6A6"/>
          </w:tcPr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125D3C" w:rsidRPr="00E23EEF" w:rsidRDefault="00125D3C" w:rsidP="0037385C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125D3C" w:rsidRPr="00E23EEF" w:rsidRDefault="00125D3C" w:rsidP="0037385C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125D3C" w:rsidRPr="00E23EEF" w:rsidRDefault="00125D3C" w:rsidP="0037385C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6A6A6"/>
          </w:tcPr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125D3C" w:rsidRPr="00E23EEF" w:rsidRDefault="00125D3C" w:rsidP="0037385C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125D3C" w:rsidRPr="00E23EEF" w:rsidRDefault="00125D3C" w:rsidP="0037385C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125D3C" w:rsidRPr="00E23EEF" w:rsidRDefault="00125D3C" w:rsidP="0037385C">
            <w:pPr>
              <w:jc w:val="center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</w:tr>
      <w:tr w:rsidR="00125D3C" w:rsidRPr="008B09FB" w:rsidTr="0037385C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125D3C" w:rsidRPr="008B09FB" w:rsidTr="0037385C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lastRenderedPageBreak/>
              <w:t>2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125D3C" w:rsidRPr="008B09FB" w:rsidTr="0037385C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3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125D3C" w:rsidRPr="00E23EEF" w:rsidRDefault="00125D3C" w:rsidP="0037385C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</w:tbl>
    <w:p w:rsidR="00125D3C" w:rsidRDefault="00125D3C" w:rsidP="00125D3C">
      <w:pPr>
        <w:rPr>
          <w:rFonts w:ascii="Arial" w:hAnsi="Arial"/>
        </w:rPr>
      </w:pPr>
    </w:p>
    <w:p w:rsidR="00125D3C" w:rsidRDefault="00125D3C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D87B56" w:rsidRDefault="00D87B56" w:rsidP="00125D3C">
      <w:pPr>
        <w:rPr>
          <w:rFonts w:ascii="Arial" w:hAnsi="Arial"/>
        </w:rPr>
      </w:pPr>
    </w:p>
    <w:p w:rsidR="00624467" w:rsidRPr="008B09FB" w:rsidRDefault="00624467" w:rsidP="00125D3C">
      <w:pPr>
        <w:pStyle w:val="2ti"/>
      </w:pPr>
      <w:r w:rsidRPr="008B09FB">
        <w:lastRenderedPageBreak/>
        <w:t xml:space="preserve">Casos de prueba para el componente </w:t>
      </w:r>
      <w:bookmarkEnd w:id="7"/>
      <w:r w:rsidR="00D87B56">
        <w:t>apoyos municipales</w:t>
      </w:r>
    </w:p>
    <w:p w:rsidR="00624467" w:rsidRPr="008B09FB" w:rsidRDefault="00624467" w:rsidP="00624467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25"/>
        <w:gridCol w:w="1921"/>
        <w:gridCol w:w="938"/>
        <w:gridCol w:w="1198"/>
        <w:gridCol w:w="1198"/>
        <w:gridCol w:w="1198"/>
        <w:gridCol w:w="1198"/>
        <w:gridCol w:w="1498"/>
      </w:tblGrid>
      <w:tr w:rsidR="00624467" w:rsidRPr="008B09FB" w:rsidTr="006A3CD2">
        <w:trPr>
          <w:cantSplit/>
          <w:tblHeader/>
        </w:trPr>
        <w:tc>
          <w:tcPr>
            <w:tcW w:w="5000" w:type="pct"/>
            <w:gridSpan w:val="8"/>
            <w:tcBorders>
              <w:bottom w:val="single" w:sz="8" w:space="0" w:color="632423"/>
              <w:right w:val="nil"/>
            </w:tcBorders>
            <w:shd w:val="clear" w:color="auto" w:fill="943634"/>
            <w:vAlign w:val="center"/>
          </w:tcPr>
          <w:p w:rsidR="00624467" w:rsidRPr="00E23EEF" w:rsidRDefault="00624467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DATOS DEL CASO DE PRUEBA</w:t>
            </w:r>
          </w:p>
        </w:tc>
      </w:tr>
      <w:tr w:rsidR="00624467" w:rsidRPr="00574E54" w:rsidTr="006A3CD2">
        <w:trPr>
          <w:cantSplit/>
        </w:trPr>
        <w:tc>
          <w:tcPr>
            <w:tcW w:w="503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24467" w:rsidRPr="00E23EEF" w:rsidRDefault="00624467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Id</w:t>
            </w:r>
          </w:p>
        </w:tc>
        <w:tc>
          <w:tcPr>
            <w:tcW w:w="944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24467" w:rsidRPr="00E23EEF" w:rsidRDefault="00D87B56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>
              <w:rPr>
                <w:rFonts w:ascii="Arial" w:hAnsi="Arial" w:cs="Arial"/>
                <w:color w:val="FFFFFF"/>
                <w:sz w:val="22"/>
              </w:rPr>
              <w:t>REQ_06_C1</w:t>
            </w:r>
          </w:p>
        </w:tc>
        <w:tc>
          <w:tcPr>
            <w:tcW w:w="461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24467" w:rsidRPr="00E23EEF" w:rsidRDefault="00624467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Autor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24467" w:rsidRPr="00E23EEF" w:rsidRDefault="00624467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LGRM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24467" w:rsidRPr="00E23EEF" w:rsidRDefault="00624467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Versión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24467" w:rsidRPr="00E23EEF" w:rsidRDefault="00624467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 xml:space="preserve">v.1.0 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24467" w:rsidRPr="00E23EEF" w:rsidRDefault="00624467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Fecha</w:t>
            </w:r>
          </w:p>
        </w:tc>
        <w:tc>
          <w:tcPr>
            <w:tcW w:w="737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624467" w:rsidRPr="00E23EEF" w:rsidRDefault="00624467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04/02/2014</w:t>
            </w:r>
          </w:p>
        </w:tc>
      </w:tr>
      <w:tr w:rsidR="00624467" w:rsidRPr="008B09FB" w:rsidTr="006A3CD2">
        <w:trPr>
          <w:cantSplit/>
        </w:trPr>
        <w:tc>
          <w:tcPr>
            <w:tcW w:w="503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624467" w:rsidRPr="00E23EEF" w:rsidRDefault="00624467" w:rsidP="006A3CD2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4497" w:type="pct"/>
            <w:gridSpan w:val="7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624467" w:rsidRPr="00E23EEF" w:rsidRDefault="00D87B56" w:rsidP="006A3CD2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Agregar apoyo</w:t>
            </w:r>
          </w:p>
        </w:tc>
      </w:tr>
      <w:tr w:rsidR="00624467" w:rsidRPr="008B09FB" w:rsidTr="006A3CD2">
        <w:trPr>
          <w:cantSplit/>
        </w:trPr>
        <w:tc>
          <w:tcPr>
            <w:tcW w:w="503" w:type="pct"/>
            <w:shd w:val="clear" w:color="auto" w:fill="auto"/>
            <w:vAlign w:val="center"/>
          </w:tcPr>
          <w:p w:rsidR="00624467" w:rsidRPr="00E23EEF" w:rsidRDefault="00624467" w:rsidP="006A3CD2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Objetivo</w:t>
            </w:r>
          </w:p>
        </w:tc>
        <w:tc>
          <w:tcPr>
            <w:tcW w:w="4497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24467" w:rsidRPr="00E23EEF" w:rsidRDefault="00624467" w:rsidP="00D87B56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 xml:space="preserve">Probar el correcto funcionamiento </w:t>
            </w:r>
            <w:r w:rsidR="00D87B56">
              <w:rPr>
                <w:rFonts w:ascii="Arial" w:hAnsi="Arial" w:cs="Arial"/>
                <w:sz w:val="22"/>
              </w:rPr>
              <w:t>los apoyos municipales.</w:t>
            </w:r>
          </w:p>
        </w:tc>
      </w:tr>
    </w:tbl>
    <w:p w:rsidR="00624467" w:rsidRPr="008B09FB" w:rsidRDefault="00624467" w:rsidP="00624467">
      <w:pPr>
        <w:rPr>
          <w:rFonts w:ascii="Arial" w:hAnsi="Arial"/>
        </w:rPr>
      </w:pPr>
    </w:p>
    <w:p w:rsidR="00624467" w:rsidRPr="008B09FB" w:rsidRDefault="00624467" w:rsidP="00624467">
      <w:pPr>
        <w:rPr>
          <w:rFonts w:ascii="Arial" w:hAnsi="Arial"/>
        </w:rPr>
      </w:pPr>
      <w:r w:rsidRPr="008B09FB">
        <w:rPr>
          <w:rFonts w:ascii="Arial" w:hAnsi="Arial"/>
        </w:rPr>
        <w:t>Descripción del escenario</w:t>
      </w:r>
    </w:p>
    <w:p w:rsidR="00624467" w:rsidRPr="008B09FB" w:rsidRDefault="00624467" w:rsidP="00624467">
      <w:pPr>
        <w:rPr>
          <w:rFonts w:ascii="Arial" w:hAnsi="Arial"/>
        </w:rPr>
      </w:pPr>
    </w:p>
    <w:p w:rsidR="00624467" w:rsidRDefault="00D87B56" w:rsidP="008C47E6">
      <w:pPr>
        <w:pStyle w:val="Prrafodelista"/>
        <w:numPr>
          <w:ilvl w:val="0"/>
          <w:numId w:val="19"/>
        </w:numPr>
      </w:pPr>
      <w:r>
        <w:t>Ir al sistema PDE</w:t>
      </w:r>
    </w:p>
    <w:p w:rsidR="00D87B56" w:rsidRDefault="00D87B56" w:rsidP="00635EBE">
      <w:pPr>
        <w:pStyle w:val="Prrafodelista"/>
      </w:pPr>
      <w:r>
        <w:t>Clic en apoyos municipales</w:t>
      </w:r>
    </w:p>
    <w:p w:rsidR="00D87B56" w:rsidRDefault="00D87B56" w:rsidP="00D87B56">
      <w:pPr>
        <w:pStyle w:val="Prrafodelista"/>
      </w:pPr>
      <w:r>
        <w:t>Iniciar sesión</w:t>
      </w:r>
    </w:p>
    <w:p w:rsidR="00D87B56" w:rsidRDefault="00D87B56" w:rsidP="00D87B56">
      <w:pPr>
        <w:pStyle w:val="Prrafodelista"/>
      </w:pPr>
      <w:r>
        <w:t>Seleccionar la pestaña servicios</w:t>
      </w:r>
    </w:p>
    <w:p w:rsidR="00D87B56" w:rsidRDefault="00D87B56" w:rsidP="00D87B56">
      <w:pPr>
        <w:pStyle w:val="Prrafodelista"/>
      </w:pPr>
      <w:r>
        <w:t>Clic en agregar servicio</w:t>
      </w:r>
    </w:p>
    <w:p w:rsidR="00624467" w:rsidRDefault="00D87B56" w:rsidP="00D87B56">
      <w:pPr>
        <w:pStyle w:val="Prrafodelista"/>
      </w:pPr>
      <w:r>
        <w:t>Llenar los siguientes datos:</w:t>
      </w:r>
    </w:p>
    <w:p w:rsidR="00D87B56" w:rsidRPr="00A64A98" w:rsidRDefault="00D87B56" w:rsidP="008C47E6">
      <w:pPr>
        <w:numPr>
          <w:ilvl w:val="1"/>
          <w:numId w:val="18"/>
        </w:numPr>
        <w:jc w:val="left"/>
        <w:rPr>
          <w:rFonts w:eastAsia="Calibri"/>
        </w:rPr>
      </w:pPr>
      <w:r w:rsidRPr="00A64A98">
        <w:rPr>
          <w:rFonts w:eastAsia="Calibri"/>
        </w:rPr>
        <w:t>Nombre</w:t>
      </w:r>
    </w:p>
    <w:p w:rsidR="00D87B56" w:rsidRPr="00A64A98" w:rsidRDefault="00D87B56" w:rsidP="008C47E6">
      <w:pPr>
        <w:numPr>
          <w:ilvl w:val="1"/>
          <w:numId w:val="18"/>
        </w:numPr>
        <w:jc w:val="left"/>
        <w:rPr>
          <w:rFonts w:eastAsia="Calibri"/>
        </w:rPr>
      </w:pPr>
      <w:r w:rsidRPr="00A64A98">
        <w:rPr>
          <w:rFonts w:eastAsia="Calibri"/>
        </w:rPr>
        <w:t xml:space="preserve">Proveedor </w:t>
      </w:r>
    </w:p>
    <w:p w:rsidR="00D87B56" w:rsidRPr="00A64A98" w:rsidRDefault="00D87B56" w:rsidP="008C47E6">
      <w:pPr>
        <w:numPr>
          <w:ilvl w:val="1"/>
          <w:numId w:val="18"/>
        </w:numPr>
        <w:jc w:val="left"/>
        <w:rPr>
          <w:rFonts w:eastAsia="Calibri"/>
        </w:rPr>
      </w:pPr>
      <w:r w:rsidRPr="00A64A98">
        <w:rPr>
          <w:rFonts w:eastAsia="Calibri"/>
        </w:rPr>
        <w:t>Objetivo</w:t>
      </w:r>
    </w:p>
    <w:p w:rsidR="00D87B56" w:rsidRDefault="00D87B56" w:rsidP="008C47E6">
      <w:pPr>
        <w:numPr>
          <w:ilvl w:val="1"/>
          <w:numId w:val="18"/>
        </w:numPr>
        <w:jc w:val="left"/>
        <w:rPr>
          <w:rFonts w:eastAsia="Calibri"/>
        </w:rPr>
      </w:pPr>
      <w:r w:rsidRPr="00A64A98">
        <w:rPr>
          <w:rFonts w:eastAsia="Calibri"/>
        </w:rPr>
        <w:t xml:space="preserve">Convocatoria </w:t>
      </w:r>
    </w:p>
    <w:p w:rsidR="00D87B56" w:rsidRDefault="00D87B56" w:rsidP="008C47E6">
      <w:pPr>
        <w:numPr>
          <w:ilvl w:val="1"/>
          <w:numId w:val="18"/>
        </w:numPr>
        <w:jc w:val="left"/>
        <w:rPr>
          <w:rFonts w:eastAsia="Calibri"/>
        </w:rPr>
      </w:pPr>
      <w:r>
        <w:rPr>
          <w:rFonts w:eastAsia="Calibri"/>
        </w:rPr>
        <w:t>Departamento</w:t>
      </w:r>
    </w:p>
    <w:p w:rsidR="00D87B56" w:rsidRPr="00D87B56" w:rsidRDefault="00D87B56" w:rsidP="008C47E6">
      <w:pPr>
        <w:pStyle w:val="Prrafodelista"/>
        <w:numPr>
          <w:ilvl w:val="1"/>
          <w:numId w:val="6"/>
        </w:numPr>
      </w:pPr>
      <w:r>
        <w:rPr>
          <w:rFonts w:ascii="Calibri" w:eastAsia="Calibri" w:hAnsi="Calibri"/>
        </w:rPr>
        <w:t>Estatus</w:t>
      </w:r>
    </w:p>
    <w:p w:rsidR="00D87B56" w:rsidRPr="008B09FB" w:rsidRDefault="00D87B56" w:rsidP="00D87B56">
      <w:pPr>
        <w:pStyle w:val="Prrafodelista"/>
      </w:pPr>
      <w:r>
        <w:t>Clic en guardar</w:t>
      </w:r>
    </w:p>
    <w:p w:rsidR="00624467" w:rsidRDefault="00624467" w:rsidP="00624467">
      <w:pPr>
        <w:rPr>
          <w:rFonts w:ascii="Arial" w:hAnsi="Arial"/>
        </w:rPr>
      </w:pPr>
    </w:p>
    <w:tbl>
      <w:tblPr>
        <w:tblW w:w="5000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ayout w:type="fixed"/>
        <w:tblLook w:val="04A0"/>
      </w:tblPr>
      <w:tblGrid>
        <w:gridCol w:w="998"/>
        <w:gridCol w:w="1518"/>
        <w:gridCol w:w="1135"/>
        <w:gridCol w:w="1276"/>
        <w:gridCol w:w="1278"/>
        <w:gridCol w:w="1416"/>
        <w:gridCol w:w="1135"/>
        <w:gridCol w:w="1432"/>
      </w:tblGrid>
      <w:tr w:rsidR="00D87B56" w:rsidRPr="008B09FB" w:rsidTr="0037385C">
        <w:trPr>
          <w:cantSplit/>
          <w:tblHeader/>
        </w:trPr>
        <w:tc>
          <w:tcPr>
            <w:tcW w:w="5000" w:type="pct"/>
            <w:gridSpan w:val="8"/>
            <w:tcBorders>
              <w:bottom w:val="single" w:sz="8" w:space="0" w:color="632423"/>
              <w:right w:val="nil"/>
            </w:tcBorders>
            <w:shd w:val="clear" w:color="auto" w:fill="943634"/>
          </w:tcPr>
          <w:p w:rsidR="00D87B56" w:rsidRPr="00E23EEF" w:rsidRDefault="00D87B56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DATOS DE PRUEBA</w:t>
            </w:r>
          </w:p>
        </w:tc>
      </w:tr>
      <w:tr w:rsidR="0037385C" w:rsidRPr="00574E54" w:rsidTr="0037385C">
        <w:trPr>
          <w:cantSplit/>
        </w:trPr>
        <w:tc>
          <w:tcPr>
            <w:tcW w:w="490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D87B56" w:rsidRPr="0037385C" w:rsidRDefault="00D87B56" w:rsidP="006A3CD2">
            <w:pPr>
              <w:jc w:val="center"/>
              <w:rPr>
                <w:rFonts w:ascii="Arial" w:hAnsi="Arial"/>
                <w:b/>
                <w:color w:val="FFFFFF"/>
                <w:sz w:val="16"/>
                <w:szCs w:val="16"/>
              </w:rPr>
            </w:pPr>
            <w:r w:rsidRPr="0037385C">
              <w:rPr>
                <w:rFonts w:ascii="Arial" w:hAnsi="Arial"/>
                <w:b/>
                <w:color w:val="FFFFFF"/>
                <w:sz w:val="16"/>
                <w:szCs w:val="16"/>
              </w:rPr>
              <w:t>Corrida</w:t>
            </w:r>
          </w:p>
        </w:tc>
        <w:tc>
          <w:tcPr>
            <w:tcW w:w="745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D87B56" w:rsidRPr="0037385C" w:rsidRDefault="00D87B56" w:rsidP="006A3CD2">
            <w:pPr>
              <w:jc w:val="center"/>
              <w:rPr>
                <w:rFonts w:ascii="Arial" w:hAnsi="Arial"/>
                <w:b/>
                <w:color w:val="FFFFFF"/>
                <w:sz w:val="16"/>
                <w:szCs w:val="16"/>
              </w:rPr>
            </w:pPr>
            <w:r w:rsidRPr="0037385C">
              <w:rPr>
                <w:rFonts w:ascii="Arial" w:hAnsi="Arial"/>
                <w:b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557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D87B56" w:rsidRPr="0037385C" w:rsidRDefault="00D87B56" w:rsidP="006A3CD2">
            <w:pPr>
              <w:jc w:val="center"/>
              <w:rPr>
                <w:rFonts w:ascii="Arial" w:hAnsi="Arial"/>
                <w:color w:val="FFFFFF"/>
                <w:sz w:val="16"/>
                <w:szCs w:val="16"/>
              </w:rPr>
            </w:pPr>
            <w:r w:rsidRPr="0037385C">
              <w:rPr>
                <w:rFonts w:ascii="Arial" w:hAnsi="Arial"/>
                <w:b/>
                <w:color w:val="FFFFFF"/>
                <w:sz w:val="16"/>
                <w:szCs w:val="16"/>
              </w:rPr>
              <w:t>Proveedor</w:t>
            </w:r>
          </w:p>
        </w:tc>
        <w:tc>
          <w:tcPr>
            <w:tcW w:w="626" w:type="pct"/>
            <w:tcBorders>
              <w:bottom w:val="single" w:sz="8" w:space="0" w:color="632423"/>
            </w:tcBorders>
            <w:shd w:val="clear" w:color="auto" w:fill="A6A6A6"/>
          </w:tcPr>
          <w:p w:rsidR="00D87B56" w:rsidRPr="0037385C" w:rsidRDefault="00D87B56" w:rsidP="006A3CD2">
            <w:pPr>
              <w:jc w:val="left"/>
              <w:rPr>
                <w:rFonts w:ascii="Arial" w:hAnsi="Arial"/>
                <w:b/>
                <w:color w:val="FFFFFF"/>
                <w:sz w:val="16"/>
                <w:szCs w:val="16"/>
              </w:rPr>
            </w:pPr>
            <w:r w:rsidRPr="0037385C">
              <w:rPr>
                <w:rFonts w:ascii="Arial" w:hAnsi="Arial"/>
                <w:b/>
                <w:color w:val="FFFFFF"/>
                <w:sz w:val="16"/>
                <w:szCs w:val="16"/>
              </w:rPr>
              <w:t>Objetivo</w:t>
            </w:r>
          </w:p>
        </w:tc>
        <w:tc>
          <w:tcPr>
            <w:tcW w:w="627" w:type="pct"/>
            <w:tcBorders>
              <w:bottom w:val="single" w:sz="8" w:space="0" w:color="632423"/>
            </w:tcBorders>
            <w:shd w:val="clear" w:color="auto" w:fill="A6A6A6"/>
          </w:tcPr>
          <w:p w:rsidR="00D87B56" w:rsidRPr="0037385C" w:rsidRDefault="0037385C" w:rsidP="006A3CD2">
            <w:pPr>
              <w:jc w:val="left"/>
              <w:rPr>
                <w:rFonts w:ascii="Arial" w:hAnsi="Arial"/>
                <w:b/>
                <w:color w:val="FFFFFF"/>
                <w:sz w:val="16"/>
                <w:szCs w:val="16"/>
              </w:rPr>
            </w:pPr>
            <w:r w:rsidRPr="0037385C">
              <w:rPr>
                <w:rFonts w:ascii="Arial" w:hAnsi="Arial"/>
                <w:b/>
                <w:color w:val="FFFFFF"/>
                <w:sz w:val="16"/>
                <w:szCs w:val="16"/>
              </w:rPr>
              <w:t>Convocatoria</w:t>
            </w:r>
          </w:p>
        </w:tc>
        <w:tc>
          <w:tcPr>
            <w:tcW w:w="695" w:type="pct"/>
            <w:tcBorders>
              <w:bottom w:val="single" w:sz="8" w:space="0" w:color="632423"/>
            </w:tcBorders>
            <w:shd w:val="clear" w:color="auto" w:fill="A6A6A6"/>
          </w:tcPr>
          <w:p w:rsidR="00D87B56" w:rsidRPr="0037385C" w:rsidRDefault="0037385C" w:rsidP="006A3CD2">
            <w:pPr>
              <w:jc w:val="left"/>
              <w:rPr>
                <w:rFonts w:ascii="Arial" w:hAnsi="Arial"/>
                <w:b/>
                <w:color w:val="FFFFFF"/>
                <w:sz w:val="16"/>
                <w:szCs w:val="16"/>
              </w:rPr>
            </w:pPr>
            <w:r w:rsidRPr="0037385C">
              <w:rPr>
                <w:rFonts w:ascii="Arial" w:hAnsi="Arial"/>
                <w:b/>
                <w:color w:val="FFFFFF"/>
                <w:sz w:val="16"/>
                <w:szCs w:val="16"/>
              </w:rPr>
              <w:t>Departamento</w:t>
            </w:r>
          </w:p>
        </w:tc>
        <w:tc>
          <w:tcPr>
            <w:tcW w:w="557" w:type="pct"/>
            <w:tcBorders>
              <w:bottom w:val="single" w:sz="8" w:space="0" w:color="632423"/>
            </w:tcBorders>
            <w:shd w:val="clear" w:color="auto" w:fill="A6A6A6"/>
          </w:tcPr>
          <w:p w:rsidR="00D87B56" w:rsidRPr="0037385C" w:rsidRDefault="0037385C" w:rsidP="006A3CD2">
            <w:pPr>
              <w:jc w:val="left"/>
              <w:rPr>
                <w:rFonts w:ascii="Arial" w:hAnsi="Arial"/>
                <w:b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color w:val="FFFFFF"/>
                <w:sz w:val="16"/>
                <w:szCs w:val="16"/>
              </w:rPr>
              <w:t>Estatus</w:t>
            </w:r>
          </w:p>
        </w:tc>
        <w:tc>
          <w:tcPr>
            <w:tcW w:w="703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D87B56" w:rsidRPr="0037385C" w:rsidRDefault="00D87B56" w:rsidP="006A3CD2">
            <w:pPr>
              <w:jc w:val="left"/>
              <w:rPr>
                <w:rFonts w:ascii="Arial" w:hAnsi="Arial" w:cs="Arial"/>
                <w:color w:val="FFFFFF"/>
                <w:sz w:val="16"/>
                <w:szCs w:val="16"/>
              </w:rPr>
            </w:pPr>
            <w:r w:rsidRPr="0037385C">
              <w:rPr>
                <w:rFonts w:ascii="Arial" w:hAnsi="Arial"/>
                <w:b/>
                <w:color w:val="FFFFFF"/>
                <w:sz w:val="16"/>
                <w:szCs w:val="16"/>
              </w:rPr>
              <w:t>Resultado esperado</w:t>
            </w:r>
          </w:p>
        </w:tc>
      </w:tr>
      <w:tr w:rsidR="0037385C" w:rsidRPr="008B09FB" w:rsidTr="0037385C">
        <w:trPr>
          <w:cantSplit/>
        </w:trPr>
        <w:tc>
          <w:tcPr>
            <w:tcW w:w="490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D87B56" w:rsidRPr="00E23EEF" w:rsidRDefault="00D87B56" w:rsidP="006A3CD2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1</w:t>
            </w:r>
          </w:p>
        </w:tc>
        <w:tc>
          <w:tcPr>
            <w:tcW w:w="745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D87B56" w:rsidRPr="00E23EEF" w:rsidRDefault="0037385C" w:rsidP="006A3CD2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Curso empresarial</w:t>
            </w:r>
          </w:p>
        </w:tc>
        <w:tc>
          <w:tcPr>
            <w:tcW w:w="557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D87B56" w:rsidRPr="00E23EEF" w:rsidRDefault="0037385C" w:rsidP="006A3CD2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SDE</w:t>
            </w:r>
          </w:p>
        </w:tc>
        <w:tc>
          <w:tcPr>
            <w:tcW w:w="626" w:type="pct"/>
            <w:tcBorders>
              <w:top w:val="single" w:sz="8" w:space="0" w:color="632423"/>
            </w:tcBorders>
          </w:tcPr>
          <w:p w:rsidR="00D87B56" w:rsidRPr="00E23EEF" w:rsidRDefault="0037385C" w:rsidP="006A3CD2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Capacitación a las PyMEs …</w:t>
            </w:r>
          </w:p>
        </w:tc>
        <w:tc>
          <w:tcPr>
            <w:tcW w:w="627" w:type="pct"/>
            <w:tcBorders>
              <w:top w:val="single" w:sz="8" w:space="0" w:color="632423"/>
            </w:tcBorders>
          </w:tcPr>
          <w:p w:rsidR="00D87B56" w:rsidRPr="00E23EEF" w:rsidRDefault="0037385C" w:rsidP="006A3CD2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Si</w:t>
            </w:r>
          </w:p>
        </w:tc>
        <w:tc>
          <w:tcPr>
            <w:tcW w:w="695" w:type="pct"/>
            <w:tcBorders>
              <w:top w:val="single" w:sz="8" w:space="0" w:color="632423"/>
            </w:tcBorders>
          </w:tcPr>
          <w:p w:rsidR="00D87B56" w:rsidRPr="00E23EEF" w:rsidRDefault="0037385C" w:rsidP="006A3CD2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Finanzas</w:t>
            </w:r>
          </w:p>
        </w:tc>
        <w:tc>
          <w:tcPr>
            <w:tcW w:w="557" w:type="pct"/>
            <w:tcBorders>
              <w:top w:val="single" w:sz="8" w:space="0" w:color="632423"/>
            </w:tcBorders>
          </w:tcPr>
          <w:p w:rsidR="00D87B56" w:rsidRPr="00E23EEF" w:rsidRDefault="0037385C" w:rsidP="006A3CD2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Abierto</w:t>
            </w:r>
          </w:p>
        </w:tc>
        <w:tc>
          <w:tcPr>
            <w:tcW w:w="703" w:type="pct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D87B56" w:rsidRPr="00E23EEF" w:rsidRDefault="00D87B56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Validación exitosa.</w:t>
            </w:r>
          </w:p>
        </w:tc>
      </w:tr>
      <w:tr w:rsidR="0037385C" w:rsidRPr="008B09FB" w:rsidTr="0037385C">
        <w:trPr>
          <w:cantSplit/>
        </w:trPr>
        <w:tc>
          <w:tcPr>
            <w:tcW w:w="490" w:type="pct"/>
            <w:shd w:val="clear" w:color="auto" w:fill="auto"/>
            <w:vAlign w:val="center"/>
          </w:tcPr>
          <w:p w:rsidR="0037385C" w:rsidRPr="00E23EEF" w:rsidRDefault="0037385C" w:rsidP="006A3CD2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2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SDE</w:t>
            </w:r>
          </w:p>
        </w:tc>
        <w:tc>
          <w:tcPr>
            <w:tcW w:w="626" w:type="pct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Capacitación a las PyMEs …</w:t>
            </w:r>
          </w:p>
        </w:tc>
        <w:tc>
          <w:tcPr>
            <w:tcW w:w="627" w:type="pct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Si</w:t>
            </w:r>
          </w:p>
        </w:tc>
        <w:tc>
          <w:tcPr>
            <w:tcW w:w="695" w:type="pct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Finanzas</w:t>
            </w:r>
          </w:p>
        </w:tc>
        <w:tc>
          <w:tcPr>
            <w:tcW w:w="557" w:type="pct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Abierto</w:t>
            </w:r>
          </w:p>
        </w:tc>
        <w:tc>
          <w:tcPr>
            <w:tcW w:w="703" w:type="pct"/>
            <w:tcBorders>
              <w:right w:val="nil"/>
            </w:tcBorders>
            <w:shd w:val="clear" w:color="auto" w:fill="auto"/>
          </w:tcPr>
          <w:p w:rsidR="0037385C" w:rsidRPr="00E23EEF" w:rsidRDefault="0037385C" w:rsidP="00624467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Error: Falta el nombre del apoyo.</w:t>
            </w:r>
          </w:p>
        </w:tc>
      </w:tr>
      <w:tr w:rsidR="0037385C" w:rsidRPr="008B09FB" w:rsidTr="0037385C">
        <w:trPr>
          <w:cantSplit/>
        </w:trPr>
        <w:tc>
          <w:tcPr>
            <w:tcW w:w="490" w:type="pct"/>
            <w:shd w:val="clear" w:color="auto" w:fill="auto"/>
            <w:vAlign w:val="center"/>
          </w:tcPr>
          <w:p w:rsidR="0037385C" w:rsidRPr="00E23EEF" w:rsidRDefault="0037385C" w:rsidP="006A3CD2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3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Curso empresarial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</w:p>
        </w:tc>
        <w:tc>
          <w:tcPr>
            <w:tcW w:w="626" w:type="pct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Capacitación a las PyMEs …</w:t>
            </w:r>
          </w:p>
        </w:tc>
        <w:tc>
          <w:tcPr>
            <w:tcW w:w="627" w:type="pct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Si</w:t>
            </w:r>
          </w:p>
        </w:tc>
        <w:tc>
          <w:tcPr>
            <w:tcW w:w="695" w:type="pct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Finanzas</w:t>
            </w:r>
          </w:p>
        </w:tc>
        <w:tc>
          <w:tcPr>
            <w:tcW w:w="557" w:type="pct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Abierto</w:t>
            </w:r>
          </w:p>
        </w:tc>
        <w:tc>
          <w:tcPr>
            <w:tcW w:w="703" w:type="pct"/>
            <w:tcBorders>
              <w:right w:val="nil"/>
            </w:tcBorders>
            <w:shd w:val="clear" w:color="auto" w:fill="auto"/>
          </w:tcPr>
          <w:p w:rsidR="0037385C" w:rsidRPr="00E23EEF" w:rsidRDefault="0037385C" w:rsidP="0037385C">
            <w:pPr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Error</w:t>
            </w:r>
            <w:r>
              <w:rPr>
                <w:rFonts w:ascii="Arial" w:hAnsi="Arial"/>
                <w:sz w:val="22"/>
              </w:rPr>
              <w:t>: Falta el proveedor.</w:t>
            </w:r>
          </w:p>
        </w:tc>
      </w:tr>
      <w:tr w:rsidR="0037385C" w:rsidRPr="008B09FB" w:rsidTr="0037385C">
        <w:trPr>
          <w:cantSplit/>
        </w:trPr>
        <w:tc>
          <w:tcPr>
            <w:tcW w:w="490" w:type="pct"/>
            <w:shd w:val="clear" w:color="auto" w:fill="auto"/>
            <w:vAlign w:val="center"/>
          </w:tcPr>
          <w:p w:rsidR="0037385C" w:rsidRPr="00E23EEF" w:rsidRDefault="0037385C" w:rsidP="006A3CD2">
            <w:pPr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Curso empresarial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SDE</w:t>
            </w:r>
          </w:p>
        </w:tc>
        <w:tc>
          <w:tcPr>
            <w:tcW w:w="626" w:type="pct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</w:p>
        </w:tc>
        <w:tc>
          <w:tcPr>
            <w:tcW w:w="627" w:type="pct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Si</w:t>
            </w:r>
          </w:p>
        </w:tc>
        <w:tc>
          <w:tcPr>
            <w:tcW w:w="695" w:type="pct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Finanzas</w:t>
            </w:r>
          </w:p>
        </w:tc>
        <w:tc>
          <w:tcPr>
            <w:tcW w:w="557" w:type="pct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Abierto</w:t>
            </w:r>
          </w:p>
        </w:tc>
        <w:tc>
          <w:tcPr>
            <w:tcW w:w="703" w:type="pct"/>
            <w:tcBorders>
              <w:right w:val="nil"/>
            </w:tcBorders>
            <w:shd w:val="clear" w:color="auto" w:fill="auto"/>
          </w:tcPr>
          <w:p w:rsidR="0037385C" w:rsidRPr="00E23EEF" w:rsidRDefault="0037385C" w:rsidP="006A3CD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Error: No hay un objetivo.</w:t>
            </w:r>
          </w:p>
        </w:tc>
      </w:tr>
      <w:tr w:rsidR="0037385C" w:rsidRPr="008B09FB" w:rsidTr="0037385C">
        <w:trPr>
          <w:cantSplit/>
        </w:trPr>
        <w:tc>
          <w:tcPr>
            <w:tcW w:w="490" w:type="pct"/>
            <w:shd w:val="clear" w:color="auto" w:fill="auto"/>
            <w:vAlign w:val="center"/>
          </w:tcPr>
          <w:p w:rsidR="0037385C" w:rsidRPr="00E23EEF" w:rsidRDefault="0037385C" w:rsidP="006A3CD2">
            <w:pPr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lastRenderedPageBreak/>
              <w:t>5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Curso empresarial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SDE</w:t>
            </w:r>
          </w:p>
        </w:tc>
        <w:tc>
          <w:tcPr>
            <w:tcW w:w="626" w:type="pct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Capacitación a las PyMEs …</w:t>
            </w:r>
          </w:p>
        </w:tc>
        <w:tc>
          <w:tcPr>
            <w:tcW w:w="627" w:type="pct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</w:p>
        </w:tc>
        <w:tc>
          <w:tcPr>
            <w:tcW w:w="695" w:type="pct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Finanzas</w:t>
            </w:r>
          </w:p>
        </w:tc>
        <w:tc>
          <w:tcPr>
            <w:tcW w:w="557" w:type="pct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Abierto</w:t>
            </w:r>
          </w:p>
        </w:tc>
        <w:tc>
          <w:tcPr>
            <w:tcW w:w="703" w:type="pct"/>
            <w:tcBorders>
              <w:right w:val="nil"/>
            </w:tcBorders>
            <w:shd w:val="clear" w:color="auto" w:fill="auto"/>
          </w:tcPr>
          <w:p w:rsidR="0037385C" w:rsidRPr="00E23EEF" w:rsidRDefault="0037385C" w:rsidP="0037385C">
            <w:pPr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 xml:space="preserve">Validación </w:t>
            </w:r>
            <w:r>
              <w:rPr>
                <w:rFonts w:ascii="Arial" w:hAnsi="Arial"/>
                <w:sz w:val="22"/>
              </w:rPr>
              <w:t>exitosa, pero la información talvez no sea suficiente.</w:t>
            </w:r>
          </w:p>
        </w:tc>
      </w:tr>
      <w:tr w:rsidR="0037385C" w:rsidRPr="008B09FB" w:rsidTr="0037385C">
        <w:trPr>
          <w:cantSplit/>
        </w:trPr>
        <w:tc>
          <w:tcPr>
            <w:tcW w:w="490" w:type="pct"/>
            <w:shd w:val="clear" w:color="auto" w:fill="auto"/>
            <w:vAlign w:val="center"/>
          </w:tcPr>
          <w:p w:rsidR="0037385C" w:rsidRDefault="0037385C" w:rsidP="006A3CD2">
            <w:pPr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Curso empresarial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SDE</w:t>
            </w:r>
          </w:p>
        </w:tc>
        <w:tc>
          <w:tcPr>
            <w:tcW w:w="626" w:type="pct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Capacitación a las PyMEs …</w:t>
            </w:r>
          </w:p>
        </w:tc>
        <w:tc>
          <w:tcPr>
            <w:tcW w:w="627" w:type="pct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Si</w:t>
            </w:r>
          </w:p>
        </w:tc>
        <w:tc>
          <w:tcPr>
            <w:tcW w:w="695" w:type="pct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Finanzas</w:t>
            </w:r>
          </w:p>
        </w:tc>
        <w:tc>
          <w:tcPr>
            <w:tcW w:w="557" w:type="pct"/>
          </w:tcPr>
          <w:p w:rsidR="0037385C" w:rsidRPr="00E23EEF" w:rsidRDefault="0037385C" w:rsidP="0037385C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Cerrado</w:t>
            </w:r>
          </w:p>
        </w:tc>
        <w:tc>
          <w:tcPr>
            <w:tcW w:w="703" w:type="pct"/>
            <w:tcBorders>
              <w:right w:val="nil"/>
            </w:tcBorders>
            <w:shd w:val="clear" w:color="auto" w:fill="auto"/>
          </w:tcPr>
          <w:p w:rsidR="0037385C" w:rsidRPr="00E23EEF" w:rsidRDefault="0037385C" w:rsidP="0037385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Validación exitosa, pero no está disponible al público.</w:t>
            </w:r>
          </w:p>
        </w:tc>
      </w:tr>
    </w:tbl>
    <w:p w:rsidR="00624467" w:rsidRDefault="00624467" w:rsidP="00624467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00"/>
        <w:gridCol w:w="2293"/>
        <w:gridCol w:w="2293"/>
        <w:gridCol w:w="2293"/>
        <w:gridCol w:w="2295"/>
      </w:tblGrid>
      <w:tr w:rsidR="00624467" w:rsidRPr="008B09FB" w:rsidTr="006A3CD2">
        <w:trPr>
          <w:cantSplit/>
          <w:tblHeader/>
        </w:trPr>
        <w:tc>
          <w:tcPr>
            <w:tcW w:w="5000" w:type="pct"/>
            <w:gridSpan w:val="5"/>
            <w:tcBorders>
              <w:right w:val="nil"/>
            </w:tcBorders>
            <w:shd w:val="clear" w:color="auto" w:fill="943634"/>
            <w:vAlign w:val="center"/>
          </w:tcPr>
          <w:p w:rsidR="00624467" w:rsidRPr="00E23EEF" w:rsidRDefault="00624467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RESULTADOS DE LAS PRUEBAS</w:t>
            </w:r>
          </w:p>
        </w:tc>
      </w:tr>
      <w:tr w:rsidR="00624467" w:rsidRPr="00574E54" w:rsidTr="006A3CD2">
        <w:trPr>
          <w:cantSplit/>
        </w:trPr>
        <w:tc>
          <w:tcPr>
            <w:tcW w:w="491" w:type="pct"/>
            <w:shd w:val="clear" w:color="auto" w:fill="A6A6A6"/>
            <w:vAlign w:val="center"/>
          </w:tcPr>
          <w:p w:rsidR="00624467" w:rsidRPr="00E23EEF" w:rsidRDefault="00624467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Corrida</w:t>
            </w:r>
          </w:p>
        </w:tc>
        <w:tc>
          <w:tcPr>
            <w:tcW w:w="1127" w:type="pct"/>
            <w:shd w:val="clear" w:color="auto" w:fill="A6A6A6"/>
          </w:tcPr>
          <w:p w:rsidR="00624467" w:rsidRPr="00E23EEF" w:rsidRDefault="00624467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624467" w:rsidRPr="00E23EEF" w:rsidRDefault="00624467" w:rsidP="006A3CD2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624467" w:rsidRPr="00E23EEF" w:rsidRDefault="00624467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624467" w:rsidRPr="00E23EEF" w:rsidRDefault="00624467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624467" w:rsidRPr="00E23EEF" w:rsidRDefault="00624467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624467" w:rsidRPr="00E23EEF" w:rsidRDefault="00624467" w:rsidP="006A3CD2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624467" w:rsidRPr="00E23EEF" w:rsidRDefault="00624467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624467" w:rsidRPr="00E23EEF" w:rsidRDefault="00624467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624467" w:rsidRPr="00E23EEF" w:rsidRDefault="00624467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624467" w:rsidRPr="00E23EEF" w:rsidRDefault="00624467" w:rsidP="006A3CD2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624467" w:rsidRPr="00E23EEF" w:rsidRDefault="00624467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624467" w:rsidRPr="00E23EEF" w:rsidRDefault="00624467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6A6A6"/>
          </w:tcPr>
          <w:p w:rsidR="00624467" w:rsidRPr="00E23EEF" w:rsidRDefault="00624467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624467" w:rsidRPr="00E23EEF" w:rsidRDefault="00624467" w:rsidP="006A3CD2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624467" w:rsidRPr="00E23EEF" w:rsidRDefault="00624467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624467" w:rsidRPr="00E23EEF" w:rsidRDefault="00624467" w:rsidP="006A3CD2">
            <w:pPr>
              <w:jc w:val="center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</w:tr>
      <w:tr w:rsidR="00624467" w:rsidRPr="008B09FB" w:rsidTr="006A3CD2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624467" w:rsidRPr="00E23EEF" w:rsidRDefault="00624467" w:rsidP="006A3CD2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24467" w:rsidRPr="00E23EEF" w:rsidRDefault="00624467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24467" w:rsidRPr="00E23EEF" w:rsidRDefault="00624467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24467" w:rsidRPr="00E23EEF" w:rsidRDefault="00624467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624467" w:rsidRPr="00E23EEF" w:rsidRDefault="00624467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624467" w:rsidRPr="008B09FB" w:rsidTr="006A3CD2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624467" w:rsidRPr="00E23EEF" w:rsidRDefault="00624467" w:rsidP="006A3CD2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2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24467" w:rsidRPr="00E23EEF" w:rsidRDefault="00624467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24467" w:rsidRPr="00E23EEF" w:rsidRDefault="00624467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24467" w:rsidRPr="00E23EEF" w:rsidRDefault="00624467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624467" w:rsidRPr="00E23EEF" w:rsidRDefault="00624467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624467" w:rsidRPr="008B09FB" w:rsidTr="006A3CD2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624467" w:rsidRPr="00E23EEF" w:rsidRDefault="00624467" w:rsidP="006A3CD2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3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24467" w:rsidRPr="00E23EEF" w:rsidRDefault="00624467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24467" w:rsidRPr="00E23EEF" w:rsidRDefault="00624467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24467" w:rsidRPr="00E23EEF" w:rsidRDefault="00624467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624467" w:rsidRPr="00E23EEF" w:rsidRDefault="00624467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</w:tbl>
    <w:p w:rsidR="00624467" w:rsidRDefault="00624467" w:rsidP="00624467">
      <w:pPr>
        <w:rPr>
          <w:rFonts w:ascii="Arial" w:hAnsi="Arial"/>
        </w:rPr>
        <w:sectPr w:rsidR="00624467" w:rsidSect="00AA1852">
          <w:headerReference w:type="default" r:id="rId12"/>
          <w:footerReference w:type="default" r:id="rId13"/>
          <w:pgSz w:w="12240" w:h="15840"/>
          <w:pgMar w:top="1985" w:right="1134" w:bottom="1701" w:left="1134" w:header="504" w:footer="828" w:gutter="0"/>
          <w:cols w:space="708"/>
          <w:docGrid w:linePitch="360"/>
        </w:sectPr>
      </w:pPr>
    </w:p>
    <w:p w:rsidR="00B3080A" w:rsidRPr="008B09FB" w:rsidRDefault="00B3080A" w:rsidP="00125D3C">
      <w:pPr>
        <w:pStyle w:val="2ti"/>
      </w:pPr>
      <w:bookmarkStart w:id="8" w:name="_Toc383582595"/>
      <w:r w:rsidRPr="008B09FB">
        <w:lastRenderedPageBreak/>
        <w:t xml:space="preserve">Casos de prueba para el componente </w:t>
      </w:r>
      <w:bookmarkEnd w:id="8"/>
      <w:r w:rsidR="006B0517">
        <w:t>motor de búsqueda</w:t>
      </w:r>
    </w:p>
    <w:p w:rsidR="00B3080A" w:rsidRPr="008B09FB" w:rsidRDefault="00B3080A" w:rsidP="00B3080A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25"/>
        <w:gridCol w:w="1921"/>
        <w:gridCol w:w="938"/>
        <w:gridCol w:w="1198"/>
        <w:gridCol w:w="1198"/>
        <w:gridCol w:w="1198"/>
        <w:gridCol w:w="1198"/>
        <w:gridCol w:w="1498"/>
      </w:tblGrid>
      <w:tr w:rsidR="00B3080A" w:rsidRPr="008B09FB" w:rsidTr="006A3CD2">
        <w:trPr>
          <w:cantSplit/>
          <w:tblHeader/>
        </w:trPr>
        <w:tc>
          <w:tcPr>
            <w:tcW w:w="5000" w:type="pct"/>
            <w:gridSpan w:val="8"/>
            <w:tcBorders>
              <w:bottom w:val="single" w:sz="8" w:space="0" w:color="632423"/>
              <w:right w:val="nil"/>
            </w:tcBorders>
            <w:shd w:val="clear" w:color="auto" w:fill="943634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DATOS DEL CASO DE PRUEBA</w:t>
            </w:r>
          </w:p>
        </w:tc>
      </w:tr>
      <w:tr w:rsidR="00B3080A" w:rsidRPr="00574E54" w:rsidTr="006A3CD2">
        <w:trPr>
          <w:cantSplit/>
        </w:trPr>
        <w:tc>
          <w:tcPr>
            <w:tcW w:w="503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Id</w:t>
            </w:r>
          </w:p>
        </w:tc>
        <w:tc>
          <w:tcPr>
            <w:tcW w:w="944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B3080A" w:rsidRPr="00E23EEF" w:rsidRDefault="006B0517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>
              <w:rPr>
                <w:rFonts w:ascii="Arial" w:hAnsi="Arial" w:cs="Arial"/>
                <w:color w:val="FFFFFF"/>
                <w:sz w:val="22"/>
              </w:rPr>
              <w:t>REQ_07_C1</w:t>
            </w:r>
          </w:p>
        </w:tc>
        <w:tc>
          <w:tcPr>
            <w:tcW w:w="461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Autor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LGRM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Versión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 xml:space="preserve">v.1.0 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Fecha</w:t>
            </w:r>
          </w:p>
        </w:tc>
        <w:tc>
          <w:tcPr>
            <w:tcW w:w="737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04/02/2014</w:t>
            </w:r>
          </w:p>
        </w:tc>
      </w:tr>
      <w:tr w:rsidR="00B3080A" w:rsidRPr="008B09FB" w:rsidTr="006A3CD2">
        <w:trPr>
          <w:cantSplit/>
        </w:trPr>
        <w:tc>
          <w:tcPr>
            <w:tcW w:w="503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4497" w:type="pct"/>
            <w:gridSpan w:val="7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B3080A" w:rsidRPr="00E23EEF" w:rsidRDefault="006B0517" w:rsidP="00B3080A">
            <w:pPr>
              <w:jc w:val="left"/>
              <w:rPr>
                <w:rFonts w:ascii="Arial" w:hAnsi="Arial" w:cs="Arial"/>
                <w:sz w:val="22"/>
              </w:rPr>
            </w:pPr>
            <w:r w:rsidRPr="006B0517">
              <w:rPr>
                <w:rFonts w:ascii="Arial" w:hAnsi="Arial" w:cs="Arial"/>
                <w:sz w:val="22"/>
              </w:rPr>
              <w:t>Búsqueda por vacantes disponibles</w:t>
            </w:r>
          </w:p>
        </w:tc>
      </w:tr>
      <w:tr w:rsidR="00B3080A" w:rsidRPr="008B09FB" w:rsidTr="006A3CD2">
        <w:trPr>
          <w:cantSplit/>
        </w:trPr>
        <w:tc>
          <w:tcPr>
            <w:tcW w:w="503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Objetivo</w:t>
            </w:r>
          </w:p>
        </w:tc>
        <w:tc>
          <w:tcPr>
            <w:tcW w:w="4497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B3080A" w:rsidRPr="00E23EEF" w:rsidRDefault="00B3080A" w:rsidP="006B0517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 xml:space="preserve">Probar el correcto funcionamiento </w:t>
            </w:r>
            <w:r w:rsidR="006B0517">
              <w:rPr>
                <w:rFonts w:ascii="Arial" w:hAnsi="Arial" w:cs="Arial"/>
                <w:sz w:val="22"/>
              </w:rPr>
              <w:t>del motor de búsqueda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</w:tbl>
    <w:p w:rsidR="00B3080A" w:rsidRPr="008B09FB" w:rsidRDefault="00B3080A" w:rsidP="00B3080A">
      <w:pPr>
        <w:rPr>
          <w:rFonts w:ascii="Arial" w:hAnsi="Arial"/>
        </w:rPr>
      </w:pPr>
    </w:p>
    <w:p w:rsidR="00B3080A" w:rsidRPr="008B09FB" w:rsidRDefault="00B3080A" w:rsidP="00B3080A">
      <w:pPr>
        <w:rPr>
          <w:rFonts w:ascii="Arial" w:hAnsi="Arial"/>
        </w:rPr>
      </w:pPr>
      <w:r w:rsidRPr="008B09FB">
        <w:rPr>
          <w:rFonts w:ascii="Arial" w:hAnsi="Arial"/>
        </w:rPr>
        <w:t>Descripción del escenario</w:t>
      </w:r>
    </w:p>
    <w:p w:rsidR="00B3080A" w:rsidRPr="008B09FB" w:rsidRDefault="00B3080A" w:rsidP="00B3080A">
      <w:pPr>
        <w:rPr>
          <w:rFonts w:ascii="Arial" w:hAnsi="Arial"/>
        </w:rPr>
      </w:pPr>
    </w:p>
    <w:p w:rsidR="00B3080A" w:rsidRDefault="006B0517" w:rsidP="008C47E6">
      <w:pPr>
        <w:pStyle w:val="Prrafodelista"/>
        <w:numPr>
          <w:ilvl w:val="0"/>
          <w:numId w:val="20"/>
        </w:numPr>
      </w:pPr>
      <w:r>
        <w:t>Ir al sistema PDE</w:t>
      </w:r>
    </w:p>
    <w:p w:rsidR="006B0517" w:rsidRDefault="006B0517" w:rsidP="00635EBE">
      <w:pPr>
        <w:pStyle w:val="Prrafodelista"/>
      </w:pPr>
      <w:r>
        <w:t>Clic en Buscar</w:t>
      </w:r>
    </w:p>
    <w:p w:rsidR="006B0517" w:rsidRDefault="006B0517" w:rsidP="00635EBE">
      <w:pPr>
        <w:pStyle w:val="Prrafodelista"/>
      </w:pPr>
      <w:r>
        <w:t>Escribir palabra clave relacionada a lo que se quiere buscar.</w:t>
      </w:r>
    </w:p>
    <w:p w:rsidR="006B0517" w:rsidRDefault="006B0517" w:rsidP="00635EBE">
      <w:pPr>
        <w:pStyle w:val="Prrafodelista"/>
      </w:pPr>
      <w:r>
        <w:t>Clic en buscar por vacantes.</w:t>
      </w:r>
    </w:p>
    <w:p w:rsidR="006B0517" w:rsidRPr="008B09FB" w:rsidRDefault="006B0517" w:rsidP="00635EBE">
      <w:pPr>
        <w:pStyle w:val="Prrafodelista"/>
      </w:pPr>
      <w:r>
        <w:t>Despliegue de empresas relacionadas a la palabra calve que cuente con vacantes.</w:t>
      </w:r>
    </w:p>
    <w:p w:rsidR="00B3080A" w:rsidRDefault="00B3080A" w:rsidP="00B3080A">
      <w:pPr>
        <w:rPr>
          <w:rFonts w:ascii="Arial" w:hAnsi="Arial"/>
        </w:rPr>
      </w:pPr>
    </w:p>
    <w:tbl>
      <w:tblPr>
        <w:tblW w:w="4924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ayout w:type="fixed"/>
        <w:tblLook w:val="04A0"/>
      </w:tblPr>
      <w:tblGrid>
        <w:gridCol w:w="2091"/>
        <w:gridCol w:w="333"/>
        <w:gridCol w:w="702"/>
        <w:gridCol w:w="815"/>
        <w:gridCol w:w="590"/>
        <w:gridCol w:w="1162"/>
        <w:gridCol w:w="1055"/>
        <w:gridCol w:w="590"/>
        <w:gridCol w:w="72"/>
        <w:gridCol w:w="1188"/>
        <w:gridCol w:w="654"/>
        <w:gridCol w:w="781"/>
      </w:tblGrid>
      <w:tr w:rsidR="00B3080A" w:rsidRPr="008B09FB" w:rsidTr="006B0517">
        <w:trPr>
          <w:cantSplit/>
          <w:tblHeader/>
        </w:trPr>
        <w:tc>
          <w:tcPr>
            <w:tcW w:w="1208" w:type="pct"/>
            <w:gridSpan w:val="2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  <w:szCs w:val="22"/>
              </w:rPr>
              <w:t>DATOS DE PRUEBA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330" w:type="pct"/>
            <w:gridSpan w:val="2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</w:tr>
      <w:tr w:rsidR="006B0517" w:rsidRPr="00574E54" w:rsidTr="006B0517">
        <w:trPr>
          <w:cantSplit/>
        </w:trPr>
        <w:tc>
          <w:tcPr>
            <w:tcW w:w="1042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B0517" w:rsidRPr="006B0517" w:rsidRDefault="006B0517" w:rsidP="006A3CD2">
            <w:pPr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6B0517">
              <w:rPr>
                <w:rFonts w:ascii="Arial" w:hAnsi="Arial"/>
                <w:b/>
                <w:color w:val="FFFFFF"/>
                <w:sz w:val="20"/>
                <w:szCs w:val="20"/>
              </w:rPr>
              <w:t>Corrida</w:t>
            </w:r>
          </w:p>
        </w:tc>
        <w:tc>
          <w:tcPr>
            <w:tcW w:w="2615" w:type="pct"/>
            <w:gridSpan w:val="7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B0517" w:rsidRPr="006B0517" w:rsidRDefault="006B0517" w:rsidP="006A3CD2">
            <w:pPr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6B0517">
              <w:rPr>
                <w:rFonts w:ascii="Arial" w:hAnsi="Arial"/>
                <w:b/>
                <w:color w:val="FFFFFF"/>
                <w:sz w:val="20"/>
                <w:szCs w:val="20"/>
              </w:rPr>
              <w:t>Palabra clave</w:t>
            </w:r>
          </w:p>
        </w:tc>
        <w:tc>
          <w:tcPr>
            <w:tcW w:w="1343" w:type="pct"/>
            <w:gridSpan w:val="4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6B0517" w:rsidRPr="006B0517" w:rsidRDefault="006B0517" w:rsidP="006A3CD2">
            <w:pPr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6B0517">
              <w:rPr>
                <w:rFonts w:ascii="Arial" w:hAnsi="Arial"/>
                <w:b/>
                <w:color w:val="FFFFFF"/>
                <w:sz w:val="20"/>
                <w:szCs w:val="20"/>
              </w:rPr>
              <w:t>Resultado esperado</w:t>
            </w:r>
          </w:p>
        </w:tc>
      </w:tr>
      <w:tr w:rsidR="006B0517" w:rsidRPr="008B09FB" w:rsidTr="006B0517">
        <w:trPr>
          <w:cantSplit/>
        </w:trPr>
        <w:tc>
          <w:tcPr>
            <w:tcW w:w="1042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6B0517" w:rsidRPr="006B0517" w:rsidRDefault="006B0517" w:rsidP="006A3CD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6B0517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2615" w:type="pct"/>
            <w:gridSpan w:val="7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6B0517" w:rsidRPr="006B0517" w:rsidRDefault="006B0517" w:rsidP="00D45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0517">
              <w:rPr>
                <w:rFonts w:ascii="Arial" w:hAnsi="Arial" w:cs="Arial"/>
                <w:sz w:val="20"/>
                <w:szCs w:val="20"/>
              </w:rPr>
              <w:t>1234_189</w:t>
            </w:r>
          </w:p>
        </w:tc>
        <w:tc>
          <w:tcPr>
            <w:tcW w:w="1343" w:type="pct"/>
            <w:gridSpan w:val="4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6B0517" w:rsidRPr="006B0517" w:rsidRDefault="006B0517" w:rsidP="006B05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0517">
              <w:rPr>
                <w:rFonts w:ascii="Arial" w:hAnsi="Arial" w:cs="Arial"/>
                <w:sz w:val="20"/>
                <w:szCs w:val="20"/>
              </w:rPr>
              <w:t xml:space="preserve">Error: </w:t>
            </w:r>
            <w:r w:rsidRPr="006B0517">
              <w:rPr>
                <w:rFonts w:ascii="Arial" w:hAnsi="Arial" w:cs="Arial"/>
                <w:sz w:val="20"/>
                <w:szCs w:val="20"/>
              </w:rPr>
              <w:t>Debe contener letras.</w:t>
            </w:r>
          </w:p>
        </w:tc>
      </w:tr>
      <w:tr w:rsidR="006B0517" w:rsidRPr="008B09FB" w:rsidTr="006B0517">
        <w:trPr>
          <w:cantSplit/>
        </w:trPr>
        <w:tc>
          <w:tcPr>
            <w:tcW w:w="1042" w:type="pct"/>
            <w:shd w:val="clear" w:color="auto" w:fill="auto"/>
            <w:vAlign w:val="center"/>
          </w:tcPr>
          <w:p w:rsidR="006B0517" w:rsidRPr="006B0517" w:rsidRDefault="006B0517" w:rsidP="006A3CD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6B0517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2615" w:type="pct"/>
            <w:gridSpan w:val="7"/>
            <w:shd w:val="clear" w:color="auto" w:fill="auto"/>
            <w:vAlign w:val="center"/>
          </w:tcPr>
          <w:p w:rsidR="006B0517" w:rsidRPr="006B0517" w:rsidRDefault="006B0517" w:rsidP="00D45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0517">
              <w:rPr>
                <w:rFonts w:ascii="Arial" w:hAnsi="Arial" w:cs="Arial"/>
                <w:sz w:val="20"/>
                <w:szCs w:val="20"/>
              </w:rPr>
              <w:t>*?-=&lt;&gt;°|+/.,{}[]¬$%&amp;()¡’¿!</w:t>
            </w:r>
          </w:p>
        </w:tc>
        <w:tc>
          <w:tcPr>
            <w:tcW w:w="1343" w:type="pct"/>
            <w:gridSpan w:val="4"/>
            <w:tcBorders>
              <w:right w:val="nil"/>
            </w:tcBorders>
            <w:shd w:val="clear" w:color="auto" w:fill="auto"/>
          </w:tcPr>
          <w:p w:rsidR="006B0517" w:rsidRPr="006B0517" w:rsidRDefault="006B0517" w:rsidP="00D45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0517">
              <w:rPr>
                <w:rFonts w:ascii="Arial" w:hAnsi="Arial" w:cs="Arial"/>
                <w:sz w:val="20"/>
                <w:szCs w:val="20"/>
              </w:rPr>
              <w:t>Error: no se permiten lo siguientes símbolos.</w:t>
            </w:r>
          </w:p>
        </w:tc>
      </w:tr>
      <w:tr w:rsidR="006B0517" w:rsidRPr="008B09FB" w:rsidTr="006B0517">
        <w:trPr>
          <w:cantSplit/>
        </w:trPr>
        <w:tc>
          <w:tcPr>
            <w:tcW w:w="1042" w:type="pct"/>
            <w:shd w:val="clear" w:color="auto" w:fill="auto"/>
            <w:vAlign w:val="center"/>
          </w:tcPr>
          <w:p w:rsidR="006B0517" w:rsidRPr="006B0517" w:rsidRDefault="006B0517" w:rsidP="006A3CD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6B0517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2615" w:type="pct"/>
            <w:gridSpan w:val="7"/>
            <w:shd w:val="clear" w:color="auto" w:fill="auto"/>
            <w:vAlign w:val="center"/>
          </w:tcPr>
          <w:p w:rsidR="006B0517" w:rsidRPr="006B0517" w:rsidRDefault="006B0517" w:rsidP="00D45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0517">
              <w:rPr>
                <w:rFonts w:ascii="Arial" w:hAnsi="Arial" w:cs="Arial"/>
                <w:sz w:val="20"/>
                <w:szCs w:val="20"/>
              </w:rPr>
              <w:t>_123Adasd</w:t>
            </w:r>
          </w:p>
        </w:tc>
        <w:tc>
          <w:tcPr>
            <w:tcW w:w="1343" w:type="pct"/>
            <w:gridSpan w:val="4"/>
            <w:tcBorders>
              <w:right w:val="nil"/>
            </w:tcBorders>
            <w:shd w:val="clear" w:color="auto" w:fill="auto"/>
          </w:tcPr>
          <w:p w:rsidR="006B0517" w:rsidRPr="006B0517" w:rsidRDefault="006B0517" w:rsidP="00D45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0517">
              <w:rPr>
                <w:rFonts w:ascii="Arial" w:hAnsi="Arial" w:cs="Arial"/>
                <w:sz w:val="20"/>
                <w:szCs w:val="20"/>
              </w:rPr>
              <w:t>Error: No debe contener números</w:t>
            </w:r>
          </w:p>
        </w:tc>
      </w:tr>
      <w:tr w:rsidR="006B0517" w:rsidRPr="008B09FB" w:rsidTr="006B0517">
        <w:trPr>
          <w:cantSplit/>
        </w:trPr>
        <w:tc>
          <w:tcPr>
            <w:tcW w:w="1042" w:type="pct"/>
            <w:shd w:val="clear" w:color="auto" w:fill="auto"/>
            <w:vAlign w:val="center"/>
          </w:tcPr>
          <w:p w:rsidR="006B0517" w:rsidRPr="006B0517" w:rsidRDefault="006B0517" w:rsidP="006A3CD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6B0517"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2615" w:type="pct"/>
            <w:gridSpan w:val="7"/>
            <w:shd w:val="clear" w:color="auto" w:fill="auto"/>
            <w:vAlign w:val="center"/>
          </w:tcPr>
          <w:p w:rsidR="006B0517" w:rsidRPr="006B0517" w:rsidRDefault="006B0517" w:rsidP="00D45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0517">
              <w:rPr>
                <w:rFonts w:ascii="Arial" w:hAnsi="Arial" w:cs="Arial"/>
                <w:sz w:val="20"/>
                <w:szCs w:val="20"/>
              </w:rPr>
              <w:t>AAAAAAA</w:t>
            </w:r>
          </w:p>
        </w:tc>
        <w:tc>
          <w:tcPr>
            <w:tcW w:w="1343" w:type="pct"/>
            <w:gridSpan w:val="4"/>
            <w:tcBorders>
              <w:right w:val="nil"/>
            </w:tcBorders>
            <w:shd w:val="clear" w:color="auto" w:fill="auto"/>
          </w:tcPr>
          <w:p w:rsidR="006B0517" w:rsidRPr="006B0517" w:rsidRDefault="006B0517" w:rsidP="006B05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0517">
              <w:rPr>
                <w:rFonts w:ascii="Arial" w:hAnsi="Arial" w:cs="Arial"/>
                <w:sz w:val="20"/>
                <w:szCs w:val="20"/>
              </w:rPr>
              <w:t xml:space="preserve">Error: </w:t>
            </w:r>
            <w:r w:rsidRPr="006B0517">
              <w:rPr>
                <w:rFonts w:ascii="Arial" w:hAnsi="Arial" w:cs="Arial"/>
                <w:sz w:val="20"/>
                <w:szCs w:val="20"/>
              </w:rPr>
              <w:t>Palabra no valida</w:t>
            </w:r>
          </w:p>
        </w:tc>
      </w:tr>
      <w:tr w:rsidR="006B0517" w:rsidRPr="008B09FB" w:rsidTr="006B0517">
        <w:trPr>
          <w:cantSplit/>
        </w:trPr>
        <w:tc>
          <w:tcPr>
            <w:tcW w:w="1042" w:type="pct"/>
            <w:shd w:val="clear" w:color="auto" w:fill="auto"/>
            <w:vAlign w:val="center"/>
          </w:tcPr>
          <w:p w:rsidR="006B0517" w:rsidRPr="006B0517" w:rsidRDefault="006B0517" w:rsidP="006A3CD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6B0517"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2615" w:type="pct"/>
            <w:gridSpan w:val="7"/>
            <w:shd w:val="clear" w:color="auto" w:fill="auto"/>
            <w:vAlign w:val="center"/>
          </w:tcPr>
          <w:p w:rsidR="006B0517" w:rsidRPr="006B0517" w:rsidRDefault="006B0517" w:rsidP="00D45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0517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343" w:type="pct"/>
            <w:gridSpan w:val="4"/>
            <w:tcBorders>
              <w:right w:val="nil"/>
            </w:tcBorders>
            <w:shd w:val="clear" w:color="auto" w:fill="auto"/>
          </w:tcPr>
          <w:p w:rsidR="006B0517" w:rsidRPr="006B0517" w:rsidRDefault="006B0517" w:rsidP="00D45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0517">
              <w:rPr>
                <w:rFonts w:ascii="Arial" w:hAnsi="Arial" w:cs="Arial"/>
                <w:sz w:val="20"/>
                <w:szCs w:val="20"/>
              </w:rPr>
              <w:t>Búsqueda con letra “A”</w:t>
            </w:r>
          </w:p>
        </w:tc>
      </w:tr>
      <w:tr w:rsidR="006B0517" w:rsidRPr="008B09FB" w:rsidTr="006B0517">
        <w:trPr>
          <w:cantSplit/>
        </w:trPr>
        <w:tc>
          <w:tcPr>
            <w:tcW w:w="1042" w:type="pct"/>
            <w:shd w:val="clear" w:color="auto" w:fill="auto"/>
            <w:vAlign w:val="center"/>
          </w:tcPr>
          <w:p w:rsidR="006B0517" w:rsidRPr="006B0517" w:rsidRDefault="006B0517" w:rsidP="006A3CD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6B0517"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2615" w:type="pct"/>
            <w:gridSpan w:val="7"/>
            <w:shd w:val="clear" w:color="auto" w:fill="auto"/>
            <w:vAlign w:val="center"/>
          </w:tcPr>
          <w:p w:rsidR="006B0517" w:rsidRPr="006B0517" w:rsidRDefault="006B0517" w:rsidP="00D45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0517">
              <w:rPr>
                <w:rFonts w:ascii="Arial" w:hAnsi="Arial" w:cs="Arial"/>
                <w:sz w:val="20"/>
                <w:szCs w:val="20"/>
              </w:rPr>
              <w:t>Sistemas</w:t>
            </w:r>
          </w:p>
        </w:tc>
        <w:tc>
          <w:tcPr>
            <w:tcW w:w="1343" w:type="pct"/>
            <w:gridSpan w:val="4"/>
            <w:tcBorders>
              <w:right w:val="nil"/>
            </w:tcBorders>
            <w:shd w:val="clear" w:color="auto" w:fill="auto"/>
          </w:tcPr>
          <w:p w:rsidR="006B0517" w:rsidRPr="006B0517" w:rsidRDefault="006B0517" w:rsidP="00D45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0517">
              <w:rPr>
                <w:rFonts w:ascii="Arial" w:hAnsi="Arial" w:cs="Arial"/>
                <w:sz w:val="20"/>
                <w:szCs w:val="20"/>
              </w:rPr>
              <w:t>Búsqueda con la palabra “Sistemas”</w:t>
            </w:r>
          </w:p>
        </w:tc>
      </w:tr>
    </w:tbl>
    <w:p w:rsidR="00B3080A" w:rsidRDefault="00B3080A" w:rsidP="00B3080A">
      <w:pPr>
        <w:rPr>
          <w:rFonts w:ascii="Arial" w:hAnsi="Arial"/>
        </w:rPr>
      </w:pPr>
    </w:p>
    <w:p w:rsidR="00B3080A" w:rsidRDefault="00B3080A" w:rsidP="00B3080A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00"/>
        <w:gridCol w:w="2293"/>
        <w:gridCol w:w="2293"/>
        <w:gridCol w:w="2293"/>
        <w:gridCol w:w="2295"/>
      </w:tblGrid>
      <w:tr w:rsidR="00B3080A" w:rsidRPr="008B09FB" w:rsidTr="006A3CD2">
        <w:trPr>
          <w:cantSplit/>
          <w:tblHeader/>
        </w:trPr>
        <w:tc>
          <w:tcPr>
            <w:tcW w:w="5000" w:type="pct"/>
            <w:gridSpan w:val="5"/>
            <w:tcBorders>
              <w:right w:val="nil"/>
            </w:tcBorders>
            <w:shd w:val="clear" w:color="auto" w:fill="943634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RESULTADOS DE LAS PRUEBAS</w:t>
            </w:r>
          </w:p>
        </w:tc>
      </w:tr>
      <w:tr w:rsidR="00B3080A" w:rsidRPr="00574E54" w:rsidTr="006A3CD2">
        <w:trPr>
          <w:cantSplit/>
        </w:trPr>
        <w:tc>
          <w:tcPr>
            <w:tcW w:w="491" w:type="pct"/>
            <w:shd w:val="clear" w:color="auto" w:fill="A6A6A6"/>
            <w:vAlign w:val="center"/>
          </w:tcPr>
          <w:p w:rsidR="00B3080A" w:rsidRPr="00E23EEF" w:rsidRDefault="00B3080A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Corrida</w:t>
            </w:r>
          </w:p>
        </w:tc>
        <w:tc>
          <w:tcPr>
            <w:tcW w:w="1127" w:type="pct"/>
            <w:shd w:val="clear" w:color="auto" w:fill="A6A6A6"/>
          </w:tcPr>
          <w:p w:rsidR="00B3080A" w:rsidRPr="00E23EEF" w:rsidRDefault="00B3080A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B3080A" w:rsidRPr="00E23EEF" w:rsidRDefault="00B3080A" w:rsidP="006A3CD2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B3080A" w:rsidRPr="00E23EEF" w:rsidRDefault="00B3080A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B3080A" w:rsidRPr="00E23EEF" w:rsidRDefault="00B3080A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B3080A" w:rsidRPr="00E23EEF" w:rsidRDefault="00B3080A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B3080A" w:rsidRPr="00E23EEF" w:rsidRDefault="00B3080A" w:rsidP="006A3CD2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B3080A" w:rsidRPr="00E23EEF" w:rsidRDefault="00B3080A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B3080A" w:rsidRPr="00E23EEF" w:rsidRDefault="00B3080A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B3080A" w:rsidRPr="00E23EEF" w:rsidRDefault="00B3080A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B3080A" w:rsidRPr="00E23EEF" w:rsidRDefault="00B3080A" w:rsidP="006A3CD2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B3080A" w:rsidRPr="00E23EEF" w:rsidRDefault="00B3080A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B3080A" w:rsidRPr="00E23EEF" w:rsidRDefault="00B3080A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6A6A6"/>
          </w:tcPr>
          <w:p w:rsidR="00B3080A" w:rsidRPr="00E23EEF" w:rsidRDefault="00B3080A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B3080A" w:rsidRPr="00E23EEF" w:rsidRDefault="00B3080A" w:rsidP="006A3CD2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B3080A" w:rsidRPr="00E23EEF" w:rsidRDefault="00B3080A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B3080A" w:rsidRPr="00E23EEF" w:rsidRDefault="00B3080A" w:rsidP="006A3CD2">
            <w:pPr>
              <w:jc w:val="center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</w:tr>
      <w:tr w:rsidR="00B3080A" w:rsidRPr="008B09FB" w:rsidTr="006A3CD2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B3080A" w:rsidRPr="008B09FB" w:rsidTr="006A3CD2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2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B3080A" w:rsidRPr="008B09FB" w:rsidTr="006A3CD2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3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</w:tbl>
    <w:p w:rsidR="006B0517" w:rsidRDefault="006B0517" w:rsidP="006B0517">
      <w:pPr>
        <w:pStyle w:val="2ti"/>
        <w:numPr>
          <w:ilvl w:val="0"/>
          <w:numId w:val="0"/>
        </w:numPr>
        <w:ind w:left="6245"/>
      </w:pPr>
      <w:bookmarkStart w:id="9" w:name="_Toc383582597"/>
    </w:p>
    <w:p w:rsidR="006B0517" w:rsidRDefault="006B0517" w:rsidP="006B0517">
      <w:pPr>
        <w:pStyle w:val="2ti"/>
        <w:numPr>
          <w:ilvl w:val="0"/>
          <w:numId w:val="0"/>
        </w:numPr>
        <w:ind w:left="6245"/>
      </w:pPr>
    </w:p>
    <w:p w:rsidR="006B0517" w:rsidRDefault="006B0517" w:rsidP="006B0517">
      <w:pPr>
        <w:pStyle w:val="2ti"/>
        <w:numPr>
          <w:ilvl w:val="0"/>
          <w:numId w:val="0"/>
        </w:numPr>
        <w:ind w:left="5664"/>
      </w:pPr>
    </w:p>
    <w:p w:rsidR="006B0517" w:rsidRPr="008B09FB" w:rsidRDefault="006B0517" w:rsidP="006B0517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25"/>
        <w:gridCol w:w="1921"/>
        <w:gridCol w:w="938"/>
        <w:gridCol w:w="1198"/>
        <w:gridCol w:w="1198"/>
        <w:gridCol w:w="1198"/>
        <w:gridCol w:w="1198"/>
        <w:gridCol w:w="1498"/>
      </w:tblGrid>
      <w:tr w:rsidR="006B0517" w:rsidRPr="008B09FB" w:rsidTr="00D45CEF">
        <w:trPr>
          <w:cantSplit/>
          <w:tblHeader/>
        </w:trPr>
        <w:tc>
          <w:tcPr>
            <w:tcW w:w="5000" w:type="pct"/>
            <w:gridSpan w:val="8"/>
            <w:tcBorders>
              <w:bottom w:val="single" w:sz="8" w:space="0" w:color="632423"/>
              <w:right w:val="nil"/>
            </w:tcBorders>
            <w:shd w:val="clear" w:color="auto" w:fill="943634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DATOS DEL CASO DE PRUEBA</w:t>
            </w:r>
          </w:p>
        </w:tc>
      </w:tr>
      <w:tr w:rsidR="006B0517" w:rsidRPr="00574E54" w:rsidTr="00D45CEF">
        <w:trPr>
          <w:cantSplit/>
        </w:trPr>
        <w:tc>
          <w:tcPr>
            <w:tcW w:w="503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Id</w:t>
            </w:r>
          </w:p>
        </w:tc>
        <w:tc>
          <w:tcPr>
            <w:tcW w:w="944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>
              <w:rPr>
                <w:rFonts w:ascii="Arial" w:hAnsi="Arial" w:cs="Arial"/>
                <w:color w:val="FFFFFF"/>
                <w:sz w:val="22"/>
              </w:rPr>
              <w:t>REQ_07_C2</w:t>
            </w:r>
          </w:p>
        </w:tc>
        <w:tc>
          <w:tcPr>
            <w:tcW w:w="461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Autor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LGRM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Versión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 xml:space="preserve">v.1.0 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Fecha</w:t>
            </w:r>
          </w:p>
        </w:tc>
        <w:tc>
          <w:tcPr>
            <w:tcW w:w="737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04/02/2014</w:t>
            </w:r>
          </w:p>
        </w:tc>
      </w:tr>
      <w:tr w:rsidR="006B0517" w:rsidRPr="008B09FB" w:rsidTr="00D45CEF">
        <w:trPr>
          <w:cantSplit/>
        </w:trPr>
        <w:tc>
          <w:tcPr>
            <w:tcW w:w="503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4497" w:type="pct"/>
            <w:gridSpan w:val="7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 w:cs="Arial"/>
                <w:sz w:val="22"/>
              </w:rPr>
            </w:pPr>
            <w:r w:rsidRPr="006B0517">
              <w:rPr>
                <w:rFonts w:ascii="Arial" w:hAnsi="Arial" w:cs="Arial"/>
                <w:sz w:val="22"/>
              </w:rPr>
              <w:t xml:space="preserve">Búsqueda por </w:t>
            </w:r>
            <w:r w:rsidR="00385BAB" w:rsidRPr="00385BAB">
              <w:rPr>
                <w:rFonts w:ascii="Arial" w:hAnsi="Arial" w:cs="Arial"/>
                <w:sz w:val="22"/>
              </w:rPr>
              <w:t>productos y servicios que se ofrecen</w:t>
            </w:r>
          </w:p>
        </w:tc>
      </w:tr>
      <w:tr w:rsidR="006B0517" w:rsidRPr="008B09FB" w:rsidTr="00D45CEF">
        <w:trPr>
          <w:cantSplit/>
        </w:trPr>
        <w:tc>
          <w:tcPr>
            <w:tcW w:w="503" w:type="pct"/>
            <w:shd w:val="clear" w:color="auto" w:fill="auto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Objetivo</w:t>
            </w:r>
          </w:p>
        </w:tc>
        <w:tc>
          <w:tcPr>
            <w:tcW w:w="4497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 xml:space="preserve">Probar el correcto funcionamiento </w:t>
            </w:r>
            <w:r>
              <w:rPr>
                <w:rFonts w:ascii="Arial" w:hAnsi="Arial" w:cs="Arial"/>
                <w:sz w:val="22"/>
              </w:rPr>
              <w:t>del motor de búsqueda.</w:t>
            </w:r>
          </w:p>
        </w:tc>
      </w:tr>
    </w:tbl>
    <w:p w:rsidR="006B0517" w:rsidRPr="008B09FB" w:rsidRDefault="006B0517" w:rsidP="006B0517">
      <w:pPr>
        <w:rPr>
          <w:rFonts w:ascii="Arial" w:hAnsi="Arial"/>
        </w:rPr>
      </w:pPr>
    </w:p>
    <w:p w:rsidR="006B0517" w:rsidRPr="008B09FB" w:rsidRDefault="006B0517" w:rsidP="006B0517">
      <w:pPr>
        <w:rPr>
          <w:rFonts w:ascii="Arial" w:hAnsi="Arial"/>
        </w:rPr>
      </w:pPr>
      <w:r w:rsidRPr="008B09FB">
        <w:rPr>
          <w:rFonts w:ascii="Arial" w:hAnsi="Arial"/>
        </w:rPr>
        <w:t>Descripción del escenario</w:t>
      </w:r>
    </w:p>
    <w:p w:rsidR="006B0517" w:rsidRPr="008B09FB" w:rsidRDefault="006B0517" w:rsidP="006B0517">
      <w:pPr>
        <w:rPr>
          <w:rFonts w:ascii="Arial" w:hAnsi="Arial"/>
        </w:rPr>
      </w:pPr>
    </w:p>
    <w:p w:rsidR="006B0517" w:rsidRDefault="006B0517" w:rsidP="008C47E6">
      <w:pPr>
        <w:pStyle w:val="Prrafodelista"/>
        <w:numPr>
          <w:ilvl w:val="0"/>
          <w:numId w:val="4"/>
        </w:numPr>
      </w:pPr>
      <w:r>
        <w:t>Ir al sistema PDE</w:t>
      </w:r>
    </w:p>
    <w:p w:rsidR="006B0517" w:rsidRDefault="006B0517" w:rsidP="008C47E6">
      <w:pPr>
        <w:pStyle w:val="Prrafodelista"/>
        <w:numPr>
          <w:ilvl w:val="0"/>
          <w:numId w:val="3"/>
        </w:numPr>
      </w:pPr>
      <w:r>
        <w:t>Clic en Buscar</w:t>
      </w:r>
    </w:p>
    <w:p w:rsidR="006B0517" w:rsidRDefault="006B0517" w:rsidP="008C47E6">
      <w:pPr>
        <w:pStyle w:val="Prrafodelista"/>
        <w:numPr>
          <w:ilvl w:val="0"/>
          <w:numId w:val="3"/>
        </w:numPr>
      </w:pPr>
      <w:r>
        <w:t>Escribir palabra clave relacionada a lo que se quiere buscar.</w:t>
      </w:r>
    </w:p>
    <w:p w:rsidR="006B0517" w:rsidRDefault="006B0517" w:rsidP="008C47E6">
      <w:pPr>
        <w:pStyle w:val="Prrafodelista"/>
        <w:numPr>
          <w:ilvl w:val="0"/>
          <w:numId w:val="3"/>
        </w:numPr>
      </w:pPr>
      <w:r>
        <w:t xml:space="preserve">Clic en buscar por </w:t>
      </w:r>
      <w:r w:rsidR="00385BAB">
        <w:t>servicios</w:t>
      </w:r>
      <w:r>
        <w:t>.</w:t>
      </w:r>
    </w:p>
    <w:p w:rsidR="006B0517" w:rsidRDefault="006B0517" w:rsidP="008C47E6">
      <w:pPr>
        <w:pStyle w:val="Prrafodelista"/>
        <w:numPr>
          <w:ilvl w:val="0"/>
          <w:numId w:val="3"/>
        </w:numPr>
      </w:pPr>
      <w:r>
        <w:t>Despliegue de empresas</w:t>
      </w:r>
      <w:r w:rsidR="00385BAB">
        <w:t>, universidades y apoyos</w:t>
      </w:r>
      <w:r>
        <w:t xml:space="preserve"> </w:t>
      </w:r>
      <w:r w:rsidR="00385BAB">
        <w:t>relacionados</w:t>
      </w:r>
      <w:r>
        <w:t xml:space="preserve"> a la palabra </w:t>
      </w:r>
      <w:r w:rsidR="00385BAB">
        <w:t>calve.</w:t>
      </w:r>
    </w:p>
    <w:p w:rsidR="00385BAB" w:rsidRPr="00385BAB" w:rsidRDefault="00385BAB" w:rsidP="00385BAB">
      <w:pPr>
        <w:pStyle w:val="Prrafodelista"/>
        <w:numPr>
          <w:ilvl w:val="0"/>
          <w:numId w:val="0"/>
        </w:numPr>
        <w:ind w:left="720"/>
      </w:pPr>
    </w:p>
    <w:tbl>
      <w:tblPr>
        <w:tblW w:w="4924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ayout w:type="fixed"/>
        <w:tblLook w:val="04A0"/>
      </w:tblPr>
      <w:tblGrid>
        <w:gridCol w:w="2091"/>
        <w:gridCol w:w="333"/>
        <w:gridCol w:w="702"/>
        <w:gridCol w:w="815"/>
        <w:gridCol w:w="590"/>
        <w:gridCol w:w="1162"/>
        <w:gridCol w:w="1055"/>
        <w:gridCol w:w="590"/>
        <w:gridCol w:w="72"/>
        <w:gridCol w:w="1188"/>
        <w:gridCol w:w="654"/>
        <w:gridCol w:w="781"/>
      </w:tblGrid>
      <w:tr w:rsidR="006B0517" w:rsidRPr="008B09FB" w:rsidTr="00D45CEF">
        <w:trPr>
          <w:cantSplit/>
          <w:tblHeader/>
        </w:trPr>
        <w:tc>
          <w:tcPr>
            <w:tcW w:w="1208" w:type="pct"/>
            <w:gridSpan w:val="2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  <w:szCs w:val="22"/>
              </w:rPr>
              <w:t>DATOS DE PRUEBA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6B0517" w:rsidRPr="00E23EEF" w:rsidRDefault="006B0517" w:rsidP="00D45CEF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6B0517" w:rsidRPr="00E23EEF" w:rsidRDefault="006B0517" w:rsidP="00D45CEF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6B0517" w:rsidRPr="00E23EEF" w:rsidRDefault="006B0517" w:rsidP="00D45CEF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6B0517" w:rsidRPr="00E23EEF" w:rsidRDefault="006B0517" w:rsidP="00D45CEF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6B0517" w:rsidRPr="00E23EEF" w:rsidRDefault="006B0517" w:rsidP="00D45CEF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330" w:type="pct"/>
            <w:gridSpan w:val="2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6B0517" w:rsidRPr="00E23EEF" w:rsidRDefault="006B0517" w:rsidP="00D45CEF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6B0517" w:rsidRPr="00E23EEF" w:rsidRDefault="006B0517" w:rsidP="00D45CEF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6B0517" w:rsidRPr="00E23EEF" w:rsidRDefault="006B0517" w:rsidP="00D45CEF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6B0517" w:rsidRPr="00E23EEF" w:rsidRDefault="006B0517" w:rsidP="00D45CEF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</w:tr>
      <w:tr w:rsidR="006B0517" w:rsidRPr="00574E54" w:rsidTr="00D45CEF">
        <w:trPr>
          <w:cantSplit/>
        </w:trPr>
        <w:tc>
          <w:tcPr>
            <w:tcW w:w="1042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B0517" w:rsidRPr="006B0517" w:rsidRDefault="006B0517" w:rsidP="00D45CEF">
            <w:pPr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6B0517">
              <w:rPr>
                <w:rFonts w:ascii="Arial" w:hAnsi="Arial"/>
                <w:b/>
                <w:color w:val="FFFFFF"/>
                <w:sz w:val="20"/>
                <w:szCs w:val="20"/>
              </w:rPr>
              <w:t>Corrida</w:t>
            </w:r>
          </w:p>
        </w:tc>
        <w:tc>
          <w:tcPr>
            <w:tcW w:w="2615" w:type="pct"/>
            <w:gridSpan w:val="7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B0517" w:rsidRPr="006B0517" w:rsidRDefault="006B0517" w:rsidP="00D45CEF">
            <w:pPr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6B0517">
              <w:rPr>
                <w:rFonts w:ascii="Arial" w:hAnsi="Arial"/>
                <w:b/>
                <w:color w:val="FFFFFF"/>
                <w:sz w:val="20"/>
                <w:szCs w:val="20"/>
              </w:rPr>
              <w:t>Palabra clave</w:t>
            </w:r>
          </w:p>
        </w:tc>
        <w:tc>
          <w:tcPr>
            <w:tcW w:w="1343" w:type="pct"/>
            <w:gridSpan w:val="4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6B0517" w:rsidRPr="006B0517" w:rsidRDefault="006B0517" w:rsidP="00D45CEF">
            <w:pPr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6B0517">
              <w:rPr>
                <w:rFonts w:ascii="Arial" w:hAnsi="Arial"/>
                <w:b/>
                <w:color w:val="FFFFFF"/>
                <w:sz w:val="20"/>
                <w:szCs w:val="20"/>
              </w:rPr>
              <w:t>Resultado esperado</w:t>
            </w:r>
          </w:p>
        </w:tc>
      </w:tr>
      <w:tr w:rsidR="006B0517" w:rsidRPr="008B09FB" w:rsidTr="00D45CEF">
        <w:trPr>
          <w:cantSplit/>
        </w:trPr>
        <w:tc>
          <w:tcPr>
            <w:tcW w:w="1042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6B0517" w:rsidRPr="006B0517" w:rsidRDefault="006B0517" w:rsidP="00D45CEF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6B0517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2615" w:type="pct"/>
            <w:gridSpan w:val="7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6B0517" w:rsidRPr="006B0517" w:rsidRDefault="006B0517" w:rsidP="00D45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0517">
              <w:rPr>
                <w:rFonts w:ascii="Arial" w:hAnsi="Arial" w:cs="Arial"/>
                <w:sz w:val="20"/>
                <w:szCs w:val="20"/>
              </w:rPr>
              <w:t>1234_189</w:t>
            </w:r>
          </w:p>
        </w:tc>
        <w:tc>
          <w:tcPr>
            <w:tcW w:w="1343" w:type="pct"/>
            <w:gridSpan w:val="4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6B0517" w:rsidRPr="006B0517" w:rsidRDefault="006B0517" w:rsidP="00D45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0517">
              <w:rPr>
                <w:rFonts w:ascii="Arial" w:hAnsi="Arial" w:cs="Arial"/>
                <w:sz w:val="20"/>
                <w:szCs w:val="20"/>
              </w:rPr>
              <w:t xml:space="preserve">Error: </w:t>
            </w:r>
            <w:r w:rsidRPr="006B0517">
              <w:rPr>
                <w:rFonts w:ascii="Arial" w:hAnsi="Arial" w:cs="Arial"/>
                <w:sz w:val="20"/>
                <w:szCs w:val="20"/>
              </w:rPr>
              <w:t>Debe contener letras.</w:t>
            </w:r>
          </w:p>
        </w:tc>
      </w:tr>
      <w:tr w:rsidR="006B0517" w:rsidRPr="008B09FB" w:rsidTr="00D45CEF">
        <w:trPr>
          <w:cantSplit/>
        </w:trPr>
        <w:tc>
          <w:tcPr>
            <w:tcW w:w="1042" w:type="pct"/>
            <w:shd w:val="clear" w:color="auto" w:fill="auto"/>
            <w:vAlign w:val="center"/>
          </w:tcPr>
          <w:p w:rsidR="006B0517" w:rsidRPr="006B0517" w:rsidRDefault="006B0517" w:rsidP="00D45CEF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6B0517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2615" w:type="pct"/>
            <w:gridSpan w:val="7"/>
            <w:shd w:val="clear" w:color="auto" w:fill="auto"/>
            <w:vAlign w:val="center"/>
          </w:tcPr>
          <w:p w:rsidR="006B0517" w:rsidRPr="006B0517" w:rsidRDefault="006B0517" w:rsidP="00D45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0517">
              <w:rPr>
                <w:rFonts w:ascii="Arial" w:hAnsi="Arial" w:cs="Arial"/>
                <w:sz w:val="20"/>
                <w:szCs w:val="20"/>
              </w:rPr>
              <w:t>*?-=&lt;&gt;°|+/.,{}[]¬$%&amp;()¡’¿!</w:t>
            </w:r>
          </w:p>
        </w:tc>
        <w:tc>
          <w:tcPr>
            <w:tcW w:w="1343" w:type="pct"/>
            <w:gridSpan w:val="4"/>
            <w:tcBorders>
              <w:right w:val="nil"/>
            </w:tcBorders>
            <w:shd w:val="clear" w:color="auto" w:fill="auto"/>
          </w:tcPr>
          <w:p w:rsidR="006B0517" w:rsidRPr="006B0517" w:rsidRDefault="006B0517" w:rsidP="00D45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0517">
              <w:rPr>
                <w:rFonts w:ascii="Arial" w:hAnsi="Arial" w:cs="Arial"/>
                <w:sz w:val="20"/>
                <w:szCs w:val="20"/>
              </w:rPr>
              <w:t>Error: no se permiten lo siguientes símbolos.</w:t>
            </w:r>
          </w:p>
        </w:tc>
      </w:tr>
      <w:tr w:rsidR="006B0517" w:rsidRPr="008B09FB" w:rsidTr="00D45CEF">
        <w:trPr>
          <w:cantSplit/>
        </w:trPr>
        <w:tc>
          <w:tcPr>
            <w:tcW w:w="1042" w:type="pct"/>
            <w:shd w:val="clear" w:color="auto" w:fill="auto"/>
            <w:vAlign w:val="center"/>
          </w:tcPr>
          <w:p w:rsidR="006B0517" w:rsidRPr="006B0517" w:rsidRDefault="006B0517" w:rsidP="00D45CEF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6B0517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2615" w:type="pct"/>
            <w:gridSpan w:val="7"/>
            <w:shd w:val="clear" w:color="auto" w:fill="auto"/>
            <w:vAlign w:val="center"/>
          </w:tcPr>
          <w:p w:rsidR="006B0517" w:rsidRPr="006B0517" w:rsidRDefault="006B0517" w:rsidP="00D45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0517">
              <w:rPr>
                <w:rFonts w:ascii="Arial" w:hAnsi="Arial" w:cs="Arial"/>
                <w:sz w:val="20"/>
                <w:szCs w:val="20"/>
              </w:rPr>
              <w:t>_123Adasd</w:t>
            </w:r>
          </w:p>
        </w:tc>
        <w:tc>
          <w:tcPr>
            <w:tcW w:w="1343" w:type="pct"/>
            <w:gridSpan w:val="4"/>
            <w:tcBorders>
              <w:right w:val="nil"/>
            </w:tcBorders>
            <w:shd w:val="clear" w:color="auto" w:fill="auto"/>
          </w:tcPr>
          <w:p w:rsidR="006B0517" w:rsidRPr="006B0517" w:rsidRDefault="006B0517" w:rsidP="00D45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0517">
              <w:rPr>
                <w:rFonts w:ascii="Arial" w:hAnsi="Arial" w:cs="Arial"/>
                <w:sz w:val="20"/>
                <w:szCs w:val="20"/>
              </w:rPr>
              <w:t>Error: No debe contener números</w:t>
            </w:r>
          </w:p>
        </w:tc>
      </w:tr>
      <w:tr w:rsidR="006B0517" w:rsidRPr="008B09FB" w:rsidTr="00D45CEF">
        <w:trPr>
          <w:cantSplit/>
        </w:trPr>
        <w:tc>
          <w:tcPr>
            <w:tcW w:w="1042" w:type="pct"/>
            <w:shd w:val="clear" w:color="auto" w:fill="auto"/>
            <w:vAlign w:val="center"/>
          </w:tcPr>
          <w:p w:rsidR="006B0517" w:rsidRPr="006B0517" w:rsidRDefault="006B0517" w:rsidP="00D45CEF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6B0517"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2615" w:type="pct"/>
            <w:gridSpan w:val="7"/>
            <w:shd w:val="clear" w:color="auto" w:fill="auto"/>
            <w:vAlign w:val="center"/>
          </w:tcPr>
          <w:p w:rsidR="006B0517" w:rsidRPr="006B0517" w:rsidRDefault="006B0517" w:rsidP="00D45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0517">
              <w:rPr>
                <w:rFonts w:ascii="Arial" w:hAnsi="Arial" w:cs="Arial"/>
                <w:sz w:val="20"/>
                <w:szCs w:val="20"/>
              </w:rPr>
              <w:t>AAAAAAA</w:t>
            </w:r>
          </w:p>
        </w:tc>
        <w:tc>
          <w:tcPr>
            <w:tcW w:w="1343" w:type="pct"/>
            <w:gridSpan w:val="4"/>
            <w:tcBorders>
              <w:right w:val="nil"/>
            </w:tcBorders>
            <w:shd w:val="clear" w:color="auto" w:fill="auto"/>
          </w:tcPr>
          <w:p w:rsidR="006B0517" w:rsidRPr="006B0517" w:rsidRDefault="006B0517" w:rsidP="00D45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0517">
              <w:rPr>
                <w:rFonts w:ascii="Arial" w:hAnsi="Arial" w:cs="Arial"/>
                <w:sz w:val="20"/>
                <w:szCs w:val="20"/>
              </w:rPr>
              <w:t xml:space="preserve">Error: </w:t>
            </w:r>
            <w:r w:rsidRPr="006B0517">
              <w:rPr>
                <w:rFonts w:ascii="Arial" w:hAnsi="Arial" w:cs="Arial"/>
                <w:sz w:val="20"/>
                <w:szCs w:val="20"/>
              </w:rPr>
              <w:t>Palabra no valida</w:t>
            </w:r>
          </w:p>
        </w:tc>
      </w:tr>
      <w:tr w:rsidR="006B0517" w:rsidRPr="008B09FB" w:rsidTr="00D45CEF">
        <w:trPr>
          <w:cantSplit/>
        </w:trPr>
        <w:tc>
          <w:tcPr>
            <w:tcW w:w="1042" w:type="pct"/>
            <w:shd w:val="clear" w:color="auto" w:fill="auto"/>
            <w:vAlign w:val="center"/>
          </w:tcPr>
          <w:p w:rsidR="006B0517" w:rsidRPr="006B0517" w:rsidRDefault="006B0517" w:rsidP="00D45CEF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6B0517"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2615" w:type="pct"/>
            <w:gridSpan w:val="7"/>
            <w:shd w:val="clear" w:color="auto" w:fill="auto"/>
            <w:vAlign w:val="center"/>
          </w:tcPr>
          <w:p w:rsidR="006B0517" w:rsidRPr="006B0517" w:rsidRDefault="006B0517" w:rsidP="00D45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0517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343" w:type="pct"/>
            <w:gridSpan w:val="4"/>
            <w:tcBorders>
              <w:right w:val="nil"/>
            </w:tcBorders>
            <w:shd w:val="clear" w:color="auto" w:fill="auto"/>
          </w:tcPr>
          <w:p w:rsidR="006B0517" w:rsidRPr="006B0517" w:rsidRDefault="006B0517" w:rsidP="00D45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0517">
              <w:rPr>
                <w:rFonts w:ascii="Arial" w:hAnsi="Arial" w:cs="Arial"/>
                <w:sz w:val="20"/>
                <w:szCs w:val="20"/>
              </w:rPr>
              <w:t>Búsqueda con letra “A”</w:t>
            </w:r>
          </w:p>
        </w:tc>
      </w:tr>
      <w:tr w:rsidR="006B0517" w:rsidRPr="008B09FB" w:rsidTr="00D45CEF">
        <w:trPr>
          <w:cantSplit/>
        </w:trPr>
        <w:tc>
          <w:tcPr>
            <w:tcW w:w="1042" w:type="pct"/>
            <w:shd w:val="clear" w:color="auto" w:fill="auto"/>
            <w:vAlign w:val="center"/>
          </w:tcPr>
          <w:p w:rsidR="006B0517" w:rsidRPr="006B0517" w:rsidRDefault="006B0517" w:rsidP="00D45CEF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6B0517"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2615" w:type="pct"/>
            <w:gridSpan w:val="7"/>
            <w:shd w:val="clear" w:color="auto" w:fill="auto"/>
            <w:vAlign w:val="center"/>
          </w:tcPr>
          <w:p w:rsidR="006B0517" w:rsidRPr="006B0517" w:rsidRDefault="006B0517" w:rsidP="00D45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0517">
              <w:rPr>
                <w:rFonts w:ascii="Arial" w:hAnsi="Arial" w:cs="Arial"/>
                <w:sz w:val="20"/>
                <w:szCs w:val="20"/>
              </w:rPr>
              <w:t>Sistemas</w:t>
            </w:r>
          </w:p>
        </w:tc>
        <w:tc>
          <w:tcPr>
            <w:tcW w:w="1343" w:type="pct"/>
            <w:gridSpan w:val="4"/>
            <w:tcBorders>
              <w:right w:val="nil"/>
            </w:tcBorders>
            <w:shd w:val="clear" w:color="auto" w:fill="auto"/>
          </w:tcPr>
          <w:p w:rsidR="006B0517" w:rsidRPr="006B0517" w:rsidRDefault="006B0517" w:rsidP="00D45C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0517">
              <w:rPr>
                <w:rFonts w:ascii="Arial" w:hAnsi="Arial" w:cs="Arial"/>
                <w:sz w:val="20"/>
                <w:szCs w:val="20"/>
              </w:rPr>
              <w:t>Búsqueda con la palabra “Sistemas”</w:t>
            </w:r>
          </w:p>
        </w:tc>
      </w:tr>
    </w:tbl>
    <w:p w:rsidR="006B0517" w:rsidRDefault="006B0517" w:rsidP="006B0517">
      <w:pPr>
        <w:rPr>
          <w:rFonts w:ascii="Arial" w:hAnsi="Arial"/>
        </w:rPr>
      </w:pPr>
    </w:p>
    <w:p w:rsidR="006B0517" w:rsidRDefault="006B0517" w:rsidP="006B0517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00"/>
        <w:gridCol w:w="2293"/>
        <w:gridCol w:w="2293"/>
        <w:gridCol w:w="2293"/>
        <w:gridCol w:w="2295"/>
      </w:tblGrid>
      <w:tr w:rsidR="006B0517" w:rsidRPr="008B09FB" w:rsidTr="00D45CEF">
        <w:trPr>
          <w:cantSplit/>
          <w:tblHeader/>
        </w:trPr>
        <w:tc>
          <w:tcPr>
            <w:tcW w:w="5000" w:type="pct"/>
            <w:gridSpan w:val="5"/>
            <w:tcBorders>
              <w:right w:val="nil"/>
            </w:tcBorders>
            <w:shd w:val="clear" w:color="auto" w:fill="943634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RESULTADOS DE LAS PRUEBAS</w:t>
            </w:r>
          </w:p>
        </w:tc>
      </w:tr>
      <w:tr w:rsidR="006B0517" w:rsidRPr="00574E54" w:rsidTr="00D45CEF">
        <w:trPr>
          <w:cantSplit/>
        </w:trPr>
        <w:tc>
          <w:tcPr>
            <w:tcW w:w="491" w:type="pct"/>
            <w:shd w:val="clear" w:color="auto" w:fill="A6A6A6"/>
            <w:vAlign w:val="center"/>
          </w:tcPr>
          <w:p w:rsidR="006B0517" w:rsidRPr="00E23EEF" w:rsidRDefault="006B0517" w:rsidP="00D45C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Corrida</w:t>
            </w:r>
          </w:p>
        </w:tc>
        <w:tc>
          <w:tcPr>
            <w:tcW w:w="1127" w:type="pct"/>
            <w:shd w:val="clear" w:color="auto" w:fill="A6A6A6"/>
          </w:tcPr>
          <w:p w:rsidR="006B0517" w:rsidRPr="00E23EEF" w:rsidRDefault="006B0517" w:rsidP="00D45C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6B0517" w:rsidRPr="00E23EEF" w:rsidRDefault="006B0517" w:rsidP="00D45CEF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6B0517" w:rsidRPr="00E23EEF" w:rsidRDefault="006B0517" w:rsidP="00D45C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6B0517" w:rsidRPr="00E23EEF" w:rsidRDefault="006B0517" w:rsidP="00D45C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6B0517" w:rsidRPr="00E23EEF" w:rsidRDefault="006B0517" w:rsidP="00D45C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6B0517" w:rsidRPr="00E23EEF" w:rsidRDefault="006B0517" w:rsidP="00D45CEF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6B0517" w:rsidRPr="00E23EEF" w:rsidRDefault="006B0517" w:rsidP="00D45C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6B0517" w:rsidRPr="00E23EEF" w:rsidRDefault="006B0517" w:rsidP="00D45C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6B0517" w:rsidRPr="00E23EEF" w:rsidRDefault="006B0517" w:rsidP="00D45C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6B0517" w:rsidRPr="00E23EEF" w:rsidRDefault="006B0517" w:rsidP="00D45CEF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6B0517" w:rsidRPr="00E23EEF" w:rsidRDefault="006B0517" w:rsidP="00D45C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6B0517" w:rsidRPr="00E23EEF" w:rsidRDefault="006B0517" w:rsidP="00D45C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6A6A6"/>
          </w:tcPr>
          <w:p w:rsidR="006B0517" w:rsidRPr="00E23EEF" w:rsidRDefault="006B0517" w:rsidP="00D45C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6B0517" w:rsidRPr="00E23EEF" w:rsidRDefault="006B0517" w:rsidP="00D45CEF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6B0517" w:rsidRPr="00E23EEF" w:rsidRDefault="006B0517" w:rsidP="00D45CEF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6B0517" w:rsidRPr="00E23EEF" w:rsidRDefault="006B0517" w:rsidP="00D45CEF">
            <w:pPr>
              <w:jc w:val="center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</w:tr>
      <w:tr w:rsidR="006B0517" w:rsidRPr="008B09FB" w:rsidTr="00D45CEF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6B0517" w:rsidRPr="00E23EEF" w:rsidRDefault="006B0517" w:rsidP="00D45CEF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6B0517" w:rsidRPr="008B09FB" w:rsidTr="00D45CEF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6B0517" w:rsidRPr="00E23EEF" w:rsidRDefault="006B0517" w:rsidP="00D45CEF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2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6B0517" w:rsidRPr="008B09FB" w:rsidTr="00D45CEF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6B0517" w:rsidRPr="00E23EEF" w:rsidRDefault="006B0517" w:rsidP="00D45CEF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3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6B0517" w:rsidRPr="00E23EEF" w:rsidRDefault="006B0517" w:rsidP="00D45CEF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</w:tbl>
    <w:p w:rsidR="006B0517" w:rsidRDefault="006B0517" w:rsidP="006B0517">
      <w:pPr>
        <w:pStyle w:val="2ti"/>
        <w:numPr>
          <w:ilvl w:val="0"/>
          <w:numId w:val="0"/>
        </w:numPr>
        <w:ind w:left="6245"/>
      </w:pPr>
    </w:p>
    <w:p w:rsidR="006B0517" w:rsidRDefault="006B0517" w:rsidP="006B0517">
      <w:pPr>
        <w:pStyle w:val="2ti"/>
        <w:numPr>
          <w:ilvl w:val="0"/>
          <w:numId w:val="0"/>
        </w:numPr>
        <w:ind w:left="6245"/>
      </w:pPr>
    </w:p>
    <w:p w:rsidR="00B3080A" w:rsidRPr="008B09FB" w:rsidRDefault="00B3080A" w:rsidP="00125D3C">
      <w:pPr>
        <w:pStyle w:val="2ti"/>
      </w:pPr>
      <w:r w:rsidRPr="008B09FB">
        <w:lastRenderedPageBreak/>
        <w:t xml:space="preserve">Casos de prueba para el componente </w:t>
      </w:r>
      <w:bookmarkEnd w:id="9"/>
      <w:r w:rsidR="00385BAB">
        <w:t>administración de avisos.</w:t>
      </w:r>
    </w:p>
    <w:p w:rsidR="00B3080A" w:rsidRPr="008B09FB" w:rsidRDefault="00B3080A" w:rsidP="00B3080A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25"/>
        <w:gridCol w:w="1921"/>
        <w:gridCol w:w="938"/>
        <w:gridCol w:w="1198"/>
        <w:gridCol w:w="1198"/>
        <w:gridCol w:w="1198"/>
        <w:gridCol w:w="1198"/>
        <w:gridCol w:w="1498"/>
      </w:tblGrid>
      <w:tr w:rsidR="00B3080A" w:rsidRPr="008B09FB" w:rsidTr="006A3CD2">
        <w:trPr>
          <w:cantSplit/>
          <w:tblHeader/>
        </w:trPr>
        <w:tc>
          <w:tcPr>
            <w:tcW w:w="5000" w:type="pct"/>
            <w:gridSpan w:val="8"/>
            <w:tcBorders>
              <w:bottom w:val="single" w:sz="8" w:space="0" w:color="632423"/>
              <w:right w:val="nil"/>
            </w:tcBorders>
            <w:shd w:val="clear" w:color="auto" w:fill="943634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DATOS DEL CASO DE PRUEBA</w:t>
            </w:r>
          </w:p>
        </w:tc>
      </w:tr>
      <w:tr w:rsidR="00B3080A" w:rsidRPr="00574E54" w:rsidTr="006A3CD2">
        <w:trPr>
          <w:cantSplit/>
        </w:trPr>
        <w:tc>
          <w:tcPr>
            <w:tcW w:w="503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Id</w:t>
            </w:r>
          </w:p>
        </w:tc>
        <w:tc>
          <w:tcPr>
            <w:tcW w:w="944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B3080A" w:rsidRPr="00E23EEF" w:rsidRDefault="00385BAB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>
              <w:rPr>
                <w:rFonts w:ascii="Arial" w:hAnsi="Arial" w:cs="Arial"/>
                <w:color w:val="FFFFFF"/>
                <w:sz w:val="22"/>
              </w:rPr>
              <w:t>REQ_08_C1</w:t>
            </w:r>
          </w:p>
        </w:tc>
        <w:tc>
          <w:tcPr>
            <w:tcW w:w="461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Autor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LGRM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Versión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 xml:space="preserve">v.1.0 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Fecha</w:t>
            </w:r>
          </w:p>
        </w:tc>
        <w:tc>
          <w:tcPr>
            <w:tcW w:w="737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04/02/2014</w:t>
            </w:r>
          </w:p>
        </w:tc>
      </w:tr>
      <w:tr w:rsidR="00B3080A" w:rsidRPr="008B09FB" w:rsidTr="006A3CD2">
        <w:trPr>
          <w:cantSplit/>
        </w:trPr>
        <w:tc>
          <w:tcPr>
            <w:tcW w:w="503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4497" w:type="pct"/>
            <w:gridSpan w:val="7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B3080A" w:rsidRPr="00E23EEF" w:rsidRDefault="00385BAB" w:rsidP="006A3CD2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Administrar avisos</w:t>
            </w:r>
          </w:p>
        </w:tc>
      </w:tr>
      <w:tr w:rsidR="00B3080A" w:rsidRPr="008B09FB" w:rsidTr="006A3CD2">
        <w:trPr>
          <w:cantSplit/>
        </w:trPr>
        <w:tc>
          <w:tcPr>
            <w:tcW w:w="503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Objetivo</w:t>
            </w:r>
          </w:p>
        </w:tc>
        <w:tc>
          <w:tcPr>
            <w:tcW w:w="4497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B3080A" w:rsidRPr="00E23EEF" w:rsidRDefault="00B3080A" w:rsidP="00385BAB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 xml:space="preserve">Probar el correcto funcionamiento </w:t>
            </w:r>
            <w:r w:rsidR="00385BAB">
              <w:rPr>
                <w:rFonts w:ascii="Arial" w:hAnsi="Arial" w:cs="Arial"/>
                <w:sz w:val="22"/>
              </w:rPr>
              <w:t>de los banners en el PDE.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:rsidR="00B3080A" w:rsidRPr="008B09FB" w:rsidRDefault="00B3080A" w:rsidP="00B3080A">
      <w:pPr>
        <w:rPr>
          <w:rFonts w:ascii="Arial" w:hAnsi="Arial"/>
        </w:rPr>
      </w:pPr>
    </w:p>
    <w:p w:rsidR="00B3080A" w:rsidRPr="008B09FB" w:rsidRDefault="00B3080A" w:rsidP="00B3080A">
      <w:pPr>
        <w:rPr>
          <w:rFonts w:ascii="Arial" w:hAnsi="Arial"/>
        </w:rPr>
      </w:pPr>
      <w:r w:rsidRPr="008B09FB">
        <w:rPr>
          <w:rFonts w:ascii="Arial" w:hAnsi="Arial"/>
        </w:rPr>
        <w:t>Descripción del escenario</w:t>
      </w:r>
    </w:p>
    <w:p w:rsidR="00B3080A" w:rsidRPr="008B09FB" w:rsidRDefault="00B3080A" w:rsidP="00B3080A">
      <w:pPr>
        <w:rPr>
          <w:rFonts w:ascii="Arial" w:hAnsi="Arial"/>
        </w:rPr>
      </w:pPr>
    </w:p>
    <w:p w:rsidR="00B3080A" w:rsidRDefault="00385BAB" w:rsidP="008C47E6">
      <w:pPr>
        <w:pStyle w:val="Prrafodelista"/>
        <w:numPr>
          <w:ilvl w:val="0"/>
          <w:numId w:val="21"/>
        </w:numPr>
      </w:pPr>
      <w:r>
        <w:t>Ir al PDE</w:t>
      </w:r>
    </w:p>
    <w:p w:rsidR="00385BAB" w:rsidRDefault="00385BAB" w:rsidP="008C47E6">
      <w:pPr>
        <w:pStyle w:val="Prrafodelista"/>
        <w:numPr>
          <w:ilvl w:val="0"/>
          <w:numId w:val="21"/>
        </w:numPr>
      </w:pPr>
      <w:r>
        <w:t>Clic en apoyos</w:t>
      </w:r>
    </w:p>
    <w:p w:rsidR="00385BAB" w:rsidRDefault="00385BAB" w:rsidP="008C47E6">
      <w:pPr>
        <w:pStyle w:val="Prrafodelista"/>
        <w:numPr>
          <w:ilvl w:val="0"/>
          <w:numId w:val="21"/>
        </w:numPr>
      </w:pPr>
      <w:r>
        <w:t>Iniciar sesión</w:t>
      </w:r>
    </w:p>
    <w:p w:rsidR="00385BAB" w:rsidRDefault="00385BAB" w:rsidP="008C47E6">
      <w:pPr>
        <w:pStyle w:val="Prrafodelista"/>
        <w:numPr>
          <w:ilvl w:val="0"/>
          <w:numId w:val="21"/>
        </w:numPr>
      </w:pPr>
      <w:r>
        <w:t>Clic en administrar avisos</w:t>
      </w:r>
    </w:p>
    <w:p w:rsidR="00385BAB" w:rsidRDefault="00385BAB" w:rsidP="008C47E6">
      <w:pPr>
        <w:pStyle w:val="Prrafodelista"/>
        <w:numPr>
          <w:ilvl w:val="0"/>
          <w:numId w:val="21"/>
        </w:numPr>
      </w:pPr>
      <w:r>
        <w:t>Llenar los siguientes datos:</w:t>
      </w:r>
    </w:p>
    <w:p w:rsidR="00385BAB" w:rsidRDefault="00385BAB" w:rsidP="008C47E6">
      <w:pPr>
        <w:pStyle w:val="Prrafodelista"/>
        <w:numPr>
          <w:ilvl w:val="1"/>
          <w:numId w:val="21"/>
        </w:numPr>
      </w:pPr>
      <w:r>
        <w:t>Imagen</w:t>
      </w:r>
    </w:p>
    <w:p w:rsidR="00385BAB" w:rsidRDefault="00385BAB" w:rsidP="008C47E6">
      <w:pPr>
        <w:pStyle w:val="Prrafodelista"/>
        <w:numPr>
          <w:ilvl w:val="1"/>
          <w:numId w:val="21"/>
        </w:numPr>
      </w:pPr>
      <w:r>
        <w:t>Descripción</w:t>
      </w:r>
    </w:p>
    <w:p w:rsidR="00385BAB" w:rsidRDefault="00385BAB" w:rsidP="008C47E6">
      <w:pPr>
        <w:pStyle w:val="Prrafodelista"/>
        <w:numPr>
          <w:ilvl w:val="0"/>
          <w:numId w:val="21"/>
        </w:numPr>
      </w:pPr>
      <w:r>
        <w:t>Guardar</w:t>
      </w:r>
    </w:p>
    <w:p w:rsidR="00385BAB" w:rsidRPr="00385BAB" w:rsidRDefault="00385BAB" w:rsidP="00385BAB">
      <w:pPr>
        <w:pStyle w:val="Prrafodelista"/>
        <w:numPr>
          <w:ilvl w:val="0"/>
          <w:numId w:val="0"/>
        </w:numPr>
        <w:ind w:left="720"/>
      </w:pPr>
    </w:p>
    <w:tbl>
      <w:tblPr>
        <w:tblW w:w="4320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ayout w:type="fixed"/>
        <w:tblLook w:val="04A0"/>
      </w:tblPr>
      <w:tblGrid>
        <w:gridCol w:w="1103"/>
        <w:gridCol w:w="1702"/>
        <w:gridCol w:w="1702"/>
        <w:gridCol w:w="4058"/>
        <w:gridCol w:w="190"/>
        <w:gridCol w:w="47"/>
      </w:tblGrid>
      <w:tr w:rsidR="00385BAB" w:rsidRPr="008B09FB" w:rsidTr="00385BAB">
        <w:trPr>
          <w:cantSplit/>
          <w:trHeight w:val="273"/>
          <w:tblHeader/>
        </w:trPr>
        <w:tc>
          <w:tcPr>
            <w:tcW w:w="4866" w:type="pct"/>
            <w:gridSpan w:val="4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  <w:vAlign w:val="center"/>
          </w:tcPr>
          <w:p w:rsidR="00385BAB" w:rsidRPr="00E23EEF" w:rsidRDefault="00385BAB" w:rsidP="006A3CD2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2"/>
                <w:szCs w:val="22"/>
              </w:rPr>
              <w:t xml:space="preserve">DATOS </w:t>
            </w:r>
            <w:r w:rsidRPr="00E23EEF">
              <w:rPr>
                <w:rFonts w:ascii="Arial" w:hAnsi="Arial" w:cs="Arial"/>
                <w:color w:val="FFFFFF"/>
                <w:sz w:val="22"/>
                <w:szCs w:val="22"/>
              </w:rPr>
              <w:t>DE PRUEBA</w:t>
            </w:r>
          </w:p>
        </w:tc>
        <w:tc>
          <w:tcPr>
            <w:tcW w:w="134" w:type="pct"/>
            <w:gridSpan w:val="2"/>
            <w:tcBorders>
              <w:top w:val="nil"/>
              <w:left w:val="nil"/>
              <w:bottom w:val="single" w:sz="8" w:space="0" w:color="632423"/>
              <w:right w:val="nil"/>
              <w:tl2br w:val="nil"/>
              <w:tr2bl w:val="nil"/>
            </w:tcBorders>
            <w:shd w:val="clear" w:color="auto" w:fill="943634"/>
          </w:tcPr>
          <w:p w:rsidR="00385BAB" w:rsidRPr="00E23EEF" w:rsidRDefault="00385BAB" w:rsidP="006A3CD2">
            <w:pPr>
              <w:jc w:val="left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</w:tr>
      <w:tr w:rsidR="00C45918" w:rsidRPr="00574E54" w:rsidTr="00385BAB">
        <w:trPr>
          <w:gridAfter w:val="1"/>
          <w:wAfter w:w="27" w:type="pct"/>
          <w:cantSplit/>
        </w:trPr>
        <w:tc>
          <w:tcPr>
            <w:tcW w:w="627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C45918" w:rsidRPr="00385BAB" w:rsidRDefault="00C45918" w:rsidP="006A3CD2">
            <w:pPr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385BAB">
              <w:rPr>
                <w:rFonts w:ascii="Arial" w:hAnsi="Arial"/>
                <w:b/>
                <w:color w:val="FFFFFF"/>
                <w:sz w:val="20"/>
                <w:szCs w:val="20"/>
              </w:rPr>
              <w:t>Corrida</w:t>
            </w:r>
          </w:p>
        </w:tc>
        <w:tc>
          <w:tcPr>
            <w:tcW w:w="967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C45918" w:rsidRPr="00385BAB" w:rsidRDefault="00385BAB" w:rsidP="006A3CD2">
            <w:pPr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385BAB">
              <w:rPr>
                <w:rFonts w:ascii="Arial" w:hAnsi="Arial"/>
                <w:b/>
                <w:color w:val="FFFFFF"/>
                <w:sz w:val="20"/>
                <w:szCs w:val="20"/>
              </w:rPr>
              <w:t>Imagen</w:t>
            </w:r>
          </w:p>
        </w:tc>
        <w:tc>
          <w:tcPr>
            <w:tcW w:w="967" w:type="pct"/>
            <w:tcBorders>
              <w:bottom w:val="single" w:sz="8" w:space="0" w:color="632423"/>
            </w:tcBorders>
            <w:shd w:val="clear" w:color="auto" w:fill="A6A6A6"/>
          </w:tcPr>
          <w:p w:rsidR="00C45918" w:rsidRPr="00385BAB" w:rsidRDefault="00385BAB" w:rsidP="006A3CD2">
            <w:pPr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385BAB">
              <w:rPr>
                <w:rFonts w:ascii="Arial" w:hAnsi="Arial"/>
                <w:b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2413" w:type="pct"/>
            <w:gridSpan w:val="2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C45918" w:rsidRPr="00385BAB" w:rsidRDefault="00C45918" w:rsidP="006A3CD2">
            <w:pPr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385BAB">
              <w:rPr>
                <w:rFonts w:ascii="Arial" w:hAnsi="Arial"/>
                <w:b/>
                <w:color w:val="FFFFFF"/>
                <w:sz w:val="20"/>
                <w:szCs w:val="20"/>
              </w:rPr>
              <w:t>Resultado esperado</w:t>
            </w:r>
          </w:p>
        </w:tc>
      </w:tr>
      <w:tr w:rsidR="00C45918" w:rsidRPr="008B09FB" w:rsidTr="00385BAB">
        <w:trPr>
          <w:gridAfter w:val="1"/>
          <w:wAfter w:w="27" w:type="pct"/>
          <w:cantSplit/>
        </w:trPr>
        <w:tc>
          <w:tcPr>
            <w:tcW w:w="627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C45918" w:rsidRPr="00385BAB" w:rsidRDefault="00C45918" w:rsidP="006A3CD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85BAB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967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C45918" w:rsidRPr="00385BAB" w:rsidRDefault="00385BAB" w:rsidP="006A3CD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85BAB">
              <w:rPr>
                <w:rFonts w:ascii="Arial" w:hAnsi="Arial"/>
                <w:sz w:val="20"/>
                <w:szCs w:val="20"/>
              </w:rPr>
              <w:t>Si</w:t>
            </w:r>
          </w:p>
        </w:tc>
        <w:tc>
          <w:tcPr>
            <w:tcW w:w="967" w:type="pct"/>
            <w:tcBorders>
              <w:top w:val="single" w:sz="8" w:space="0" w:color="632423"/>
            </w:tcBorders>
          </w:tcPr>
          <w:p w:rsidR="00C45918" w:rsidRPr="00385BAB" w:rsidRDefault="00385BAB" w:rsidP="006A3CD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85BAB">
              <w:rPr>
                <w:rFonts w:ascii="Arial" w:hAnsi="Arial"/>
                <w:sz w:val="20"/>
                <w:szCs w:val="20"/>
              </w:rPr>
              <w:t>Si</w:t>
            </w:r>
          </w:p>
        </w:tc>
        <w:tc>
          <w:tcPr>
            <w:tcW w:w="2413" w:type="pct"/>
            <w:gridSpan w:val="2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C45918" w:rsidRPr="00385BAB" w:rsidRDefault="00385BAB" w:rsidP="006A3CD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85BAB">
              <w:rPr>
                <w:rFonts w:ascii="Arial" w:hAnsi="Arial"/>
                <w:sz w:val="20"/>
                <w:szCs w:val="20"/>
              </w:rPr>
              <w:t>Publicación correcta.</w:t>
            </w:r>
          </w:p>
        </w:tc>
      </w:tr>
      <w:tr w:rsidR="00C45918" w:rsidRPr="008B09FB" w:rsidTr="00385BAB">
        <w:trPr>
          <w:gridAfter w:val="1"/>
          <w:wAfter w:w="27" w:type="pct"/>
          <w:cantSplit/>
        </w:trPr>
        <w:tc>
          <w:tcPr>
            <w:tcW w:w="627" w:type="pct"/>
            <w:shd w:val="clear" w:color="auto" w:fill="auto"/>
            <w:vAlign w:val="center"/>
          </w:tcPr>
          <w:p w:rsidR="00C45918" w:rsidRPr="00385BAB" w:rsidRDefault="00C45918" w:rsidP="006A3CD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85BAB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967" w:type="pct"/>
            <w:shd w:val="clear" w:color="auto" w:fill="auto"/>
            <w:vAlign w:val="center"/>
          </w:tcPr>
          <w:p w:rsidR="00C45918" w:rsidRPr="00385BAB" w:rsidRDefault="00385BAB" w:rsidP="006A3CD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85BAB">
              <w:rPr>
                <w:rFonts w:ascii="Arial" w:hAnsi="Arial"/>
                <w:sz w:val="20"/>
                <w:szCs w:val="20"/>
              </w:rPr>
              <w:t>No</w:t>
            </w:r>
          </w:p>
        </w:tc>
        <w:tc>
          <w:tcPr>
            <w:tcW w:w="967" w:type="pct"/>
          </w:tcPr>
          <w:p w:rsidR="00C45918" w:rsidRPr="00385BAB" w:rsidRDefault="00385BAB" w:rsidP="006A3CD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85BAB">
              <w:rPr>
                <w:rFonts w:ascii="Arial" w:hAnsi="Arial"/>
                <w:sz w:val="20"/>
                <w:szCs w:val="20"/>
              </w:rPr>
              <w:t>Si</w:t>
            </w:r>
          </w:p>
        </w:tc>
        <w:tc>
          <w:tcPr>
            <w:tcW w:w="2413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:rsidR="00385BAB" w:rsidRPr="00385BAB" w:rsidRDefault="00385BAB" w:rsidP="006A3CD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85BAB">
              <w:rPr>
                <w:rFonts w:ascii="Arial" w:hAnsi="Arial"/>
                <w:sz w:val="20"/>
                <w:szCs w:val="20"/>
              </w:rPr>
              <w:t>Error: Falta imagen.</w:t>
            </w:r>
          </w:p>
        </w:tc>
      </w:tr>
      <w:tr w:rsidR="00EB0A19" w:rsidRPr="008B09FB" w:rsidTr="00385BAB">
        <w:trPr>
          <w:gridAfter w:val="1"/>
          <w:wAfter w:w="27" w:type="pct"/>
          <w:cantSplit/>
        </w:trPr>
        <w:tc>
          <w:tcPr>
            <w:tcW w:w="627" w:type="pct"/>
            <w:shd w:val="clear" w:color="auto" w:fill="auto"/>
            <w:vAlign w:val="center"/>
          </w:tcPr>
          <w:p w:rsidR="00EB0A19" w:rsidRPr="00385BAB" w:rsidRDefault="00EB0A19" w:rsidP="006A3CD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85BAB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967" w:type="pct"/>
            <w:shd w:val="clear" w:color="auto" w:fill="auto"/>
            <w:vAlign w:val="center"/>
          </w:tcPr>
          <w:p w:rsidR="00EB0A19" w:rsidRPr="00385BAB" w:rsidRDefault="00385BAB" w:rsidP="006A3CD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85BAB">
              <w:rPr>
                <w:rFonts w:ascii="Arial" w:hAnsi="Arial"/>
                <w:sz w:val="20"/>
                <w:szCs w:val="20"/>
              </w:rPr>
              <w:t>Si</w:t>
            </w:r>
          </w:p>
        </w:tc>
        <w:tc>
          <w:tcPr>
            <w:tcW w:w="967" w:type="pct"/>
          </w:tcPr>
          <w:p w:rsidR="00EB0A19" w:rsidRPr="00385BAB" w:rsidRDefault="00385BAB" w:rsidP="006A3CD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85BAB">
              <w:rPr>
                <w:rFonts w:ascii="Arial" w:hAnsi="Arial"/>
                <w:sz w:val="20"/>
                <w:szCs w:val="20"/>
              </w:rPr>
              <w:t>No</w:t>
            </w:r>
          </w:p>
        </w:tc>
        <w:tc>
          <w:tcPr>
            <w:tcW w:w="2413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:rsidR="00EB0A19" w:rsidRPr="00385BAB" w:rsidRDefault="00385BAB" w:rsidP="006A3CD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85BAB">
              <w:rPr>
                <w:rFonts w:ascii="Arial" w:hAnsi="Arial"/>
                <w:sz w:val="20"/>
                <w:szCs w:val="20"/>
              </w:rPr>
              <w:t>Error: Falta descripción.</w:t>
            </w:r>
          </w:p>
        </w:tc>
      </w:tr>
    </w:tbl>
    <w:p w:rsidR="00B3080A" w:rsidRDefault="00B3080A" w:rsidP="00B3080A">
      <w:pPr>
        <w:rPr>
          <w:rFonts w:ascii="Arial" w:hAnsi="Arial"/>
        </w:rPr>
      </w:pPr>
    </w:p>
    <w:p w:rsidR="00B3080A" w:rsidRDefault="00B3080A" w:rsidP="00B3080A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00"/>
        <w:gridCol w:w="2293"/>
        <w:gridCol w:w="2293"/>
        <w:gridCol w:w="2293"/>
        <w:gridCol w:w="2295"/>
      </w:tblGrid>
      <w:tr w:rsidR="00B3080A" w:rsidRPr="008B09FB" w:rsidTr="006A3CD2">
        <w:trPr>
          <w:cantSplit/>
          <w:tblHeader/>
        </w:trPr>
        <w:tc>
          <w:tcPr>
            <w:tcW w:w="5000" w:type="pct"/>
            <w:gridSpan w:val="5"/>
            <w:tcBorders>
              <w:right w:val="nil"/>
            </w:tcBorders>
            <w:shd w:val="clear" w:color="auto" w:fill="943634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RESULTADOS DE LAS PRUEBAS</w:t>
            </w:r>
          </w:p>
        </w:tc>
      </w:tr>
      <w:tr w:rsidR="00B3080A" w:rsidRPr="00574E54" w:rsidTr="006A3CD2">
        <w:trPr>
          <w:cantSplit/>
        </w:trPr>
        <w:tc>
          <w:tcPr>
            <w:tcW w:w="491" w:type="pct"/>
            <w:shd w:val="clear" w:color="auto" w:fill="A6A6A6"/>
            <w:vAlign w:val="center"/>
          </w:tcPr>
          <w:p w:rsidR="00B3080A" w:rsidRPr="00E23EEF" w:rsidRDefault="00B3080A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Corrida</w:t>
            </w:r>
          </w:p>
        </w:tc>
        <w:tc>
          <w:tcPr>
            <w:tcW w:w="1127" w:type="pct"/>
            <w:shd w:val="clear" w:color="auto" w:fill="A6A6A6"/>
          </w:tcPr>
          <w:p w:rsidR="00B3080A" w:rsidRPr="00E23EEF" w:rsidRDefault="00B3080A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B3080A" w:rsidRPr="00E23EEF" w:rsidRDefault="00B3080A" w:rsidP="006A3CD2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B3080A" w:rsidRPr="00E23EEF" w:rsidRDefault="00B3080A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B3080A" w:rsidRPr="00E23EEF" w:rsidRDefault="00B3080A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B3080A" w:rsidRPr="00E23EEF" w:rsidRDefault="00B3080A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B3080A" w:rsidRPr="00E23EEF" w:rsidRDefault="00B3080A" w:rsidP="006A3CD2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B3080A" w:rsidRPr="00E23EEF" w:rsidRDefault="00B3080A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B3080A" w:rsidRPr="00E23EEF" w:rsidRDefault="00B3080A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B3080A" w:rsidRPr="00E23EEF" w:rsidRDefault="00B3080A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B3080A" w:rsidRPr="00E23EEF" w:rsidRDefault="00B3080A" w:rsidP="006A3CD2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B3080A" w:rsidRPr="00E23EEF" w:rsidRDefault="00B3080A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B3080A" w:rsidRPr="00E23EEF" w:rsidRDefault="00B3080A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6A6A6"/>
          </w:tcPr>
          <w:p w:rsidR="00B3080A" w:rsidRPr="00E23EEF" w:rsidRDefault="00B3080A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B3080A" w:rsidRPr="00E23EEF" w:rsidRDefault="00B3080A" w:rsidP="006A3CD2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B3080A" w:rsidRPr="00E23EEF" w:rsidRDefault="00B3080A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B3080A" w:rsidRPr="00E23EEF" w:rsidRDefault="00B3080A" w:rsidP="006A3CD2">
            <w:pPr>
              <w:jc w:val="center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</w:tr>
      <w:tr w:rsidR="00B3080A" w:rsidRPr="008B09FB" w:rsidTr="006A3CD2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B3080A" w:rsidRPr="008B09FB" w:rsidTr="006A3CD2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2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B3080A" w:rsidRPr="008B09FB" w:rsidTr="006A3CD2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3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B3080A" w:rsidRPr="00E23EEF" w:rsidRDefault="00B3080A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</w:tbl>
    <w:p w:rsidR="00B3080A" w:rsidRDefault="00B3080A" w:rsidP="00B3080A">
      <w:pPr>
        <w:rPr>
          <w:rFonts w:ascii="Arial" w:hAnsi="Arial"/>
        </w:rPr>
      </w:pPr>
    </w:p>
    <w:p w:rsidR="00B3080A" w:rsidRDefault="00B3080A" w:rsidP="00B3080A">
      <w:pPr>
        <w:rPr>
          <w:rFonts w:ascii="Arial" w:hAnsi="Arial"/>
        </w:rPr>
      </w:pPr>
    </w:p>
    <w:p w:rsidR="00B3080A" w:rsidRDefault="00B3080A" w:rsidP="00B3080A">
      <w:pPr>
        <w:rPr>
          <w:rFonts w:ascii="Arial" w:hAnsi="Arial"/>
        </w:rPr>
      </w:pPr>
    </w:p>
    <w:p w:rsidR="00B3080A" w:rsidRDefault="00B3080A" w:rsidP="00B3080A">
      <w:pPr>
        <w:rPr>
          <w:rFonts w:ascii="Arial" w:hAnsi="Arial"/>
        </w:rPr>
      </w:pPr>
    </w:p>
    <w:p w:rsidR="006A3CD2" w:rsidRPr="008B09FB" w:rsidRDefault="006A3CD2" w:rsidP="00125D3C">
      <w:pPr>
        <w:pStyle w:val="2ti"/>
      </w:pPr>
      <w:bookmarkStart w:id="10" w:name="_Toc383582600"/>
      <w:r w:rsidRPr="008B09FB">
        <w:lastRenderedPageBreak/>
        <w:t xml:space="preserve">Casos de prueba para el componente </w:t>
      </w:r>
      <w:bookmarkEnd w:id="10"/>
      <w:r w:rsidR="00385BAB">
        <w:t>administración de servicios</w:t>
      </w:r>
    </w:p>
    <w:p w:rsidR="006A3CD2" w:rsidRPr="008B09FB" w:rsidRDefault="006A3CD2" w:rsidP="006A3CD2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25"/>
        <w:gridCol w:w="1921"/>
        <w:gridCol w:w="938"/>
        <w:gridCol w:w="1198"/>
        <w:gridCol w:w="1198"/>
        <w:gridCol w:w="1198"/>
        <w:gridCol w:w="1198"/>
        <w:gridCol w:w="1498"/>
      </w:tblGrid>
      <w:tr w:rsidR="006A3CD2" w:rsidRPr="008B09FB" w:rsidTr="006A3CD2">
        <w:trPr>
          <w:cantSplit/>
          <w:tblHeader/>
        </w:trPr>
        <w:tc>
          <w:tcPr>
            <w:tcW w:w="5000" w:type="pct"/>
            <w:gridSpan w:val="8"/>
            <w:tcBorders>
              <w:bottom w:val="single" w:sz="8" w:space="0" w:color="632423"/>
              <w:right w:val="nil"/>
            </w:tcBorders>
            <w:shd w:val="clear" w:color="auto" w:fill="943634"/>
            <w:vAlign w:val="center"/>
          </w:tcPr>
          <w:p w:rsidR="006A3CD2" w:rsidRPr="00E23EEF" w:rsidRDefault="006A3CD2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DATOS DEL CASO DE PRUEBA</w:t>
            </w:r>
          </w:p>
        </w:tc>
      </w:tr>
      <w:tr w:rsidR="006A3CD2" w:rsidRPr="00574E54" w:rsidTr="006A3CD2">
        <w:trPr>
          <w:cantSplit/>
        </w:trPr>
        <w:tc>
          <w:tcPr>
            <w:tcW w:w="503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A3CD2" w:rsidRPr="00E23EEF" w:rsidRDefault="006A3CD2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Id</w:t>
            </w:r>
          </w:p>
        </w:tc>
        <w:tc>
          <w:tcPr>
            <w:tcW w:w="944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A3CD2" w:rsidRPr="00E23EEF" w:rsidRDefault="00385BAB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>
              <w:rPr>
                <w:rFonts w:ascii="Arial" w:hAnsi="Arial" w:cs="Arial"/>
                <w:color w:val="FFFFFF"/>
                <w:sz w:val="22"/>
              </w:rPr>
              <w:t>REQ_09_C1</w:t>
            </w:r>
          </w:p>
        </w:tc>
        <w:tc>
          <w:tcPr>
            <w:tcW w:w="461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A3CD2" w:rsidRPr="00E23EEF" w:rsidRDefault="006A3CD2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Autor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A3CD2" w:rsidRPr="00E23EEF" w:rsidRDefault="006A3CD2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LGRM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A3CD2" w:rsidRPr="00E23EEF" w:rsidRDefault="006A3CD2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Versión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A3CD2" w:rsidRPr="00E23EEF" w:rsidRDefault="006A3CD2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 xml:space="preserve">v.1.0 </w:t>
            </w:r>
          </w:p>
        </w:tc>
        <w:tc>
          <w:tcPr>
            <w:tcW w:w="58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6A3CD2" w:rsidRPr="00E23EEF" w:rsidRDefault="006A3CD2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Fecha</w:t>
            </w:r>
          </w:p>
        </w:tc>
        <w:tc>
          <w:tcPr>
            <w:tcW w:w="737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6A3CD2" w:rsidRPr="00E23EEF" w:rsidRDefault="006A3CD2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04/02/2014</w:t>
            </w:r>
          </w:p>
        </w:tc>
      </w:tr>
      <w:tr w:rsidR="006A3CD2" w:rsidRPr="008B09FB" w:rsidTr="006A3CD2">
        <w:trPr>
          <w:cantSplit/>
        </w:trPr>
        <w:tc>
          <w:tcPr>
            <w:tcW w:w="503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6A3CD2" w:rsidRPr="00E23EEF" w:rsidRDefault="006A3CD2" w:rsidP="006A3CD2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4497" w:type="pct"/>
            <w:gridSpan w:val="7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6A3CD2" w:rsidRPr="00E23EEF" w:rsidRDefault="00385BAB" w:rsidP="006A3CD2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Administración de servicios</w:t>
            </w:r>
          </w:p>
        </w:tc>
      </w:tr>
      <w:tr w:rsidR="006A3CD2" w:rsidRPr="008B09FB" w:rsidTr="006A3CD2">
        <w:trPr>
          <w:cantSplit/>
        </w:trPr>
        <w:tc>
          <w:tcPr>
            <w:tcW w:w="503" w:type="pct"/>
            <w:shd w:val="clear" w:color="auto" w:fill="auto"/>
            <w:vAlign w:val="center"/>
          </w:tcPr>
          <w:p w:rsidR="006A3CD2" w:rsidRPr="00E23EEF" w:rsidRDefault="006A3CD2" w:rsidP="006A3CD2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>Objetivo</w:t>
            </w:r>
          </w:p>
        </w:tc>
        <w:tc>
          <w:tcPr>
            <w:tcW w:w="4497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A3CD2" w:rsidRPr="00E23EEF" w:rsidRDefault="006A3CD2" w:rsidP="00385BAB">
            <w:pPr>
              <w:jc w:val="left"/>
              <w:rPr>
                <w:rFonts w:ascii="Arial" w:hAnsi="Arial" w:cs="Arial"/>
                <w:sz w:val="22"/>
              </w:rPr>
            </w:pPr>
            <w:r w:rsidRPr="00E23EEF">
              <w:rPr>
                <w:rFonts w:ascii="Arial" w:hAnsi="Arial" w:cs="Arial"/>
                <w:sz w:val="22"/>
              </w:rPr>
              <w:t xml:space="preserve">Probar el correcto funcionamiento </w:t>
            </w:r>
            <w:r w:rsidR="00385BAB">
              <w:rPr>
                <w:rFonts w:ascii="Arial" w:hAnsi="Arial" w:cs="Arial"/>
                <w:sz w:val="22"/>
              </w:rPr>
              <w:t xml:space="preserve">del administrador de servicios. </w:t>
            </w:r>
          </w:p>
        </w:tc>
      </w:tr>
    </w:tbl>
    <w:p w:rsidR="006A3CD2" w:rsidRPr="008B09FB" w:rsidRDefault="006A3CD2" w:rsidP="006A3CD2">
      <w:pPr>
        <w:rPr>
          <w:rFonts w:ascii="Arial" w:hAnsi="Arial"/>
        </w:rPr>
      </w:pPr>
    </w:p>
    <w:p w:rsidR="006A3CD2" w:rsidRPr="008B09FB" w:rsidRDefault="006A3CD2" w:rsidP="006A3CD2">
      <w:pPr>
        <w:rPr>
          <w:rFonts w:ascii="Arial" w:hAnsi="Arial"/>
        </w:rPr>
      </w:pPr>
      <w:r w:rsidRPr="008B09FB">
        <w:rPr>
          <w:rFonts w:ascii="Arial" w:hAnsi="Arial"/>
        </w:rPr>
        <w:t>Descripción del escenario</w:t>
      </w:r>
    </w:p>
    <w:p w:rsidR="006A3CD2" w:rsidRPr="008B09FB" w:rsidRDefault="006A3CD2" w:rsidP="006A3CD2">
      <w:pPr>
        <w:rPr>
          <w:rFonts w:ascii="Arial" w:hAnsi="Arial"/>
        </w:rPr>
      </w:pPr>
    </w:p>
    <w:p w:rsidR="006A3CD2" w:rsidRDefault="00AB1231" w:rsidP="00635EBE">
      <w:pPr>
        <w:pStyle w:val="Prrafodelista"/>
      </w:pPr>
      <w:r>
        <w:t>Ir al sistema PDE</w:t>
      </w:r>
    </w:p>
    <w:p w:rsidR="00AB1231" w:rsidRDefault="00AB1231" w:rsidP="00635EBE">
      <w:pPr>
        <w:pStyle w:val="Prrafodelista"/>
      </w:pPr>
      <w:r>
        <w:t>Clic en Apoyos</w:t>
      </w:r>
    </w:p>
    <w:p w:rsidR="00AB1231" w:rsidRDefault="00AB1231" w:rsidP="00635EBE">
      <w:pPr>
        <w:pStyle w:val="Prrafodelista"/>
      </w:pPr>
      <w:r>
        <w:t>Iniciar sesión</w:t>
      </w:r>
    </w:p>
    <w:p w:rsidR="00AB1231" w:rsidRDefault="00AB1231" w:rsidP="00635EBE">
      <w:pPr>
        <w:pStyle w:val="Prrafodelista"/>
      </w:pPr>
      <w:r>
        <w:t>Clic en Administración de servicios</w:t>
      </w:r>
    </w:p>
    <w:p w:rsidR="00AB1231" w:rsidRDefault="00AB1231" w:rsidP="00635EBE">
      <w:pPr>
        <w:pStyle w:val="Prrafodelista"/>
      </w:pPr>
      <w:r>
        <w:t>Clic en el icono de Comunicar.</w:t>
      </w:r>
    </w:p>
    <w:p w:rsidR="00AB1231" w:rsidRDefault="00AB1231" w:rsidP="00635EBE">
      <w:pPr>
        <w:pStyle w:val="Prrafodelista"/>
      </w:pPr>
      <w:r>
        <w:t>Seleccionar usuarios a los que se quiere comunicar sobre el servicio.</w:t>
      </w:r>
    </w:p>
    <w:p w:rsidR="00AB1231" w:rsidRDefault="00AB1231" w:rsidP="00635EBE">
      <w:pPr>
        <w:pStyle w:val="Prrafodelista"/>
      </w:pPr>
      <w:r>
        <w:t>Enviar comunicado.</w:t>
      </w:r>
    </w:p>
    <w:p w:rsidR="006A3CD2" w:rsidRDefault="006A3CD2" w:rsidP="006A3CD2">
      <w:pPr>
        <w:rPr>
          <w:rFonts w:ascii="Arial" w:hAnsi="Arial"/>
        </w:rPr>
      </w:pPr>
    </w:p>
    <w:tbl>
      <w:tblPr>
        <w:tblW w:w="4545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999"/>
        <w:gridCol w:w="1876"/>
        <w:gridCol w:w="6305"/>
        <w:gridCol w:w="81"/>
      </w:tblGrid>
      <w:tr w:rsidR="00AB1231" w:rsidRPr="008B09FB" w:rsidTr="00AB1231">
        <w:trPr>
          <w:cantSplit/>
          <w:tblHeader/>
        </w:trPr>
        <w:tc>
          <w:tcPr>
            <w:tcW w:w="5000" w:type="pct"/>
            <w:gridSpan w:val="4"/>
            <w:tcBorders>
              <w:bottom w:val="single" w:sz="8" w:space="0" w:color="632423"/>
              <w:right w:val="nil"/>
            </w:tcBorders>
            <w:shd w:val="clear" w:color="auto" w:fill="943634"/>
          </w:tcPr>
          <w:p w:rsidR="00AB1231" w:rsidRPr="00E23EEF" w:rsidRDefault="00AB1231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DATOS DE PRUEBA</w:t>
            </w:r>
          </w:p>
        </w:tc>
      </w:tr>
      <w:tr w:rsidR="00AB1231" w:rsidRPr="00574E54" w:rsidTr="00AB1231">
        <w:trPr>
          <w:gridAfter w:val="1"/>
          <w:wAfter w:w="44" w:type="pct"/>
          <w:cantSplit/>
        </w:trPr>
        <w:tc>
          <w:tcPr>
            <w:tcW w:w="539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AB1231" w:rsidRPr="00E23EEF" w:rsidRDefault="00AB1231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Corrida</w:t>
            </w:r>
          </w:p>
        </w:tc>
        <w:tc>
          <w:tcPr>
            <w:tcW w:w="1013" w:type="pct"/>
            <w:tcBorders>
              <w:bottom w:val="single" w:sz="8" w:space="0" w:color="632423"/>
            </w:tcBorders>
            <w:shd w:val="clear" w:color="auto" w:fill="A6A6A6"/>
            <w:vAlign w:val="center"/>
          </w:tcPr>
          <w:p w:rsidR="00AB1231" w:rsidRPr="00E23EEF" w:rsidRDefault="00AB1231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Usuario</w:t>
            </w:r>
            <w:r>
              <w:rPr>
                <w:rFonts w:ascii="Arial" w:hAnsi="Arial"/>
                <w:b/>
                <w:color w:val="FFFFFF"/>
                <w:sz w:val="22"/>
              </w:rPr>
              <w:t>s seleccionados</w:t>
            </w:r>
          </w:p>
        </w:tc>
        <w:tc>
          <w:tcPr>
            <w:tcW w:w="3404" w:type="pct"/>
            <w:tcBorders>
              <w:bottom w:val="single" w:sz="8" w:space="0" w:color="632423"/>
              <w:right w:val="nil"/>
            </w:tcBorders>
            <w:shd w:val="clear" w:color="auto" w:fill="A6A6A6"/>
            <w:vAlign w:val="center"/>
          </w:tcPr>
          <w:p w:rsidR="00AB1231" w:rsidRPr="00E23EEF" w:rsidRDefault="00AB1231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Resultado esperado</w:t>
            </w:r>
          </w:p>
        </w:tc>
      </w:tr>
      <w:tr w:rsidR="00AB1231" w:rsidRPr="008B09FB" w:rsidTr="00AB1231">
        <w:trPr>
          <w:gridAfter w:val="1"/>
          <w:wAfter w:w="44" w:type="pct"/>
          <w:cantSplit/>
        </w:trPr>
        <w:tc>
          <w:tcPr>
            <w:tcW w:w="539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AB1231" w:rsidRPr="00E23EEF" w:rsidRDefault="00AB1231" w:rsidP="006A3CD2">
            <w:pPr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013" w:type="pct"/>
            <w:tcBorders>
              <w:top w:val="single" w:sz="8" w:space="0" w:color="632423"/>
            </w:tcBorders>
            <w:shd w:val="clear" w:color="auto" w:fill="auto"/>
            <w:vAlign w:val="center"/>
          </w:tcPr>
          <w:p w:rsidR="00AB1231" w:rsidRPr="00E23EEF" w:rsidRDefault="00AB1231" w:rsidP="006A3CD2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 o más</w:t>
            </w:r>
          </w:p>
        </w:tc>
        <w:tc>
          <w:tcPr>
            <w:tcW w:w="3404" w:type="pct"/>
            <w:tcBorders>
              <w:top w:val="single" w:sz="8" w:space="0" w:color="632423"/>
              <w:right w:val="nil"/>
            </w:tcBorders>
            <w:shd w:val="clear" w:color="auto" w:fill="auto"/>
            <w:vAlign w:val="center"/>
          </w:tcPr>
          <w:p w:rsidR="00AB1231" w:rsidRPr="00E23EEF" w:rsidRDefault="00AB1231" w:rsidP="006A3CD2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Comunicado enviado.</w:t>
            </w:r>
          </w:p>
        </w:tc>
      </w:tr>
      <w:tr w:rsidR="00AB1231" w:rsidRPr="008B09FB" w:rsidTr="00AB1231">
        <w:trPr>
          <w:gridAfter w:val="1"/>
          <w:wAfter w:w="44" w:type="pct"/>
          <w:cantSplit/>
        </w:trPr>
        <w:tc>
          <w:tcPr>
            <w:tcW w:w="539" w:type="pct"/>
            <w:shd w:val="clear" w:color="auto" w:fill="auto"/>
            <w:vAlign w:val="center"/>
          </w:tcPr>
          <w:p w:rsidR="00AB1231" w:rsidRPr="00E23EEF" w:rsidRDefault="00AB1231" w:rsidP="006A3CD2">
            <w:pPr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AB1231" w:rsidRPr="00E23EEF" w:rsidRDefault="00AB1231" w:rsidP="006A3CD2">
            <w:pPr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404" w:type="pct"/>
            <w:tcBorders>
              <w:right w:val="nil"/>
            </w:tcBorders>
            <w:shd w:val="clear" w:color="auto" w:fill="auto"/>
          </w:tcPr>
          <w:p w:rsidR="00AB1231" w:rsidRPr="00E23EEF" w:rsidRDefault="00AB1231" w:rsidP="006A3CD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Error: no hay ningún destinatario. </w:t>
            </w:r>
          </w:p>
        </w:tc>
      </w:tr>
    </w:tbl>
    <w:p w:rsidR="006A3CD2" w:rsidRDefault="006A3CD2" w:rsidP="006A3CD2">
      <w:pPr>
        <w:rPr>
          <w:rFonts w:ascii="Arial" w:hAnsi="Arial"/>
        </w:rPr>
      </w:pPr>
    </w:p>
    <w:tbl>
      <w:tblPr>
        <w:tblW w:w="4993" w:type="pct"/>
        <w:tblBorders>
          <w:top w:val="single" w:sz="8" w:space="0" w:color="632423"/>
          <w:bottom w:val="single" w:sz="12" w:space="0" w:color="943634"/>
          <w:right w:val="single" w:sz="8" w:space="0" w:color="632423"/>
          <w:insideH w:val="single" w:sz="8" w:space="0" w:color="632423"/>
          <w:insideV w:val="single" w:sz="8" w:space="0" w:color="632423"/>
        </w:tblBorders>
        <w:tblLook w:val="04A0"/>
      </w:tblPr>
      <w:tblGrid>
        <w:gridCol w:w="1000"/>
        <w:gridCol w:w="2293"/>
        <w:gridCol w:w="2293"/>
        <w:gridCol w:w="2293"/>
        <w:gridCol w:w="2295"/>
      </w:tblGrid>
      <w:tr w:rsidR="006A3CD2" w:rsidRPr="008B09FB" w:rsidTr="006A3CD2">
        <w:trPr>
          <w:cantSplit/>
          <w:tblHeader/>
        </w:trPr>
        <w:tc>
          <w:tcPr>
            <w:tcW w:w="5000" w:type="pct"/>
            <w:gridSpan w:val="5"/>
            <w:tcBorders>
              <w:right w:val="nil"/>
            </w:tcBorders>
            <w:shd w:val="clear" w:color="auto" w:fill="943634"/>
            <w:vAlign w:val="center"/>
          </w:tcPr>
          <w:p w:rsidR="006A3CD2" w:rsidRPr="00E23EEF" w:rsidRDefault="006A3CD2" w:rsidP="006A3CD2">
            <w:pPr>
              <w:jc w:val="left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 w:cs="Arial"/>
                <w:color w:val="FFFFFF"/>
                <w:sz w:val="22"/>
              </w:rPr>
              <w:t>RESULTADOS DE LAS PRUEBAS</w:t>
            </w:r>
          </w:p>
        </w:tc>
      </w:tr>
      <w:tr w:rsidR="006A3CD2" w:rsidRPr="00574E54" w:rsidTr="006A3CD2">
        <w:trPr>
          <w:cantSplit/>
        </w:trPr>
        <w:tc>
          <w:tcPr>
            <w:tcW w:w="491" w:type="pct"/>
            <w:shd w:val="clear" w:color="auto" w:fill="A6A6A6"/>
            <w:vAlign w:val="center"/>
          </w:tcPr>
          <w:p w:rsidR="006A3CD2" w:rsidRPr="00E23EEF" w:rsidRDefault="006A3CD2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Corrida</w:t>
            </w:r>
          </w:p>
        </w:tc>
        <w:tc>
          <w:tcPr>
            <w:tcW w:w="1127" w:type="pct"/>
            <w:shd w:val="clear" w:color="auto" w:fill="A6A6A6"/>
          </w:tcPr>
          <w:p w:rsidR="006A3CD2" w:rsidRPr="00E23EEF" w:rsidRDefault="006A3CD2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6A3CD2" w:rsidRPr="00E23EEF" w:rsidRDefault="006A3CD2" w:rsidP="006A3CD2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6A3CD2" w:rsidRPr="00E23EEF" w:rsidRDefault="006A3CD2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6A3CD2" w:rsidRPr="00E23EEF" w:rsidRDefault="006A3CD2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6A3CD2" w:rsidRPr="00E23EEF" w:rsidRDefault="006A3CD2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6A3CD2" w:rsidRPr="00E23EEF" w:rsidRDefault="006A3CD2" w:rsidP="006A3CD2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6A3CD2" w:rsidRPr="00E23EEF" w:rsidRDefault="006A3CD2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6A3CD2" w:rsidRPr="00E23EEF" w:rsidRDefault="006A3CD2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6A6A6"/>
          </w:tcPr>
          <w:p w:rsidR="006A3CD2" w:rsidRPr="00E23EEF" w:rsidRDefault="006A3CD2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6A3CD2" w:rsidRPr="00E23EEF" w:rsidRDefault="006A3CD2" w:rsidP="006A3CD2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6A3CD2" w:rsidRPr="00E23EEF" w:rsidRDefault="006A3CD2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6A3CD2" w:rsidRPr="00E23EEF" w:rsidRDefault="006A3CD2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6A6A6"/>
          </w:tcPr>
          <w:p w:rsidR="006A3CD2" w:rsidRPr="00E23EEF" w:rsidRDefault="006A3CD2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Fecha:</w:t>
            </w:r>
          </w:p>
          <w:p w:rsidR="006A3CD2" w:rsidRPr="00E23EEF" w:rsidRDefault="006A3CD2" w:rsidP="006A3CD2">
            <w:pPr>
              <w:jc w:val="center"/>
              <w:rPr>
                <w:rFonts w:ascii="Arial" w:hAnsi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[dd/mmm/aa]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  <w:p w:rsidR="006A3CD2" w:rsidRPr="00E23EEF" w:rsidRDefault="006A3CD2" w:rsidP="006A3CD2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 w:rsidRPr="00E23EEF">
              <w:rPr>
                <w:rFonts w:ascii="Arial" w:hAnsi="Arial"/>
                <w:b/>
                <w:color w:val="FFFFFF"/>
                <w:sz w:val="22"/>
              </w:rPr>
              <w:t>Tester:</w:t>
            </w:r>
          </w:p>
          <w:p w:rsidR="006A3CD2" w:rsidRPr="00E23EEF" w:rsidRDefault="006A3CD2" w:rsidP="006A3CD2">
            <w:pPr>
              <w:jc w:val="center"/>
              <w:rPr>
                <w:rFonts w:ascii="Arial" w:hAnsi="Arial" w:cs="Arial"/>
                <w:color w:val="FFFFFF"/>
                <w:sz w:val="22"/>
              </w:rPr>
            </w:pPr>
            <w:r w:rsidRPr="00E23EEF">
              <w:rPr>
                <w:rFonts w:ascii="Arial" w:hAnsi="Arial"/>
                <w:color w:val="FFFFFF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color w:val="FFFFFF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color w:val="FFFFFF"/>
                <w:sz w:val="22"/>
              </w:rPr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color w:val="FFFFFF"/>
                <w:sz w:val="22"/>
              </w:rPr>
              <w:t>[Iniciales]</w:t>
            </w:r>
            <w:r w:rsidRPr="00E23EEF">
              <w:rPr>
                <w:rFonts w:ascii="Arial" w:hAnsi="Arial"/>
                <w:color w:val="FFFFFF"/>
                <w:sz w:val="22"/>
              </w:rPr>
              <w:fldChar w:fldCharType="end"/>
            </w:r>
          </w:p>
        </w:tc>
      </w:tr>
      <w:tr w:rsidR="006A3CD2" w:rsidRPr="008B09FB" w:rsidTr="006A3CD2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6A3CD2" w:rsidRPr="00E23EEF" w:rsidRDefault="006A3CD2" w:rsidP="006A3CD2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A3CD2" w:rsidRPr="00E23EEF" w:rsidRDefault="006A3CD2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A3CD2" w:rsidRPr="00E23EEF" w:rsidRDefault="006A3CD2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A3CD2" w:rsidRPr="00E23EEF" w:rsidRDefault="006A3CD2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6A3CD2" w:rsidRPr="00E23EEF" w:rsidRDefault="006A3CD2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6A3CD2" w:rsidRPr="008B09FB" w:rsidTr="006A3CD2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6A3CD2" w:rsidRPr="00E23EEF" w:rsidRDefault="006A3CD2" w:rsidP="006A3CD2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2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A3CD2" w:rsidRPr="00E23EEF" w:rsidRDefault="006A3CD2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A3CD2" w:rsidRPr="00E23EEF" w:rsidRDefault="006A3CD2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A3CD2" w:rsidRPr="00E23EEF" w:rsidRDefault="006A3CD2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6A3CD2" w:rsidRPr="00E23EEF" w:rsidRDefault="006A3CD2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  <w:tr w:rsidR="006A3CD2" w:rsidRPr="008B09FB" w:rsidTr="006A3CD2">
        <w:trPr>
          <w:cantSplit/>
        </w:trPr>
        <w:tc>
          <w:tcPr>
            <w:tcW w:w="491" w:type="pct"/>
            <w:shd w:val="clear" w:color="auto" w:fill="auto"/>
            <w:vAlign w:val="center"/>
          </w:tcPr>
          <w:p w:rsidR="006A3CD2" w:rsidRPr="00E23EEF" w:rsidRDefault="006A3CD2" w:rsidP="006A3CD2">
            <w:pPr>
              <w:jc w:val="righ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t>3</w:t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A3CD2" w:rsidRPr="00E23EEF" w:rsidRDefault="006A3CD2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A3CD2" w:rsidRPr="00E23EEF" w:rsidRDefault="006A3CD2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7" w:type="pct"/>
            <w:shd w:val="clear" w:color="auto" w:fill="auto"/>
            <w:vAlign w:val="center"/>
          </w:tcPr>
          <w:p w:rsidR="006A3CD2" w:rsidRPr="00E23EEF" w:rsidRDefault="006A3CD2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  <w:tc>
          <w:tcPr>
            <w:tcW w:w="1128" w:type="pct"/>
            <w:tcBorders>
              <w:right w:val="nil"/>
            </w:tcBorders>
            <w:shd w:val="clear" w:color="auto" w:fill="auto"/>
            <w:vAlign w:val="center"/>
          </w:tcPr>
          <w:p w:rsidR="006A3CD2" w:rsidRPr="00E23EEF" w:rsidRDefault="006A3CD2" w:rsidP="006A3CD2">
            <w:pPr>
              <w:jc w:val="left"/>
              <w:rPr>
                <w:rFonts w:ascii="Arial" w:hAnsi="Arial"/>
                <w:sz w:val="22"/>
              </w:rPr>
            </w:pPr>
            <w:r w:rsidRPr="00E23EEF">
              <w:rPr>
                <w:rFonts w:ascii="Arial" w:hAnsi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E23EEF">
              <w:rPr>
                <w:rFonts w:ascii="Arial" w:hAnsi="Arial"/>
                <w:sz w:val="22"/>
              </w:rPr>
              <w:instrText xml:space="preserve"> FORMTEXT </w:instrText>
            </w:r>
            <w:r w:rsidRPr="00E23EEF">
              <w:rPr>
                <w:rFonts w:ascii="Arial" w:hAnsi="Arial"/>
                <w:sz w:val="22"/>
              </w:rPr>
            </w:r>
            <w:r w:rsidRPr="00E23EEF">
              <w:rPr>
                <w:rFonts w:ascii="Arial" w:hAnsi="Arial"/>
                <w:sz w:val="22"/>
              </w:rPr>
              <w:fldChar w:fldCharType="separate"/>
            </w:r>
            <w:r w:rsidRPr="00E23EEF">
              <w:rPr>
                <w:rFonts w:ascii="Arial" w:hAnsi="Arial"/>
                <w:noProof/>
                <w:sz w:val="22"/>
              </w:rPr>
              <w:t>[Correcto / Descripción del defecto.]</w:t>
            </w:r>
            <w:r w:rsidRPr="00E23EEF">
              <w:rPr>
                <w:rFonts w:ascii="Arial" w:hAnsi="Arial"/>
                <w:sz w:val="22"/>
              </w:rPr>
              <w:fldChar w:fldCharType="end"/>
            </w:r>
          </w:p>
        </w:tc>
      </w:tr>
    </w:tbl>
    <w:p w:rsidR="006A3CD2" w:rsidRDefault="006A3CD2" w:rsidP="006A3CD2">
      <w:pPr>
        <w:rPr>
          <w:rFonts w:ascii="Arial" w:hAnsi="Arial"/>
        </w:rPr>
        <w:sectPr w:rsidR="006A3CD2" w:rsidSect="00AA1852">
          <w:headerReference w:type="default" r:id="rId14"/>
          <w:footerReference w:type="default" r:id="rId15"/>
          <w:pgSz w:w="12240" w:h="15840"/>
          <w:pgMar w:top="1985" w:right="1134" w:bottom="1701" w:left="1134" w:header="504" w:footer="828" w:gutter="0"/>
          <w:cols w:space="708"/>
          <w:docGrid w:linePitch="360"/>
        </w:sectPr>
      </w:pPr>
    </w:p>
    <w:p w:rsidR="00B3080A" w:rsidRDefault="00B3080A" w:rsidP="00B3080A">
      <w:pPr>
        <w:rPr>
          <w:rFonts w:ascii="Arial" w:hAnsi="Arial"/>
        </w:rPr>
      </w:pPr>
    </w:p>
    <w:p w:rsidR="00B3080A" w:rsidRDefault="00B3080A" w:rsidP="00B3080A">
      <w:pPr>
        <w:rPr>
          <w:rFonts w:ascii="Arial" w:hAnsi="Arial"/>
        </w:rPr>
      </w:pPr>
    </w:p>
    <w:p w:rsidR="00B3080A" w:rsidRDefault="00B3080A" w:rsidP="00B3080A">
      <w:pPr>
        <w:rPr>
          <w:rFonts w:ascii="Arial" w:hAnsi="Arial"/>
        </w:rPr>
      </w:pPr>
    </w:p>
    <w:p w:rsidR="00DE231B" w:rsidRPr="00DE231B" w:rsidRDefault="00DE231B" w:rsidP="00B3080A">
      <w:pPr>
        <w:rPr>
          <w:rFonts w:ascii="Arial" w:hAnsi="Arial"/>
        </w:rPr>
      </w:pPr>
    </w:p>
    <w:sectPr w:rsidR="00DE231B" w:rsidRPr="00DE231B" w:rsidSect="00B3080A">
      <w:headerReference w:type="default" r:id="rId16"/>
      <w:footerReference w:type="default" r:id="rId17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7E6" w:rsidRDefault="008C47E6">
      <w:r>
        <w:separator/>
      </w:r>
    </w:p>
  </w:endnote>
  <w:endnote w:type="continuationSeparator" w:id="1">
    <w:p w:rsidR="008C47E6" w:rsidRDefault="008C47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632423"/>
      </w:tblBorders>
      <w:tblLook w:val="01E0"/>
    </w:tblPr>
    <w:tblGrid>
      <w:gridCol w:w="5056"/>
      <w:gridCol w:w="5056"/>
    </w:tblGrid>
    <w:tr w:rsidR="0037385C" w:rsidRPr="00071E56" w:rsidTr="00E23EEF">
      <w:tc>
        <w:tcPr>
          <w:tcW w:w="5056" w:type="dxa"/>
          <w:vAlign w:val="center"/>
        </w:tcPr>
        <w:p w:rsidR="0037385C" w:rsidRPr="00E23EEF" w:rsidRDefault="0037385C" w:rsidP="00E23EEF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 w:rsidRPr="00E23EEF">
            <w:rPr>
              <w:rFonts w:ascii="Arial" w:hAnsi="Arial" w:cs="Arial"/>
              <w:sz w:val="20"/>
              <w:szCs w:val="20"/>
            </w:rPr>
            <w:t>[Nombre del proyecto]</w:t>
          </w:r>
        </w:p>
      </w:tc>
      <w:tc>
        <w:tcPr>
          <w:tcW w:w="5056" w:type="dxa"/>
          <w:vAlign w:val="center"/>
        </w:tcPr>
        <w:p w:rsidR="0037385C" w:rsidRPr="00E23EEF" w:rsidRDefault="0037385C" w:rsidP="00E23EEF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385BAB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385BAB">
            <w:rPr>
              <w:rStyle w:val="nmpg"/>
              <w:rFonts w:ascii="Arial" w:hAnsi="Arial" w:cs="Arial"/>
              <w:noProof/>
              <w:sz w:val="20"/>
              <w:szCs w:val="20"/>
            </w:rPr>
            <w:t>23</w: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37385C" w:rsidRPr="00E23EEF" w:rsidRDefault="0037385C" w:rsidP="00E23EEF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E23EEF">
            <w:rPr>
              <w:rFonts w:ascii="Arial" w:hAnsi="Arial" w:cs="Arial"/>
              <w:sz w:val="12"/>
              <w:szCs w:val="20"/>
            </w:rPr>
            <w:t>ptll.0.0.1</w:t>
          </w:r>
        </w:p>
      </w:tc>
    </w:tr>
  </w:tbl>
  <w:p w:rsidR="0037385C" w:rsidRPr="00A23065" w:rsidRDefault="0037385C" w:rsidP="00A2306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632423"/>
      </w:tblBorders>
      <w:tblLook w:val="01E0"/>
    </w:tblPr>
    <w:tblGrid>
      <w:gridCol w:w="5056"/>
      <w:gridCol w:w="5056"/>
    </w:tblGrid>
    <w:tr w:rsidR="0037385C" w:rsidRPr="00071E56" w:rsidTr="00E23EEF">
      <w:tc>
        <w:tcPr>
          <w:tcW w:w="5056" w:type="dxa"/>
          <w:vAlign w:val="center"/>
        </w:tcPr>
        <w:p w:rsidR="0037385C" w:rsidRPr="00E23EEF" w:rsidRDefault="0037385C" w:rsidP="00E23EEF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 w:rsidRPr="00E23EEF">
            <w:rPr>
              <w:rFonts w:ascii="Arial" w:hAnsi="Arial" w:cs="Arial"/>
              <w:sz w:val="20"/>
              <w:szCs w:val="20"/>
            </w:rPr>
            <w:t>[Nombre del proyecto]</w:t>
          </w:r>
        </w:p>
      </w:tc>
      <w:tc>
        <w:tcPr>
          <w:tcW w:w="5056" w:type="dxa"/>
          <w:vAlign w:val="center"/>
        </w:tcPr>
        <w:p w:rsidR="0037385C" w:rsidRPr="00E23EEF" w:rsidRDefault="0037385C" w:rsidP="00E23EEF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385BAB">
            <w:rPr>
              <w:rStyle w:val="nmpg"/>
              <w:rFonts w:ascii="Arial" w:hAnsi="Arial" w:cs="Arial"/>
              <w:noProof/>
              <w:sz w:val="20"/>
              <w:szCs w:val="20"/>
            </w:rPr>
            <w:t>13</w: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385BAB">
            <w:rPr>
              <w:rStyle w:val="nmpg"/>
              <w:rFonts w:ascii="Arial" w:hAnsi="Arial" w:cs="Arial"/>
              <w:noProof/>
              <w:sz w:val="20"/>
              <w:szCs w:val="20"/>
            </w:rPr>
            <w:t>23</w: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37385C" w:rsidRPr="00E23EEF" w:rsidRDefault="0037385C" w:rsidP="00E23EEF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E23EEF">
            <w:rPr>
              <w:rFonts w:ascii="Arial" w:hAnsi="Arial" w:cs="Arial"/>
              <w:sz w:val="12"/>
              <w:szCs w:val="20"/>
            </w:rPr>
            <w:t>ptll.0.0.1</w:t>
          </w:r>
        </w:p>
      </w:tc>
    </w:tr>
  </w:tbl>
  <w:p w:rsidR="0037385C" w:rsidRPr="00A23065" w:rsidRDefault="0037385C" w:rsidP="00A2306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632423"/>
      </w:tblBorders>
      <w:tblLook w:val="01E0"/>
    </w:tblPr>
    <w:tblGrid>
      <w:gridCol w:w="5056"/>
      <w:gridCol w:w="5056"/>
    </w:tblGrid>
    <w:tr w:rsidR="006A3CD2" w:rsidRPr="00071E56" w:rsidTr="00E23EEF">
      <w:tc>
        <w:tcPr>
          <w:tcW w:w="5056" w:type="dxa"/>
          <w:vAlign w:val="center"/>
        </w:tcPr>
        <w:p w:rsidR="006A3CD2" w:rsidRPr="00E23EEF" w:rsidRDefault="006A3CD2" w:rsidP="00E23EEF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 w:rsidRPr="00E23EEF">
            <w:rPr>
              <w:rFonts w:ascii="Arial" w:hAnsi="Arial" w:cs="Arial"/>
              <w:sz w:val="20"/>
              <w:szCs w:val="20"/>
            </w:rPr>
            <w:t>[Nombre del proyecto]</w:t>
          </w:r>
        </w:p>
      </w:tc>
      <w:tc>
        <w:tcPr>
          <w:tcW w:w="5056" w:type="dxa"/>
          <w:vAlign w:val="center"/>
        </w:tcPr>
        <w:p w:rsidR="006A3CD2" w:rsidRPr="00E23EEF" w:rsidRDefault="006A3CD2" w:rsidP="00E23EEF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385BAB">
            <w:rPr>
              <w:rStyle w:val="nmpg"/>
              <w:rFonts w:ascii="Arial" w:hAnsi="Arial" w:cs="Arial"/>
              <w:noProof/>
              <w:sz w:val="20"/>
              <w:szCs w:val="20"/>
            </w:rPr>
            <w:t>18</w: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385BAB">
            <w:rPr>
              <w:rStyle w:val="nmpg"/>
              <w:rFonts w:ascii="Arial" w:hAnsi="Arial" w:cs="Arial"/>
              <w:noProof/>
              <w:sz w:val="20"/>
              <w:szCs w:val="20"/>
            </w:rPr>
            <w:t>23</w: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6A3CD2" w:rsidRPr="00E23EEF" w:rsidRDefault="006A3CD2" w:rsidP="00E23EEF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E23EEF">
            <w:rPr>
              <w:rFonts w:ascii="Arial" w:hAnsi="Arial" w:cs="Arial"/>
              <w:sz w:val="12"/>
              <w:szCs w:val="20"/>
            </w:rPr>
            <w:t>ptll.0.0.1</w:t>
          </w:r>
        </w:p>
      </w:tc>
    </w:tr>
  </w:tbl>
  <w:p w:rsidR="006A3CD2" w:rsidRPr="00A23065" w:rsidRDefault="006A3CD2" w:rsidP="00A23065">
    <w:pPr>
      <w:pStyle w:val="Piedep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632423"/>
      </w:tblBorders>
      <w:tblLook w:val="01E0"/>
    </w:tblPr>
    <w:tblGrid>
      <w:gridCol w:w="5056"/>
      <w:gridCol w:w="5056"/>
    </w:tblGrid>
    <w:tr w:rsidR="0037385C" w:rsidRPr="00071E56" w:rsidTr="00E23EEF">
      <w:tc>
        <w:tcPr>
          <w:tcW w:w="5056" w:type="dxa"/>
          <w:vAlign w:val="center"/>
        </w:tcPr>
        <w:p w:rsidR="0037385C" w:rsidRPr="00E23EEF" w:rsidRDefault="0037385C" w:rsidP="00E23EEF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 w:rsidRPr="00E23EEF">
            <w:rPr>
              <w:rFonts w:ascii="Arial" w:hAnsi="Arial" w:cs="Arial"/>
              <w:sz w:val="20"/>
              <w:szCs w:val="20"/>
            </w:rPr>
            <w:t>[Nombre del proyecto]</w:t>
          </w:r>
        </w:p>
      </w:tc>
      <w:tc>
        <w:tcPr>
          <w:tcW w:w="5056" w:type="dxa"/>
          <w:vAlign w:val="center"/>
        </w:tcPr>
        <w:p w:rsidR="0037385C" w:rsidRPr="00E23EEF" w:rsidRDefault="0037385C" w:rsidP="00E23EEF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AB1231">
            <w:rPr>
              <w:rStyle w:val="nmpg"/>
              <w:rFonts w:ascii="Arial" w:hAnsi="Arial" w:cs="Arial"/>
              <w:noProof/>
              <w:sz w:val="20"/>
              <w:szCs w:val="20"/>
            </w:rPr>
            <w:t>20</w: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AB1231">
            <w:rPr>
              <w:rStyle w:val="nmpg"/>
              <w:rFonts w:ascii="Arial" w:hAnsi="Arial" w:cs="Arial"/>
              <w:noProof/>
              <w:sz w:val="20"/>
              <w:szCs w:val="20"/>
            </w:rPr>
            <w:t>23</w: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37385C" w:rsidRPr="00E23EEF" w:rsidRDefault="0037385C" w:rsidP="00E23EEF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E23EEF">
            <w:rPr>
              <w:rFonts w:ascii="Arial" w:hAnsi="Arial" w:cs="Arial"/>
              <w:sz w:val="12"/>
              <w:szCs w:val="20"/>
            </w:rPr>
            <w:t>ptll.0.0.1</w:t>
          </w:r>
        </w:p>
      </w:tc>
    </w:tr>
  </w:tbl>
  <w:p w:rsidR="0037385C" w:rsidRPr="00A23065" w:rsidRDefault="0037385C" w:rsidP="00A23065">
    <w:pPr>
      <w:pStyle w:val="Piedepgina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632423"/>
      </w:tblBorders>
      <w:tblLook w:val="01E0"/>
    </w:tblPr>
    <w:tblGrid>
      <w:gridCol w:w="5056"/>
      <w:gridCol w:w="5056"/>
    </w:tblGrid>
    <w:tr w:rsidR="0037385C" w:rsidRPr="00071E56" w:rsidTr="00E23EEF">
      <w:tc>
        <w:tcPr>
          <w:tcW w:w="5056" w:type="dxa"/>
          <w:vAlign w:val="center"/>
        </w:tcPr>
        <w:p w:rsidR="0037385C" w:rsidRPr="00E23EEF" w:rsidRDefault="0037385C" w:rsidP="00E23EEF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 w:rsidRPr="00E23EEF">
            <w:rPr>
              <w:rFonts w:ascii="Arial" w:hAnsi="Arial" w:cs="Arial"/>
              <w:sz w:val="20"/>
              <w:szCs w:val="20"/>
            </w:rPr>
            <w:t>[Nombre del proyecto]</w:t>
          </w:r>
        </w:p>
      </w:tc>
      <w:tc>
        <w:tcPr>
          <w:tcW w:w="5056" w:type="dxa"/>
          <w:vAlign w:val="center"/>
        </w:tcPr>
        <w:p w:rsidR="0037385C" w:rsidRPr="00E23EEF" w:rsidRDefault="0037385C" w:rsidP="00E23EEF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AB1231">
            <w:rPr>
              <w:rStyle w:val="nmpg"/>
              <w:rFonts w:ascii="Arial" w:hAnsi="Arial" w:cs="Arial"/>
              <w:noProof/>
              <w:sz w:val="20"/>
              <w:szCs w:val="20"/>
            </w:rPr>
            <w:t>23</w: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AB1231">
            <w:rPr>
              <w:rStyle w:val="nmpg"/>
              <w:rFonts w:ascii="Arial" w:hAnsi="Arial" w:cs="Arial"/>
              <w:noProof/>
              <w:sz w:val="20"/>
              <w:szCs w:val="20"/>
            </w:rPr>
            <w:t>23</w:t>
          </w:r>
          <w:r w:rsidRPr="00E23EEF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37385C" w:rsidRPr="00E23EEF" w:rsidRDefault="0037385C" w:rsidP="00E23EEF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E23EEF">
            <w:rPr>
              <w:rFonts w:ascii="Arial" w:hAnsi="Arial" w:cs="Arial"/>
              <w:sz w:val="12"/>
              <w:szCs w:val="20"/>
            </w:rPr>
            <w:t>ptll.0.0.1</w:t>
          </w:r>
        </w:p>
      </w:tc>
    </w:tr>
  </w:tbl>
  <w:p w:rsidR="0037385C" w:rsidRPr="00A23065" w:rsidRDefault="0037385C" w:rsidP="00A2306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7E6" w:rsidRDefault="008C47E6">
      <w:r>
        <w:separator/>
      </w:r>
    </w:p>
  </w:footnote>
  <w:footnote w:type="continuationSeparator" w:id="1">
    <w:p w:rsidR="008C47E6" w:rsidRDefault="008C47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8" w:space="0" w:color="632423"/>
      </w:tblBorders>
      <w:tblLook w:val="04A0"/>
    </w:tblPr>
    <w:tblGrid>
      <w:gridCol w:w="1108"/>
      <w:gridCol w:w="7570"/>
      <w:gridCol w:w="1510"/>
    </w:tblGrid>
    <w:tr w:rsidR="0037385C" w:rsidTr="00E23EEF">
      <w:tc>
        <w:tcPr>
          <w:tcW w:w="544" w:type="pct"/>
        </w:tcPr>
        <w:p w:rsidR="0037385C" w:rsidRPr="00E23EEF" w:rsidRDefault="00AB1231" w:rsidP="00E23EEF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2605" cy="886460"/>
                <wp:effectExtent l="19050" t="0" r="0" b="0"/>
                <wp:docPr id="89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2605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37385C" w:rsidRPr="00E23EEF" w:rsidRDefault="0037385C" w:rsidP="008B09FB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37385C" w:rsidRPr="00E23EEF" w:rsidRDefault="0037385C" w:rsidP="008B09FB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37385C" w:rsidRPr="00E23EEF" w:rsidRDefault="0037385C" w:rsidP="00E23EEF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E23EEF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37385C" w:rsidRPr="00E23EEF" w:rsidRDefault="0037385C" w:rsidP="00E23EEF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E23EEF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 Zacatecas</w:t>
          </w:r>
        </w:p>
        <w:p w:rsidR="0037385C" w:rsidRPr="00E23EEF" w:rsidRDefault="0037385C" w:rsidP="008B09FB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37385C" w:rsidRPr="00E23EEF" w:rsidRDefault="0037385C" w:rsidP="00E23EEF">
          <w:pPr>
            <w:jc w:val="center"/>
            <w:rPr>
              <w:b/>
              <w:sz w:val="26"/>
              <w:szCs w:val="26"/>
            </w:rPr>
          </w:pPr>
          <w:r w:rsidRPr="00E23EEF">
            <w:rPr>
              <w:rFonts w:ascii="Arial" w:hAnsi="Arial" w:cs="Arial"/>
              <w:sz w:val="20"/>
              <w:szCs w:val="20"/>
              <w:lang w:val="es-ES"/>
            </w:rPr>
            <w:t>Casos de prueba</w:t>
          </w:r>
        </w:p>
      </w:tc>
      <w:tc>
        <w:tcPr>
          <w:tcW w:w="741" w:type="pct"/>
        </w:tcPr>
        <w:p w:rsidR="0037385C" w:rsidRPr="00E23EEF" w:rsidRDefault="00AB1231" w:rsidP="00E23EEF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5985" cy="904875"/>
                <wp:effectExtent l="19050" t="0" r="0" b="0"/>
                <wp:docPr id="9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98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7385C" w:rsidRPr="00A23065" w:rsidRDefault="0037385C" w:rsidP="00A2306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8" w:space="0" w:color="632423"/>
      </w:tblBorders>
      <w:tblLook w:val="04A0"/>
    </w:tblPr>
    <w:tblGrid>
      <w:gridCol w:w="1108"/>
      <w:gridCol w:w="7570"/>
      <w:gridCol w:w="1510"/>
    </w:tblGrid>
    <w:tr w:rsidR="0037385C" w:rsidTr="00E23EEF">
      <w:tc>
        <w:tcPr>
          <w:tcW w:w="544" w:type="pct"/>
        </w:tcPr>
        <w:p w:rsidR="0037385C" w:rsidRPr="00E23EEF" w:rsidRDefault="00AB1231" w:rsidP="00E23EEF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2605" cy="886460"/>
                <wp:effectExtent l="19050" t="0" r="0" b="0"/>
                <wp:docPr id="9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2605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37385C" w:rsidRPr="00E23EEF" w:rsidRDefault="0037385C" w:rsidP="008B09FB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37385C" w:rsidRPr="00E23EEF" w:rsidRDefault="0037385C" w:rsidP="008B09FB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37385C" w:rsidRPr="00E23EEF" w:rsidRDefault="0037385C" w:rsidP="00E23EEF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E23EEF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37385C" w:rsidRPr="00E23EEF" w:rsidRDefault="0037385C" w:rsidP="00E23EEF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E23EEF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 Zacatecas</w:t>
          </w:r>
        </w:p>
        <w:p w:rsidR="0037385C" w:rsidRPr="00E23EEF" w:rsidRDefault="0037385C" w:rsidP="008B09FB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37385C" w:rsidRPr="00E23EEF" w:rsidRDefault="0037385C" w:rsidP="00E23EEF">
          <w:pPr>
            <w:jc w:val="center"/>
            <w:rPr>
              <w:b/>
              <w:sz w:val="26"/>
              <w:szCs w:val="26"/>
            </w:rPr>
          </w:pPr>
          <w:r w:rsidRPr="00E23EEF">
            <w:rPr>
              <w:rFonts w:ascii="Arial" w:hAnsi="Arial" w:cs="Arial"/>
              <w:sz w:val="20"/>
              <w:szCs w:val="20"/>
              <w:lang w:val="es-ES"/>
            </w:rPr>
            <w:t>Casos de prueba</w:t>
          </w:r>
        </w:p>
      </w:tc>
      <w:tc>
        <w:tcPr>
          <w:tcW w:w="741" w:type="pct"/>
        </w:tcPr>
        <w:p w:rsidR="0037385C" w:rsidRPr="00E23EEF" w:rsidRDefault="00AB1231" w:rsidP="00E23EEF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5985" cy="904875"/>
                <wp:effectExtent l="19050" t="0" r="0" b="0"/>
                <wp:docPr id="9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98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7385C" w:rsidRPr="00A23065" w:rsidRDefault="0037385C" w:rsidP="00A23065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8" w:space="0" w:color="632423"/>
      </w:tblBorders>
      <w:tblLook w:val="04A0"/>
    </w:tblPr>
    <w:tblGrid>
      <w:gridCol w:w="1108"/>
      <w:gridCol w:w="7570"/>
      <w:gridCol w:w="1510"/>
    </w:tblGrid>
    <w:tr w:rsidR="006A3CD2" w:rsidTr="00E23EEF">
      <w:tc>
        <w:tcPr>
          <w:tcW w:w="544" w:type="pct"/>
        </w:tcPr>
        <w:p w:rsidR="006A3CD2" w:rsidRPr="00E23EEF" w:rsidRDefault="00AB1231" w:rsidP="00E23EEF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2605" cy="886460"/>
                <wp:effectExtent l="19050" t="0" r="0" b="0"/>
                <wp:docPr id="9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2605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6A3CD2" w:rsidRPr="00E23EEF" w:rsidRDefault="006A3CD2" w:rsidP="008B09FB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6A3CD2" w:rsidRPr="00E23EEF" w:rsidRDefault="006A3CD2" w:rsidP="008B09FB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6A3CD2" w:rsidRPr="00E23EEF" w:rsidRDefault="006A3CD2" w:rsidP="00E23EEF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E23EEF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6A3CD2" w:rsidRPr="00E23EEF" w:rsidRDefault="006A3CD2" w:rsidP="00E23EEF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E23EEF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 Zacatecas</w:t>
          </w:r>
        </w:p>
        <w:p w:rsidR="006A3CD2" w:rsidRPr="00E23EEF" w:rsidRDefault="006A3CD2" w:rsidP="008B09FB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6A3CD2" w:rsidRPr="00E23EEF" w:rsidRDefault="006A3CD2" w:rsidP="00E23EEF">
          <w:pPr>
            <w:jc w:val="center"/>
            <w:rPr>
              <w:b/>
              <w:sz w:val="26"/>
              <w:szCs w:val="26"/>
            </w:rPr>
          </w:pPr>
          <w:r w:rsidRPr="00E23EEF">
            <w:rPr>
              <w:rFonts w:ascii="Arial" w:hAnsi="Arial" w:cs="Arial"/>
              <w:sz w:val="20"/>
              <w:szCs w:val="20"/>
              <w:lang w:val="es-ES"/>
            </w:rPr>
            <w:t>Casos de prueba</w:t>
          </w:r>
        </w:p>
      </w:tc>
      <w:tc>
        <w:tcPr>
          <w:tcW w:w="741" w:type="pct"/>
        </w:tcPr>
        <w:p w:rsidR="006A3CD2" w:rsidRPr="00E23EEF" w:rsidRDefault="00AB1231" w:rsidP="00E23EEF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5985" cy="904875"/>
                <wp:effectExtent l="19050" t="0" r="0" b="0"/>
                <wp:docPr id="9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98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A3CD2" w:rsidRPr="00A23065" w:rsidRDefault="006A3CD2" w:rsidP="00A23065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8" w:space="0" w:color="632423"/>
      </w:tblBorders>
      <w:tblLook w:val="04A0"/>
    </w:tblPr>
    <w:tblGrid>
      <w:gridCol w:w="1108"/>
      <w:gridCol w:w="7570"/>
      <w:gridCol w:w="1510"/>
    </w:tblGrid>
    <w:tr w:rsidR="0037385C" w:rsidTr="00E23EEF">
      <w:tc>
        <w:tcPr>
          <w:tcW w:w="544" w:type="pct"/>
        </w:tcPr>
        <w:p w:rsidR="0037385C" w:rsidRPr="00E23EEF" w:rsidRDefault="00AB1231" w:rsidP="00E23EEF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2605" cy="886460"/>
                <wp:effectExtent l="19050" t="0" r="0" b="0"/>
                <wp:docPr id="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2605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37385C" w:rsidRPr="00E23EEF" w:rsidRDefault="0037385C" w:rsidP="008B09FB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37385C" w:rsidRPr="00E23EEF" w:rsidRDefault="0037385C" w:rsidP="008B09FB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37385C" w:rsidRPr="00E23EEF" w:rsidRDefault="0037385C" w:rsidP="00E23EEF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E23EEF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37385C" w:rsidRPr="00E23EEF" w:rsidRDefault="0037385C" w:rsidP="00E23EEF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E23EEF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 Zacatecas</w:t>
          </w:r>
        </w:p>
        <w:p w:rsidR="0037385C" w:rsidRPr="00E23EEF" w:rsidRDefault="0037385C" w:rsidP="008B09FB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37385C" w:rsidRPr="00E23EEF" w:rsidRDefault="0037385C" w:rsidP="00E23EEF">
          <w:pPr>
            <w:jc w:val="center"/>
            <w:rPr>
              <w:b/>
              <w:sz w:val="26"/>
              <w:szCs w:val="26"/>
            </w:rPr>
          </w:pPr>
          <w:r w:rsidRPr="00E23EEF">
            <w:rPr>
              <w:rFonts w:ascii="Arial" w:hAnsi="Arial" w:cs="Arial"/>
              <w:sz w:val="20"/>
              <w:szCs w:val="20"/>
              <w:lang w:val="es-ES"/>
            </w:rPr>
            <w:t>Casos de prueba</w:t>
          </w:r>
        </w:p>
      </w:tc>
      <w:tc>
        <w:tcPr>
          <w:tcW w:w="741" w:type="pct"/>
        </w:tcPr>
        <w:p w:rsidR="0037385C" w:rsidRPr="00E23EEF" w:rsidRDefault="00AB1231" w:rsidP="00E23EEF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5985" cy="904875"/>
                <wp:effectExtent l="19050" t="0" r="0" b="0"/>
                <wp:docPr id="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98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7385C" w:rsidRPr="00A23065" w:rsidRDefault="0037385C" w:rsidP="00A23065">
    <w:pPr>
      <w:pStyle w:val="Encabezado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8" w:space="0" w:color="632423"/>
      </w:tblBorders>
      <w:tblLook w:val="04A0"/>
    </w:tblPr>
    <w:tblGrid>
      <w:gridCol w:w="1108"/>
      <w:gridCol w:w="7570"/>
      <w:gridCol w:w="1510"/>
    </w:tblGrid>
    <w:tr w:rsidR="0037385C" w:rsidTr="00E23EEF">
      <w:tc>
        <w:tcPr>
          <w:tcW w:w="544" w:type="pct"/>
        </w:tcPr>
        <w:p w:rsidR="0037385C" w:rsidRPr="00E23EEF" w:rsidRDefault="00AB1231" w:rsidP="00E23EEF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2605" cy="886460"/>
                <wp:effectExtent l="19050" t="0" r="0" b="0"/>
                <wp:docPr id="9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2605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37385C" w:rsidRPr="00E23EEF" w:rsidRDefault="0037385C" w:rsidP="008B09FB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37385C" w:rsidRPr="00E23EEF" w:rsidRDefault="0037385C" w:rsidP="008B09FB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37385C" w:rsidRPr="00E23EEF" w:rsidRDefault="0037385C" w:rsidP="00E23EEF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E23EEF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37385C" w:rsidRPr="00E23EEF" w:rsidRDefault="0037385C" w:rsidP="00E23EEF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E23EEF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 Zacatecas</w:t>
          </w:r>
        </w:p>
        <w:p w:rsidR="0037385C" w:rsidRPr="00E23EEF" w:rsidRDefault="0037385C" w:rsidP="008B09FB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37385C" w:rsidRPr="00E23EEF" w:rsidRDefault="0037385C" w:rsidP="00E23EEF">
          <w:pPr>
            <w:jc w:val="center"/>
            <w:rPr>
              <w:b/>
              <w:sz w:val="26"/>
              <w:szCs w:val="26"/>
            </w:rPr>
          </w:pPr>
          <w:r w:rsidRPr="00E23EEF">
            <w:rPr>
              <w:rFonts w:ascii="Arial" w:hAnsi="Arial" w:cs="Arial"/>
              <w:sz w:val="20"/>
              <w:szCs w:val="20"/>
              <w:lang w:val="es-ES"/>
            </w:rPr>
            <w:t>Casos de prueba</w:t>
          </w:r>
        </w:p>
      </w:tc>
      <w:tc>
        <w:tcPr>
          <w:tcW w:w="741" w:type="pct"/>
        </w:tcPr>
        <w:p w:rsidR="0037385C" w:rsidRPr="00E23EEF" w:rsidRDefault="00AB1231" w:rsidP="00E23EEF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5985" cy="904875"/>
                <wp:effectExtent l="19050" t="0" r="0" b="0"/>
                <wp:docPr id="1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98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7385C" w:rsidRPr="00A23065" w:rsidRDefault="0037385C" w:rsidP="00A2306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B7900"/>
    <w:multiLevelType w:val="multilevel"/>
    <w:tmpl w:val="940876C6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6245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F171E19"/>
    <w:multiLevelType w:val="hybridMultilevel"/>
    <w:tmpl w:val="4CE2F72E"/>
    <w:lvl w:ilvl="0" w:tplc="08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D15E7"/>
    <w:multiLevelType w:val="hybridMultilevel"/>
    <w:tmpl w:val="E836FF1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B56E5"/>
    <w:multiLevelType w:val="hybridMultilevel"/>
    <w:tmpl w:val="CB3693EE"/>
    <w:lvl w:ilvl="0" w:tplc="158E3930">
      <w:start w:val="1"/>
      <w:numFmt w:val="decimal"/>
      <w:lvlText w:val="%1."/>
      <w:lvlJc w:val="left"/>
      <w:pPr>
        <w:ind w:left="720" w:hanging="360"/>
      </w:p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02A6F"/>
    <w:multiLevelType w:val="hybridMultilevel"/>
    <w:tmpl w:val="542811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60677"/>
    <w:multiLevelType w:val="hybridMultilevel"/>
    <w:tmpl w:val="5218D77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CFF4ED5"/>
    <w:multiLevelType w:val="hybridMultilevel"/>
    <w:tmpl w:val="128AAF50"/>
    <w:lvl w:ilvl="0" w:tplc="158E3930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A5BCC"/>
    <w:multiLevelType w:val="hybridMultilevel"/>
    <w:tmpl w:val="00AC10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CD14E3"/>
    <w:multiLevelType w:val="hybridMultilevel"/>
    <w:tmpl w:val="EA76403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65F071BF"/>
    <w:multiLevelType w:val="hybridMultilevel"/>
    <w:tmpl w:val="191ED7A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FA5335"/>
    <w:multiLevelType w:val="hybridMultilevel"/>
    <w:tmpl w:val="DCAC67C6"/>
    <w:lvl w:ilvl="0" w:tplc="158E3930">
      <w:start w:val="1"/>
      <w:numFmt w:val="decimal"/>
      <w:pStyle w:val="Prrafodelista"/>
      <w:lvlText w:val="%1."/>
      <w:lvlJc w:val="left"/>
      <w:pPr>
        <w:ind w:left="720" w:hanging="360"/>
      </w:p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1"/>
    <w:lvlOverride w:ilvl="0">
      <w:startOverride w:val="1"/>
    </w:lvlOverride>
  </w:num>
  <w:num w:numId="5">
    <w:abstractNumId w:val="5"/>
  </w:num>
  <w:num w:numId="6">
    <w:abstractNumId w:val="11"/>
  </w:num>
  <w:num w:numId="7">
    <w:abstractNumId w:val="11"/>
    <w:lvlOverride w:ilvl="0">
      <w:startOverride w:val="1"/>
    </w:lvlOverride>
  </w:num>
  <w:num w:numId="8">
    <w:abstractNumId w:val="1"/>
  </w:num>
  <w:num w:numId="9">
    <w:abstractNumId w:val="2"/>
  </w:num>
  <w:num w:numId="10">
    <w:abstractNumId w:val="4"/>
  </w:num>
  <w:num w:numId="11">
    <w:abstractNumId w:val="8"/>
  </w:num>
  <w:num w:numId="12">
    <w:abstractNumId w:val="11"/>
    <w:lvlOverride w:ilvl="0">
      <w:startOverride w:val="1"/>
    </w:lvlOverride>
  </w:num>
  <w:num w:numId="13">
    <w:abstractNumId w:val="6"/>
  </w:num>
  <w:num w:numId="14">
    <w:abstractNumId w:val="7"/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3"/>
  </w:num>
  <w:num w:numId="18">
    <w:abstractNumId w:val="10"/>
  </w:num>
  <w:num w:numId="19">
    <w:abstractNumId w:val="11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embedSystemFonts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F0CD3"/>
    <w:rsid w:val="00013DFE"/>
    <w:rsid w:val="000225B5"/>
    <w:rsid w:val="00024D5E"/>
    <w:rsid w:val="00027B86"/>
    <w:rsid w:val="00030618"/>
    <w:rsid w:val="00031347"/>
    <w:rsid w:val="00040978"/>
    <w:rsid w:val="00040E2C"/>
    <w:rsid w:val="00043C6E"/>
    <w:rsid w:val="00061359"/>
    <w:rsid w:val="000622BD"/>
    <w:rsid w:val="000B6813"/>
    <w:rsid w:val="000B703A"/>
    <w:rsid w:val="000C07A8"/>
    <w:rsid w:val="000C7C9F"/>
    <w:rsid w:val="000D5C77"/>
    <w:rsid w:val="000E257B"/>
    <w:rsid w:val="000E293A"/>
    <w:rsid w:val="000E5E96"/>
    <w:rsid w:val="00100C9F"/>
    <w:rsid w:val="00105102"/>
    <w:rsid w:val="00114A47"/>
    <w:rsid w:val="00122B02"/>
    <w:rsid w:val="00125D3C"/>
    <w:rsid w:val="001272FE"/>
    <w:rsid w:val="00146CF0"/>
    <w:rsid w:val="00150242"/>
    <w:rsid w:val="00155E07"/>
    <w:rsid w:val="001579E0"/>
    <w:rsid w:val="001610BE"/>
    <w:rsid w:val="001975E5"/>
    <w:rsid w:val="001B1EAA"/>
    <w:rsid w:val="001C610E"/>
    <w:rsid w:val="001E525A"/>
    <w:rsid w:val="001F0E79"/>
    <w:rsid w:val="001F5690"/>
    <w:rsid w:val="00201169"/>
    <w:rsid w:val="00202966"/>
    <w:rsid w:val="002222D9"/>
    <w:rsid w:val="0024164A"/>
    <w:rsid w:val="0026011B"/>
    <w:rsid w:val="002606B7"/>
    <w:rsid w:val="00261B70"/>
    <w:rsid w:val="0026238F"/>
    <w:rsid w:val="00271CB7"/>
    <w:rsid w:val="00272BA4"/>
    <w:rsid w:val="002760B4"/>
    <w:rsid w:val="002803C0"/>
    <w:rsid w:val="00286849"/>
    <w:rsid w:val="002875A0"/>
    <w:rsid w:val="002A55FB"/>
    <w:rsid w:val="002A5E64"/>
    <w:rsid w:val="002E1B6C"/>
    <w:rsid w:val="002E2138"/>
    <w:rsid w:val="002F148F"/>
    <w:rsid w:val="0030526D"/>
    <w:rsid w:val="00326961"/>
    <w:rsid w:val="00326ACB"/>
    <w:rsid w:val="003450AE"/>
    <w:rsid w:val="00363A09"/>
    <w:rsid w:val="00371398"/>
    <w:rsid w:val="00372832"/>
    <w:rsid w:val="0037385C"/>
    <w:rsid w:val="003745FD"/>
    <w:rsid w:val="00385BAB"/>
    <w:rsid w:val="00387067"/>
    <w:rsid w:val="003903A7"/>
    <w:rsid w:val="00391683"/>
    <w:rsid w:val="00391E03"/>
    <w:rsid w:val="0039610D"/>
    <w:rsid w:val="003A549F"/>
    <w:rsid w:val="003A5F5A"/>
    <w:rsid w:val="003B41A1"/>
    <w:rsid w:val="003C001C"/>
    <w:rsid w:val="003C24DC"/>
    <w:rsid w:val="003C3393"/>
    <w:rsid w:val="003D686D"/>
    <w:rsid w:val="003E64AE"/>
    <w:rsid w:val="003F282A"/>
    <w:rsid w:val="003F4F5F"/>
    <w:rsid w:val="004279FF"/>
    <w:rsid w:val="0044110E"/>
    <w:rsid w:val="004432E5"/>
    <w:rsid w:val="00456A7F"/>
    <w:rsid w:val="0046330D"/>
    <w:rsid w:val="00465D38"/>
    <w:rsid w:val="004701F0"/>
    <w:rsid w:val="00471C62"/>
    <w:rsid w:val="00481FB2"/>
    <w:rsid w:val="00492EF5"/>
    <w:rsid w:val="004933FE"/>
    <w:rsid w:val="00495A3F"/>
    <w:rsid w:val="004C5788"/>
    <w:rsid w:val="004D0CC1"/>
    <w:rsid w:val="004D7918"/>
    <w:rsid w:val="005007F7"/>
    <w:rsid w:val="005024DA"/>
    <w:rsid w:val="00511173"/>
    <w:rsid w:val="005124DE"/>
    <w:rsid w:val="00513ADE"/>
    <w:rsid w:val="00514494"/>
    <w:rsid w:val="005161EC"/>
    <w:rsid w:val="0052426E"/>
    <w:rsid w:val="00544149"/>
    <w:rsid w:val="00546673"/>
    <w:rsid w:val="00550AD1"/>
    <w:rsid w:val="00555B22"/>
    <w:rsid w:val="005578FA"/>
    <w:rsid w:val="0056400C"/>
    <w:rsid w:val="00570A34"/>
    <w:rsid w:val="0057375D"/>
    <w:rsid w:val="00574E54"/>
    <w:rsid w:val="00580B2A"/>
    <w:rsid w:val="0058485C"/>
    <w:rsid w:val="005A65EB"/>
    <w:rsid w:val="005B2412"/>
    <w:rsid w:val="005D382E"/>
    <w:rsid w:val="005E60D1"/>
    <w:rsid w:val="00605F7B"/>
    <w:rsid w:val="00624467"/>
    <w:rsid w:val="006301DA"/>
    <w:rsid w:val="006305D6"/>
    <w:rsid w:val="0063197D"/>
    <w:rsid w:val="00635EBE"/>
    <w:rsid w:val="00635F43"/>
    <w:rsid w:val="00644C08"/>
    <w:rsid w:val="006468D3"/>
    <w:rsid w:val="0065666E"/>
    <w:rsid w:val="00675BB1"/>
    <w:rsid w:val="00695C1B"/>
    <w:rsid w:val="006A24A2"/>
    <w:rsid w:val="006A3CD2"/>
    <w:rsid w:val="006B0517"/>
    <w:rsid w:val="006C10A8"/>
    <w:rsid w:val="006D0F07"/>
    <w:rsid w:val="006D3AC1"/>
    <w:rsid w:val="006F7BC7"/>
    <w:rsid w:val="0070452C"/>
    <w:rsid w:val="00705C8E"/>
    <w:rsid w:val="0072165A"/>
    <w:rsid w:val="00731A20"/>
    <w:rsid w:val="007337EF"/>
    <w:rsid w:val="00740F88"/>
    <w:rsid w:val="00744D13"/>
    <w:rsid w:val="00746167"/>
    <w:rsid w:val="007549F0"/>
    <w:rsid w:val="00773D5E"/>
    <w:rsid w:val="007839BA"/>
    <w:rsid w:val="007917CC"/>
    <w:rsid w:val="0079432D"/>
    <w:rsid w:val="007B12E5"/>
    <w:rsid w:val="007B4965"/>
    <w:rsid w:val="007C161B"/>
    <w:rsid w:val="007E05B3"/>
    <w:rsid w:val="007F4E52"/>
    <w:rsid w:val="00807838"/>
    <w:rsid w:val="008078AA"/>
    <w:rsid w:val="00813055"/>
    <w:rsid w:val="00814687"/>
    <w:rsid w:val="008259DC"/>
    <w:rsid w:val="00832215"/>
    <w:rsid w:val="00840704"/>
    <w:rsid w:val="0084267C"/>
    <w:rsid w:val="00846734"/>
    <w:rsid w:val="00852CDF"/>
    <w:rsid w:val="00884B96"/>
    <w:rsid w:val="008861AC"/>
    <w:rsid w:val="008871A2"/>
    <w:rsid w:val="00891910"/>
    <w:rsid w:val="0089445D"/>
    <w:rsid w:val="008A68BF"/>
    <w:rsid w:val="008B09FB"/>
    <w:rsid w:val="008B73BF"/>
    <w:rsid w:val="008C47E6"/>
    <w:rsid w:val="008C7C28"/>
    <w:rsid w:val="008F04CF"/>
    <w:rsid w:val="008F6521"/>
    <w:rsid w:val="009017D7"/>
    <w:rsid w:val="009030EA"/>
    <w:rsid w:val="00923421"/>
    <w:rsid w:val="009310EC"/>
    <w:rsid w:val="009315E2"/>
    <w:rsid w:val="00933CE5"/>
    <w:rsid w:val="00943413"/>
    <w:rsid w:val="0094591C"/>
    <w:rsid w:val="00970832"/>
    <w:rsid w:val="00983FEE"/>
    <w:rsid w:val="009A0667"/>
    <w:rsid w:val="009C35B5"/>
    <w:rsid w:val="009F063B"/>
    <w:rsid w:val="00A23065"/>
    <w:rsid w:val="00A23BCE"/>
    <w:rsid w:val="00A52689"/>
    <w:rsid w:val="00A573A8"/>
    <w:rsid w:val="00A62A5D"/>
    <w:rsid w:val="00A64EF1"/>
    <w:rsid w:val="00A77B50"/>
    <w:rsid w:val="00A9452C"/>
    <w:rsid w:val="00A97623"/>
    <w:rsid w:val="00AA1852"/>
    <w:rsid w:val="00AA633C"/>
    <w:rsid w:val="00AB0904"/>
    <w:rsid w:val="00AB1231"/>
    <w:rsid w:val="00AD345B"/>
    <w:rsid w:val="00AF624A"/>
    <w:rsid w:val="00B3080A"/>
    <w:rsid w:val="00B30F1E"/>
    <w:rsid w:val="00B33635"/>
    <w:rsid w:val="00B37762"/>
    <w:rsid w:val="00B66BA0"/>
    <w:rsid w:val="00B674D9"/>
    <w:rsid w:val="00B70621"/>
    <w:rsid w:val="00B776B2"/>
    <w:rsid w:val="00B83D2B"/>
    <w:rsid w:val="00B97F00"/>
    <w:rsid w:val="00BA2770"/>
    <w:rsid w:val="00BA4AFE"/>
    <w:rsid w:val="00BE2282"/>
    <w:rsid w:val="00BE6EF4"/>
    <w:rsid w:val="00BE7975"/>
    <w:rsid w:val="00BF0CD3"/>
    <w:rsid w:val="00BF62F0"/>
    <w:rsid w:val="00C1412B"/>
    <w:rsid w:val="00C2558E"/>
    <w:rsid w:val="00C33EB3"/>
    <w:rsid w:val="00C351F6"/>
    <w:rsid w:val="00C42A53"/>
    <w:rsid w:val="00C45918"/>
    <w:rsid w:val="00C54C30"/>
    <w:rsid w:val="00C601C6"/>
    <w:rsid w:val="00C71D3B"/>
    <w:rsid w:val="00C76C3B"/>
    <w:rsid w:val="00C76DB9"/>
    <w:rsid w:val="00C80819"/>
    <w:rsid w:val="00CA5CCE"/>
    <w:rsid w:val="00CB3B7E"/>
    <w:rsid w:val="00CC32C0"/>
    <w:rsid w:val="00CC3C90"/>
    <w:rsid w:val="00CD67D4"/>
    <w:rsid w:val="00CE0905"/>
    <w:rsid w:val="00CE2C61"/>
    <w:rsid w:val="00CE3B8A"/>
    <w:rsid w:val="00D0524E"/>
    <w:rsid w:val="00D223C8"/>
    <w:rsid w:val="00D237B3"/>
    <w:rsid w:val="00D329FE"/>
    <w:rsid w:val="00D43857"/>
    <w:rsid w:val="00D53B58"/>
    <w:rsid w:val="00D746A9"/>
    <w:rsid w:val="00D82D97"/>
    <w:rsid w:val="00D85B0E"/>
    <w:rsid w:val="00D87B56"/>
    <w:rsid w:val="00D91714"/>
    <w:rsid w:val="00DA47D4"/>
    <w:rsid w:val="00DA71FD"/>
    <w:rsid w:val="00DB3C0E"/>
    <w:rsid w:val="00DC1249"/>
    <w:rsid w:val="00DC4205"/>
    <w:rsid w:val="00DD7E41"/>
    <w:rsid w:val="00DE231B"/>
    <w:rsid w:val="00DF0116"/>
    <w:rsid w:val="00DF1E23"/>
    <w:rsid w:val="00E03EB2"/>
    <w:rsid w:val="00E1685B"/>
    <w:rsid w:val="00E1753C"/>
    <w:rsid w:val="00E218A8"/>
    <w:rsid w:val="00E23EEF"/>
    <w:rsid w:val="00E409C4"/>
    <w:rsid w:val="00E428F8"/>
    <w:rsid w:val="00E51953"/>
    <w:rsid w:val="00E537A1"/>
    <w:rsid w:val="00E6006A"/>
    <w:rsid w:val="00E614E4"/>
    <w:rsid w:val="00E72CDE"/>
    <w:rsid w:val="00EA3DEB"/>
    <w:rsid w:val="00EB0A19"/>
    <w:rsid w:val="00EC1702"/>
    <w:rsid w:val="00EE3283"/>
    <w:rsid w:val="00EE3765"/>
    <w:rsid w:val="00EF599A"/>
    <w:rsid w:val="00F05668"/>
    <w:rsid w:val="00F10279"/>
    <w:rsid w:val="00F16D5F"/>
    <w:rsid w:val="00F269AD"/>
    <w:rsid w:val="00F36B2B"/>
    <w:rsid w:val="00F3731F"/>
    <w:rsid w:val="00F41918"/>
    <w:rsid w:val="00F46B66"/>
    <w:rsid w:val="00F527D7"/>
    <w:rsid w:val="00F70371"/>
    <w:rsid w:val="00F70ED8"/>
    <w:rsid w:val="00F72CEE"/>
    <w:rsid w:val="00F75748"/>
    <w:rsid w:val="00F760CA"/>
    <w:rsid w:val="00F87E04"/>
    <w:rsid w:val="00F97BCE"/>
    <w:rsid w:val="00FB0362"/>
    <w:rsid w:val="00FB461E"/>
    <w:rsid w:val="00FB54FD"/>
    <w:rsid w:val="00FC2F99"/>
    <w:rsid w:val="00FD18FE"/>
    <w:rsid w:val="00FD5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25D3C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125D3C"/>
    <w:pPr>
      <w:numPr>
        <w:ilvl w:val="1"/>
      </w:numPr>
      <w:tabs>
        <w:tab w:val="left" w:pos="1134"/>
      </w:tabs>
      <w:ind w:hanging="5678"/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1579E0"/>
    <w:pPr>
      <w:numPr>
        <w:ilvl w:val="0"/>
        <w:numId w:val="0"/>
      </w:numPr>
      <w:ind w:left="1224"/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="Calibri" w:hAnsi="Calibr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="Calibri" w:hAnsi="Calibr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="Calibri" w:hAnsi="Calibr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="Calibri" w:hAnsi="Calibr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="Calibri" w:hAnsi="Calibr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="Calibri" w:hAnsi="Calibr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="Calibri" w:hAnsi="Calibr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="Calibri" w:hAnsi="Calibri"/>
      <w:sz w:val="22"/>
    </w:rPr>
  </w:style>
  <w:style w:type="paragraph" w:styleId="Prrafodelista">
    <w:name w:val="List Paragraph"/>
    <w:basedOn w:val="Normal"/>
    <w:uiPriority w:val="34"/>
    <w:qFormat/>
    <w:rsid w:val="00635EBE"/>
    <w:pPr>
      <w:numPr>
        <w:numId w:val="6"/>
      </w:numPr>
      <w:contextualSpacing/>
    </w:pPr>
    <w:rPr>
      <w:rFonts w:ascii="Arial" w:hAnsi="Arial"/>
    </w:r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="Calibri" w:hAnsi="Calibr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="Calibri" w:hAnsi="Calibr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="Calibri" w:eastAsia="Calibri" w:hAnsi="Calibri"/>
      <w:sz w:val="22"/>
      <w:szCs w:val="22"/>
      <w:lang w:val="es-PE" w:eastAsia="en-US"/>
    </w:rPr>
    <w:tblPr>
      <w:tblStyleRowBandSize w:val="1"/>
      <w:tblInd w:w="0" w:type="dxa"/>
      <w:tblBorders>
        <w:top w:val="single" w:sz="2" w:space="0" w:color="943634"/>
        <w:left w:val="single" w:sz="2" w:space="0" w:color="943634"/>
        <w:bottom w:val="single" w:sz="2" w:space="0" w:color="943634"/>
        <w:right w:val="single" w:sz="2" w:space="0" w:color="943634"/>
        <w:insideV w:val="single" w:sz="2" w:space="0" w:color="94363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/>
        <w:b/>
        <w:color w:val="943634"/>
        <w:sz w:val="22"/>
      </w:rPr>
      <w:tblPr/>
      <w:tcPr>
        <w:tcBorders>
          <w:top w:val="single" w:sz="2" w:space="0" w:color="943634"/>
          <w:left w:val="nil"/>
          <w:bottom w:val="single" w:sz="24" w:space="0" w:color="943634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="Calibri" w:hAnsi="Calibr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="Calibri" w:hAnsi="Calibri"/>
        <w:b w:val="0"/>
        <w:sz w:val="22"/>
      </w:rPr>
    </w:tblStylePr>
    <w:tblStylePr w:type="band1Horz">
      <w:rPr>
        <w:rFonts w:ascii="Calibri" w:hAnsi="Calibri"/>
        <w:sz w:val="22"/>
      </w:rPr>
      <w:tblPr/>
      <w:tcPr>
        <w:tcBorders>
          <w:left w:val="nil"/>
          <w:right w:val="nil"/>
        </w:tcBorders>
        <w:shd w:val="clear" w:color="auto" w:fill="F2DBDB"/>
      </w:tcPr>
    </w:tblStylePr>
    <w:tblStylePr w:type="band2Horz">
      <w:rPr>
        <w:rFonts w:ascii="Calibri" w:hAnsi="Calibri"/>
        <w:sz w:val="22"/>
      </w:rPr>
      <w:tblPr/>
      <w:tcPr>
        <w:tcBorders>
          <w:left w:val="nil"/>
          <w:right w:val="nil"/>
        </w:tcBorders>
        <w:shd w:val="clear" w:color="auto" w:fill="FFFFFF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A62A5D"/>
    <w:rPr>
      <w:rFonts w:ascii="Calibri" w:eastAsia="Calibri" w:hAnsi="Calibri"/>
      <w:b/>
      <w:sz w:val="22"/>
      <w:szCs w:val="22"/>
      <w:lang w:val="es-PE" w:eastAsia="en-US"/>
    </w:rPr>
    <w:tblPr>
      <w:tblStyleRowBandSize w:val="1"/>
      <w:tblInd w:w="0" w:type="dxa"/>
      <w:tblBorders>
        <w:top w:val="single" w:sz="2" w:space="0" w:color="943634"/>
        <w:left w:val="single" w:sz="2" w:space="0" w:color="943634"/>
        <w:bottom w:val="single" w:sz="2" w:space="0" w:color="943634"/>
        <w:right w:val="single" w:sz="2" w:space="0" w:color="943634"/>
        <w:insideH w:val="single" w:sz="2" w:space="0" w:color="943634"/>
        <w:insideV w:val="single" w:sz="2" w:space="0" w:color="94363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/>
        <w:b/>
        <w:color w:val="943634"/>
        <w:sz w:val="22"/>
      </w:rPr>
      <w:tblPr/>
      <w:tcPr>
        <w:tcBorders>
          <w:top w:val="single" w:sz="2" w:space="0" w:color="943634"/>
          <w:left w:val="single" w:sz="2" w:space="0" w:color="943634"/>
          <w:bottom w:val="single" w:sz="24" w:space="0" w:color="943634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="Calibri" w:hAnsi="Calibri"/>
        <w:b w:val="0"/>
        <w:sz w:val="22"/>
      </w:rPr>
      <w:tblPr/>
      <w:tcPr>
        <w:tcBorders>
          <w:top w:val="nil"/>
          <w:left w:val="nil"/>
          <w:bottom w:val="single" w:sz="2" w:space="0" w:color="943634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="Calibri" w:hAnsi="Calibr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/>
        </w:tcBorders>
        <w:shd w:val="clear" w:color="auto" w:fill="FFFFFF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="Calibri" w:hAnsi="Calibr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/>
      </w:tcPr>
    </w:tblStylePr>
    <w:tblStylePr w:type="band2Horz">
      <w:rPr>
        <w:rFonts w:ascii="Calibri" w:hAnsi="Calibr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nwCell">
      <w:rPr>
        <w:rFonts w:ascii="Calibri" w:hAnsi="Calibri"/>
        <w:b/>
        <w:color w:val="943634"/>
        <w:sz w:val="22"/>
      </w:rPr>
      <w:tblPr/>
      <w:tcPr>
        <w:tcBorders>
          <w:top w:val="single" w:sz="2" w:space="0" w:color="943634"/>
          <w:left w:val="nil"/>
          <w:bottom w:val="single" w:sz="24" w:space="0" w:color="943634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="Calibri" w:hAnsi="Calibri"/>
        <w:b/>
        <w:sz w:val="22"/>
      </w:rPr>
      <w:tblPr/>
      <w:tcPr>
        <w:tcBorders>
          <w:right w:val="single" w:sz="2" w:space="0" w:color="943634"/>
        </w:tcBorders>
        <w:vAlign w:val="center"/>
      </w:tcPr>
    </w:tblStylePr>
  </w:style>
  <w:style w:type="table" w:customStyle="1" w:styleId="UPIIZ1">
    <w:name w:val="UPIIZ1"/>
    <w:basedOn w:val="Tablanormal"/>
    <w:uiPriority w:val="99"/>
    <w:qFormat/>
    <w:rsid w:val="00A23065"/>
    <w:rPr>
      <w:rFonts w:ascii="Arial" w:hAnsi="Arial"/>
      <w:sz w:val="22"/>
    </w:rPr>
    <w:tblPr>
      <w:tblInd w:w="0" w:type="dxa"/>
      <w:tblBorders>
        <w:top w:val="single" w:sz="12" w:space="0" w:color="943634"/>
        <w:bottom w:val="single" w:sz="12" w:space="0" w:color="943634"/>
        <w:insideH w:val="single" w:sz="8" w:space="0" w:color="632423"/>
        <w:insideV w:val="single" w:sz="8" w:space="0" w:color="63242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color w:val="FFFFFF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UPIIZ_PTLL_CasosDe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FF6E4-2894-4E63-854A-49F391D6D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UPIIZ_PTLL_CasosDePrueba.dotx</Template>
  <TotalTime>1</TotalTime>
  <Pages>23</Pages>
  <Words>4440</Words>
  <Characters>24423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Arcos Dorados Argentina S.A.</Company>
  <LinksUpToDate>false</LinksUpToDate>
  <CharactersWithSpaces>28806</CharactersWithSpaces>
  <SharedDoc>false</SharedDoc>
  <HLinks>
    <vt:vector size="162" baseType="variant">
      <vt:variant>
        <vt:i4>1572926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_Toc383582601</vt:lpwstr>
      </vt:variant>
      <vt:variant>
        <vt:i4>1572926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_Toc383582600</vt:lpwstr>
      </vt:variant>
      <vt:variant>
        <vt:i4>1114173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_Toc383582599</vt:lpwstr>
      </vt:variant>
      <vt:variant>
        <vt:i4>1114173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_Toc383582598</vt:lpwstr>
      </vt:variant>
      <vt:variant>
        <vt:i4>1114173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_Toc383582597</vt:lpwstr>
      </vt:variant>
      <vt:variant>
        <vt:i4>1114173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_Toc383582596</vt:lpwstr>
      </vt:variant>
      <vt:variant>
        <vt:i4>1114173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_Toc383582595</vt:lpwstr>
      </vt:variant>
      <vt:variant>
        <vt:i4>1114173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_Toc383582594</vt:lpwstr>
      </vt:variant>
      <vt:variant>
        <vt:i4>1114173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_Toc383582593</vt:lpwstr>
      </vt:variant>
      <vt:variant>
        <vt:i4>1114173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_Toc383582592</vt:lpwstr>
      </vt:variant>
      <vt:variant>
        <vt:i4>1114173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_Toc383582591</vt:lpwstr>
      </vt:variant>
      <vt:variant>
        <vt:i4>1114173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_Toc383582590</vt:lpwstr>
      </vt:variant>
      <vt:variant>
        <vt:i4>1048637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_Toc383582589</vt:lpwstr>
      </vt:variant>
      <vt:variant>
        <vt:i4>1048637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_Toc383582588</vt:lpwstr>
      </vt:variant>
      <vt:variant>
        <vt:i4>1048637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_Toc383582587</vt:lpwstr>
      </vt:variant>
      <vt:variant>
        <vt:i4>1048637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_Toc383582586</vt:lpwstr>
      </vt:variant>
      <vt:variant>
        <vt:i4>1048637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_Toc383582585</vt:lpwstr>
      </vt:variant>
      <vt:variant>
        <vt:i4>1048637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_Toc383582584</vt:lpwstr>
      </vt:variant>
      <vt:variant>
        <vt:i4>1048637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_Toc383582583</vt:lpwstr>
      </vt:variant>
      <vt:variant>
        <vt:i4>1048637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_Toc383582582</vt:lpwstr>
      </vt:variant>
      <vt:variant>
        <vt:i4>1048637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_Toc383582581</vt:lpwstr>
      </vt:variant>
      <vt:variant>
        <vt:i4>1048637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_Toc383582580</vt:lpwstr>
      </vt:variant>
      <vt:variant>
        <vt:i4>2031677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_Toc383582579</vt:lpwstr>
      </vt:variant>
      <vt:variant>
        <vt:i4>2031677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_Toc383582578</vt:lpwstr>
      </vt:variant>
      <vt:variant>
        <vt:i4>2031677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_Toc383582577</vt:lpwstr>
      </vt:variant>
      <vt:variant>
        <vt:i4>2031677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_Toc383582576</vt:lpwstr>
      </vt:variant>
      <vt:variant>
        <vt:i4>2031677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_Toc383582575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Germán</cp:lastModifiedBy>
  <cp:revision>2</cp:revision>
  <dcterms:created xsi:type="dcterms:W3CDTF">2014-04-23T16:17:00Z</dcterms:created>
  <dcterms:modified xsi:type="dcterms:W3CDTF">2014-04-23T16:17:00Z</dcterms:modified>
</cp:coreProperties>
</file>